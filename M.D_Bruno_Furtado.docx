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AC7D5" w14:textId="77777777" w:rsidR="005B76C1" w:rsidRPr="005B76C1" w:rsidRDefault="005B76C1" w:rsidP="005B76C1">
      <w:pPr>
        <w:jc w:val="right"/>
        <w:rPr>
          <w:szCs w:val="24"/>
        </w:rPr>
      </w:pPr>
      <w:r w:rsidRPr="005B76C1">
        <w:rPr>
          <w:noProof/>
          <w:lang w:eastAsia="pt-PT"/>
        </w:rPr>
        <w:drawing>
          <wp:inline distT="0" distB="0" distL="0" distR="0" wp14:anchorId="62BD70ED" wp14:editId="18A22804">
            <wp:extent cx="2442845" cy="872800"/>
            <wp:effectExtent l="0" t="0" r="0" b="3810"/>
            <wp:docPr id="13" name="Picture 2" descr="Logotipo FLUP" title="Logotipo F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bp.blogspot.com/-1MPnBOnLkXw/TuXUaj9nhBI/AAAAAAAAAJo/RZ_Zbnhl2-s/s1600/FE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8856" r="9421" b="10236"/>
                    <a:stretch/>
                  </pic:blipFill>
                  <pic:spPr bwMode="auto">
                    <a:xfrm>
                      <a:off x="0" y="0"/>
                      <a:ext cx="2445636" cy="873797"/>
                    </a:xfrm>
                    <a:prstGeom prst="rect">
                      <a:avLst/>
                    </a:prstGeom>
                    <a:noFill/>
                    <a:ln>
                      <a:noFill/>
                    </a:ln>
                    <a:extLst>
                      <a:ext uri="{53640926-AAD7-44D8-BBD7-CCE9431645EC}">
                        <a14:shadowObscured xmlns:a14="http://schemas.microsoft.com/office/drawing/2010/main"/>
                      </a:ext>
                    </a:extLst>
                  </pic:spPr>
                </pic:pic>
              </a:graphicData>
            </a:graphic>
          </wp:inline>
        </w:drawing>
      </w:r>
    </w:p>
    <w:p w14:paraId="3B80E73C" w14:textId="77777777" w:rsidR="005B76C1" w:rsidRPr="005B76C1" w:rsidRDefault="005B76C1" w:rsidP="005B76C1">
      <w:pPr>
        <w:autoSpaceDE w:val="0"/>
        <w:autoSpaceDN w:val="0"/>
        <w:adjustRightInd w:val="0"/>
        <w:rPr>
          <w:noProof/>
          <w:szCs w:val="20"/>
        </w:rPr>
      </w:pPr>
    </w:p>
    <w:p w14:paraId="5B33ACC1" w14:textId="77777777" w:rsidR="005B76C1" w:rsidRPr="005B76C1" w:rsidRDefault="005B76C1" w:rsidP="005B76C1">
      <w:pPr>
        <w:autoSpaceDE w:val="0"/>
        <w:autoSpaceDN w:val="0"/>
        <w:adjustRightInd w:val="0"/>
        <w:rPr>
          <w:noProof/>
          <w:szCs w:val="20"/>
        </w:rPr>
      </w:pPr>
    </w:p>
    <w:p w14:paraId="68775EA6" w14:textId="587B80B2" w:rsidR="005B76C1" w:rsidRPr="005B76C1" w:rsidRDefault="00F03B58" w:rsidP="005B76C1">
      <w:pPr>
        <w:spacing w:line="240" w:lineRule="auto"/>
        <w:contextualSpacing/>
        <w:rPr>
          <w:smallCaps/>
          <w:szCs w:val="24"/>
        </w:rPr>
      </w:pPr>
      <w:r>
        <w:rPr>
          <w:smallCaps/>
          <w:szCs w:val="24"/>
        </w:rPr>
        <w:t>Mestrado</w:t>
      </w:r>
    </w:p>
    <w:p w14:paraId="4676EDC8" w14:textId="42531411" w:rsidR="005B76C1" w:rsidRPr="005B76C1" w:rsidRDefault="005B76C1" w:rsidP="005B76C1">
      <w:pPr>
        <w:spacing w:line="240" w:lineRule="auto"/>
        <w:contextualSpacing/>
        <w:rPr>
          <w:smallCaps/>
          <w:szCs w:val="24"/>
        </w:rPr>
      </w:pPr>
      <w:r w:rsidRPr="005B76C1">
        <w:rPr>
          <w:smallCaps/>
          <w:szCs w:val="24"/>
        </w:rPr>
        <w:t>[</w:t>
      </w:r>
      <w:r w:rsidR="00F03B58">
        <w:rPr>
          <w:smallCaps/>
          <w:szCs w:val="24"/>
        </w:rPr>
        <w:t>Sistemas de Informação Geográfica e Ordenamento do Território</w:t>
      </w:r>
      <w:r w:rsidRPr="005B76C1">
        <w:rPr>
          <w:smallCaps/>
          <w:szCs w:val="24"/>
        </w:rPr>
        <w:t>]</w:t>
      </w:r>
    </w:p>
    <w:p w14:paraId="5B8CE593" w14:textId="77777777" w:rsidR="005B76C1" w:rsidRPr="005B76C1" w:rsidRDefault="005B76C1" w:rsidP="005B76C1">
      <w:pPr>
        <w:autoSpaceDE w:val="0"/>
        <w:autoSpaceDN w:val="0"/>
        <w:adjustRightInd w:val="0"/>
        <w:rPr>
          <w:noProof/>
          <w:szCs w:val="20"/>
        </w:rPr>
      </w:pPr>
    </w:p>
    <w:p w14:paraId="47502306" w14:textId="631877B4" w:rsidR="005B76C1" w:rsidRPr="005B76C1" w:rsidRDefault="00F03B58" w:rsidP="005B76C1">
      <w:pPr>
        <w:widowControl w:val="0"/>
        <w:suppressAutoHyphens/>
        <w:spacing w:after="0" w:line="240" w:lineRule="auto"/>
        <w:contextualSpacing/>
        <w:rPr>
          <w:rFonts w:eastAsia="Arial Unicode MS" w:cs="Times New Roman"/>
          <w:b/>
          <w:sz w:val="44"/>
          <w:szCs w:val="44"/>
          <w:lang w:eastAsia="zh-CN" w:bidi="hi-IN"/>
        </w:rPr>
      </w:pPr>
      <w:r>
        <w:rPr>
          <w:rFonts w:eastAsia="Arial Unicode MS" w:cs="Times New Roman"/>
          <w:b/>
          <w:sz w:val="44"/>
          <w:szCs w:val="44"/>
          <w:lang w:eastAsia="zh-CN" w:bidi="hi-IN"/>
        </w:rPr>
        <w:t>Memória Descritiva</w:t>
      </w:r>
    </w:p>
    <w:p w14:paraId="41094D10" w14:textId="730AEE31" w:rsidR="005B76C1" w:rsidRPr="00F03B58" w:rsidRDefault="00F03B58" w:rsidP="005B76C1">
      <w:pPr>
        <w:autoSpaceDE w:val="0"/>
        <w:autoSpaceDN w:val="0"/>
        <w:adjustRightInd w:val="0"/>
        <w:rPr>
          <w:noProof/>
          <w:sz w:val="22"/>
          <w:szCs w:val="18"/>
        </w:rPr>
      </w:pPr>
      <w:r w:rsidRPr="00F03B58">
        <w:rPr>
          <w:rFonts w:eastAsia="Arial Unicode MS" w:cs="Times New Roman"/>
          <w:b/>
          <w:sz w:val="32"/>
          <w:szCs w:val="32"/>
          <w:lang w:eastAsia="zh-CN" w:bidi="hi-IN"/>
        </w:rPr>
        <w:t>Aplicações da WebSIG em OT</w:t>
      </w:r>
    </w:p>
    <w:p w14:paraId="1CDE343C" w14:textId="2EAAD938" w:rsidR="005B76C1" w:rsidRPr="005B76C1" w:rsidRDefault="00F03B58" w:rsidP="005B76C1">
      <w:pPr>
        <w:widowControl w:val="0"/>
        <w:suppressAutoHyphens/>
        <w:spacing w:line="240" w:lineRule="auto"/>
        <w:rPr>
          <w:rFonts w:eastAsia="Arial Unicode MS" w:cs="Times New Roman"/>
          <w:sz w:val="44"/>
          <w:szCs w:val="44"/>
          <w:lang w:eastAsia="zh-CN" w:bidi="hi-IN"/>
        </w:rPr>
      </w:pPr>
      <w:r>
        <w:rPr>
          <w:rFonts w:eastAsia="Arial Unicode MS" w:cs="Times New Roman"/>
          <w:sz w:val="44"/>
          <w:szCs w:val="44"/>
          <w:lang w:eastAsia="zh-CN" w:bidi="hi-IN"/>
        </w:rPr>
        <w:t>Bruno Furtado Silva</w:t>
      </w:r>
    </w:p>
    <w:p w14:paraId="138697F9" w14:textId="77777777" w:rsidR="005B76C1" w:rsidRPr="005B76C1" w:rsidRDefault="005B76C1" w:rsidP="005B76C1">
      <w:pPr>
        <w:autoSpaceDE w:val="0"/>
        <w:autoSpaceDN w:val="0"/>
        <w:adjustRightInd w:val="0"/>
        <w:rPr>
          <w:noProof/>
          <w:szCs w:val="20"/>
        </w:rPr>
      </w:pPr>
    </w:p>
    <w:p w14:paraId="2D80EB72" w14:textId="77777777" w:rsidR="005B76C1" w:rsidRPr="005B76C1" w:rsidRDefault="005B76C1" w:rsidP="005B76C1">
      <w:pPr>
        <w:spacing w:after="0" w:line="240" w:lineRule="auto"/>
        <w:rPr>
          <w:b/>
          <w:sz w:val="100"/>
          <w:szCs w:val="100"/>
        </w:rPr>
      </w:pPr>
      <w:r>
        <w:rPr>
          <w:b/>
          <w:sz w:val="100"/>
          <w:szCs w:val="100"/>
        </w:rPr>
        <w:t>M</w:t>
      </w:r>
    </w:p>
    <w:p w14:paraId="45D552E6" w14:textId="2BDCB3A6" w:rsidR="005B76C1" w:rsidRPr="005B76C1" w:rsidRDefault="005B76C1" w:rsidP="005B76C1">
      <w:pPr>
        <w:autoSpaceDE w:val="0"/>
        <w:autoSpaceDN w:val="0"/>
        <w:adjustRightInd w:val="0"/>
        <w:rPr>
          <w:b/>
          <w:noProof/>
          <w:szCs w:val="20"/>
        </w:rPr>
      </w:pPr>
      <w:r w:rsidRPr="005B76C1">
        <w:rPr>
          <w:b/>
          <w:noProof/>
          <w:szCs w:val="20"/>
        </w:rPr>
        <w:t>Ano</w:t>
      </w:r>
      <w:r w:rsidR="00F03B58">
        <w:rPr>
          <w:b/>
          <w:noProof/>
          <w:szCs w:val="20"/>
        </w:rPr>
        <w:t xml:space="preserve"> 2025</w:t>
      </w:r>
    </w:p>
    <w:p w14:paraId="23DA1D45" w14:textId="77777777" w:rsidR="005B76C1" w:rsidRPr="005B76C1" w:rsidRDefault="005B76C1" w:rsidP="005B76C1">
      <w:pPr>
        <w:autoSpaceDE w:val="0"/>
        <w:autoSpaceDN w:val="0"/>
        <w:adjustRightInd w:val="0"/>
        <w:rPr>
          <w:noProof/>
          <w:szCs w:val="20"/>
        </w:rPr>
      </w:pPr>
    </w:p>
    <w:p w14:paraId="01A1A022" w14:textId="77777777" w:rsidR="005B76C1" w:rsidRPr="005B76C1" w:rsidRDefault="005B76C1" w:rsidP="005B76C1">
      <w:pPr>
        <w:autoSpaceDE w:val="0"/>
        <w:autoSpaceDN w:val="0"/>
        <w:adjustRightInd w:val="0"/>
        <w:rPr>
          <w:noProof/>
          <w:szCs w:val="20"/>
        </w:rPr>
      </w:pPr>
    </w:p>
    <w:p w14:paraId="3088F771" w14:textId="77777777" w:rsidR="005B76C1" w:rsidRPr="008D3471" w:rsidRDefault="005B76C1" w:rsidP="008D3471">
      <w:pPr>
        <w:jc w:val="center"/>
        <w:rPr>
          <w:sz w:val="16"/>
          <w:szCs w:val="16"/>
        </w:rPr>
      </w:pPr>
      <w:r w:rsidRPr="005B76C1">
        <w:rPr>
          <w:noProof/>
          <w:lang w:eastAsia="pt-PT"/>
        </w:rPr>
        <w:drawing>
          <wp:inline distT="0" distB="0" distL="0" distR="0" wp14:anchorId="1FE5D4DB" wp14:editId="4F23A043">
            <wp:extent cx="356400" cy="1812073"/>
            <wp:effectExtent l="0" t="0" r="5715" b="0"/>
            <wp:docPr id="14" name="Imagem 14" descr="Apontamento de design forma retângular azul FLUP" title="Apontamento de design forma retângular azul F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400" cy="1812073"/>
                    </a:xfrm>
                    <a:prstGeom prst="rect">
                      <a:avLst/>
                    </a:prstGeom>
                    <a:noFill/>
                  </pic:spPr>
                </pic:pic>
              </a:graphicData>
            </a:graphic>
          </wp:inline>
        </w:drawing>
      </w:r>
    </w:p>
    <w:p w14:paraId="118981A5" w14:textId="77777777" w:rsidR="005B76C1" w:rsidRPr="005B76C1" w:rsidRDefault="005B76C1" w:rsidP="005B76C1">
      <w:r w:rsidRPr="005B76C1">
        <w:br w:type="page"/>
      </w:r>
    </w:p>
    <w:p w14:paraId="633F62E1" w14:textId="1B7E7CEA" w:rsidR="00B86592" w:rsidRPr="009F639C" w:rsidRDefault="00F03B58" w:rsidP="00BB1E37">
      <w:pPr>
        <w:pStyle w:val="Estilo2"/>
        <w:rPr>
          <w:b w:val="0"/>
        </w:rPr>
      </w:pPr>
      <w:r>
        <w:rPr>
          <w:b w:val="0"/>
        </w:rPr>
        <w:lastRenderedPageBreak/>
        <w:t>Bruno Furtado Silva</w:t>
      </w:r>
    </w:p>
    <w:p w14:paraId="11C14252" w14:textId="77777777" w:rsidR="00B41496" w:rsidRPr="002017F0" w:rsidRDefault="00B41496" w:rsidP="002017F0"/>
    <w:p w14:paraId="3E1A073A" w14:textId="77777777" w:rsidR="00B41496" w:rsidRPr="002017F0" w:rsidRDefault="00B41496" w:rsidP="002017F0"/>
    <w:p w14:paraId="079401D5" w14:textId="77777777" w:rsidR="00B41496" w:rsidRPr="002017F0" w:rsidRDefault="00B41496" w:rsidP="002017F0"/>
    <w:p w14:paraId="5416FFFA" w14:textId="77777777" w:rsidR="00B41496" w:rsidRPr="002017F0" w:rsidRDefault="00B41496" w:rsidP="002017F0"/>
    <w:p w14:paraId="1166EB1F" w14:textId="77777777" w:rsidR="00B41496" w:rsidRPr="002017F0" w:rsidRDefault="00B41496" w:rsidP="002017F0"/>
    <w:p w14:paraId="0C402F1B" w14:textId="77777777" w:rsidR="00F03B58" w:rsidRPr="005B76C1" w:rsidRDefault="00F03B58" w:rsidP="00F03B58">
      <w:pPr>
        <w:widowControl w:val="0"/>
        <w:suppressAutoHyphens/>
        <w:spacing w:after="0" w:line="240" w:lineRule="auto"/>
        <w:contextualSpacing/>
        <w:rPr>
          <w:rFonts w:eastAsia="Arial Unicode MS" w:cs="Times New Roman"/>
          <w:b/>
          <w:sz w:val="44"/>
          <w:szCs w:val="44"/>
          <w:lang w:eastAsia="zh-CN" w:bidi="hi-IN"/>
        </w:rPr>
      </w:pPr>
      <w:r>
        <w:rPr>
          <w:rFonts w:eastAsia="Arial Unicode MS" w:cs="Times New Roman"/>
          <w:b/>
          <w:sz w:val="44"/>
          <w:szCs w:val="44"/>
          <w:lang w:eastAsia="zh-CN" w:bidi="hi-IN"/>
        </w:rPr>
        <w:t>Memória Descritiva</w:t>
      </w:r>
    </w:p>
    <w:p w14:paraId="7E497A07" w14:textId="75FE921A" w:rsidR="008B156F" w:rsidRPr="00490CC6" w:rsidRDefault="00F03B58" w:rsidP="00F03B58">
      <w:pPr>
        <w:pStyle w:val="Estilo1"/>
      </w:pPr>
      <w:r w:rsidRPr="00F03B58">
        <w:rPr>
          <w:sz w:val="32"/>
          <w:szCs w:val="32"/>
        </w:rPr>
        <w:t>Aplicações da WebSIG em OT</w:t>
      </w:r>
    </w:p>
    <w:p w14:paraId="63DB4EC9" w14:textId="77777777" w:rsidR="00B41496" w:rsidRPr="002017F0" w:rsidRDefault="00B41496" w:rsidP="002017F0"/>
    <w:p w14:paraId="6F6A52C1" w14:textId="77777777" w:rsidR="00B41496" w:rsidRPr="002017F0" w:rsidRDefault="00B41496" w:rsidP="002017F0"/>
    <w:p w14:paraId="5CF598DE" w14:textId="77777777" w:rsidR="008504DB" w:rsidRPr="002017F0" w:rsidRDefault="008504DB" w:rsidP="002017F0"/>
    <w:p w14:paraId="0BB6B030" w14:textId="7E76FE82" w:rsidR="00541592" w:rsidRDefault="00F03B58" w:rsidP="00F03B58">
      <w:r>
        <w:t>Trabalho</w:t>
      </w:r>
      <w:r w:rsidR="00541592" w:rsidRPr="00BB1E37">
        <w:t xml:space="preserve"> realizada no âmbito do Mestrado em </w:t>
      </w:r>
      <w:r>
        <w:t xml:space="preserve">Sistemas de Informação Geografica e Ordenamento do Território </w:t>
      </w:r>
    </w:p>
    <w:p w14:paraId="6E507404" w14:textId="77777777" w:rsidR="00F03B58" w:rsidRDefault="00F03B58" w:rsidP="00F03B58"/>
    <w:p w14:paraId="020ECE32" w14:textId="77777777" w:rsidR="00F03B58" w:rsidRPr="00BB1E37" w:rsidRDefault="00F03B58" w:rsidP="00F03B58"/>
    <w:p w14:paraId="7A91C746" w14:textId="77777777" w:rsidR="00B41496" w:rsidRPr="002017F0" w:rsidRDefault="00B41496" w:rsidP="002017F0"/>
    <w:p w14:paraId="4596BE38" w14:textId="77777777" w:rsidR="00B41496" w:rsidRPr="002017F0" w:rsidRDefault="00B41496" w:rsidP="002017F0"/>
    <w:p w14:paraId="430C3280" w14:textId="77777777" w:rsidR="00B41496" w:rsidRPr="002017F0" w:rsidRDefault="00B41496" w:rsidP="002017F0"/>
    <w:p w14:paraId="45FA2F44" w14:textId="77777777" w:rsidR="00B41496" w:rsidRPr="002017F0" w:rsidRDefault="00B41496" w:rsidP="002017F0"/>
    <w:p w14:paraId="29F42A95" w14:textId="77777777" w:rsidR="00B41496" w:rsidRPr="002017F0" w:rsidRDefault="00B41496" w:rsidP="002017F0"/>
    <w:p w14:paraId="171258AB" w14:textId="77777777" w:rsidR="00B41496" w:rsidRPr="002017F0" w:rsidRDefault="00B41496" w:rsidP="002017F0"/>
    <w:p w14:paraId="35E056FD" w14:textId="77777777" w:rsidR="00B41496" w:rsidRPr="00BB1E37" w:rsidRDefault="00B41496" w:rsidP="00BB1E37">
      <w:r w:rsidRPr="00BB1E37">
        <w:t>Faculdade de Letras da Universidade do Porto</w:t>
      </w:r>
    </w:p>
    <w:p w14:paraId="7A75EA98" w14:textId="77777777" w:rsidR="00B41496" w:rsidRPr="002017F0" w:rsidRDefault="00B41496" w:rsidP="002017F0"/>
    <w:p w14:paraId="18B5BC63" w14:textId="0E10DC7D" w:rsidR="00C0655D" w:rsidRDefault="00645B3B" w:rsidP="00BB1E37">
      <w:r>
        <w:t>Ano</w:t>
      </w:r>
      <w:r w:rsidR="00F03B58">
        <w:t xml:space="preserve"> 2025</w:t>
      </w:r>
    </w:p>
    <w:p w14:paraId="0F08DC7D" w14:textId="77777777" w:rsidR="008B156F" w:rsidRDefault="008B156F" w:rsidP="00BB1E37"/>
    <w:p w14:paraId="61FF5590" w14:textId="77777777" w:rsidR="006E1801" w:rsidRDefault="006E1801" w:rsidP="00BB1E37">
      <w:r>
        <w:lastRenderedPageBreak/>
        <w:br w:type="page"/>
      </w:r>
    </w:p>
    <w:p w14:paraId="1B827152" w14:textId="77777777" w:rsidR="00676C34" w:rsidRPr="002017F0" w:rsidRDefault="00676C34" w:rsidP="002017F0"/>
    <w:p w14:paraId="764221DD" w14:textId="77777777" w:rsidR="00201591" w:rsidRPr="002017F0" w:rsidRDefault="00201591" w:rsidP="002017F0"/>
    <w:p w14:paraId="621A1BA3" w14:textId="77777777" w:rsidR="00B01783" w:rsidRPr="002017F0" w:rsidRDefault="00B01783" w:rsidP="00FE056E">
      <w:pPr>
        <w:pStyle w:val="Texto"/>
      </w:pPr>
    </w:p>
    <w:p w14:paraId="1EA31BE7" w14:textId="77777777" w:rsidR="00B914BA" w:rsidRDefault="00B914BA" w:rsidP="002017F0"/>
    <w:p w14:paraId="72721EAB" w14:textId="77777777" w:rsidR="00FE056E" w:rsidRPr="002017F0" w:rsidRDefault="00FE056E" w:rsidP="002017F0"/>
    <w:p w14:paraId="1F0F7757" w14:textId="77777777" w:rsidR="00B914BA" w:rsidRPr="002017F0" w:rsidRDefault="00B914BA" w:rsidP="002017F0"/>
    <w:p w14:paraId="2F6209C4" w14:textId="77777777" w:rsidR="00B914BA" w:rsidRPr="002017F0" w:rsidRDefault="00B914BA" w:rsidP="002017F0"/>
    <w:p w14:paraId="5F1D70C7" w14:textId="77777777" w:rsidR="00B914BA" w:rsidRPr="002017F0" w:rsidRDefault="00B914BA" w:rsidP="002017F0"/>
    <w:p w14:paraId="077C7490" w14:textId="77777777" w:rsidR="00B914BA" w:rsidRPr="002017F0" w:rsidRDefault="00B914BA" w:rsidP="002017F0"/>
    <w:p w14:paraId="4C906BDD" w14:textId="77777777" w:rsidR="00B914BA" w:rsidRPr="002017F0" w:rsidRDefault="00B914BA" w:rsidP="002017F0"/>
    <w:p w14:paraId="5B86D5ED" w14:textId="77777777" w:rsidR="00B914BA" w:rsidRPr="002017F0" w:rsidRDefault="00B914BA" w:rsidP="002017F0"/>
    <w:p w14:paraId="5EC9BA5D" w14:textId="77777777" w:rsidR="00B914BA" w:rsidRPr="002017F0" w:rsidRDefault="00B914BA" w:rsidP="002017F0"/>
    <w:p w14:paraId="7BFF76BF" w14:textId="77777777" w:rsidR="00B914BA" w:rsidRPr="002017F0" w:rsidRDefault="00B914BA" w:rsidP="002017F0"/>
    <w:p w14:paraId="127B6BFC" w14:textId="77777777" w:rsidR="00B914BA" w:rsidRPr="002017F0" w:rsidRDefault="00B914BA" w:rsidP="002017F0"/>
    <w:p w14:paraId="23EA59EC" w14:textId="77777777" w:rsidR="00B914BA" w:rsidRPr="002017F0" w:rsidRDefault="00B914BA" w:rsidP="002017F0"/>
    <w:p w14:paraId="70886F20" w14:textId="77777777" w:rsidR="00B914BA" w:rsidRPr="002017F0" w:rsidRDefault="00B914BA" w:rsidP="002017F0"/>
    <w:p w14:paraId="3D1C07E6" w14:textId="77777777" w:rsidR="00B914BA" w:rsidRPr="002017F0" w:rsidRDefault="00B914BA" w:rsidP="002017F0"/>
    <w:p w14:paraId="7767E455" w14:textId="77777777" w:rsidR="00B914BA" w:rsidRPr="002017F0" w:rsidRDefault="00B914BA" w:rsidP="002017F0"/>
    <w:p w14:paraId="67AF92A7" w14:textId="77777777" w:rsidR="00B914BA" w:rsidRPr="002017F0" w:rsidRDefault="00B914BA" w:rsidP="002017F0"/>
    <w:p w14:paraId="559A0195" w14:textId="77777777" w:rsidR="00B914BA" w:rsidRPr="002017F0" w:rsidRDefault="00B914BA" w:rsidP="002017F0"/>
    <w:p w14:paraId="103BA712" w14:textId="77777777" w:rsidR="00B914BA" w:rsidRPr="002017F0" w:rsidRDefault="00B914BA" w:rsidP="002017F0"/>
    <w:p w14:paraId="5B850D44" w14:textId="77777777" w:rsidR="00B01783" w:rsidRPr="003A3F69" w:rsidRDefault="0027247F" w:rsidP="0032463E">
      <w:pPr>
        <w:pStyle w:val="Dedicatria"/>
      </w:pPr>
      <w:r w:rsidRPr="003A3F69">
        <w:t>Dedicatória (facultativ</w:t>
      </w:r>
      <w:r w:rsidR="00B01783" w:rsidRPr="003A3F69">
        <w:t>o)</w:t>
      </w:r>
    </w:p>
    <w:p w14:paraId="1A5ADE98" w14:textId="77777777" w:rsidR="001741E1" w:rsidRDefault="001741E1" w:rsidP="002017F0">
      <w:pPr>
        <w:pStyle w:val="Texto"/>
      </w:pPr>
    </w:p>
    <w:p w14:paraId="2B1A2E7C" w14:textId="77777777" w:rsidR="006E1801" w:rsidRDefault="006E1801" w:rsidP="00BB1E37">
      <w:r>
        <w:br w:type="page"/>
      </w:r>
    </w:p>
    <w:p w14:paraId="2676068B" w14:textId="77777777" w:rsidR="000E5508" w:rsidRPr="00784F1C" w:rsidRDefault="0027247F" w:rsidP="00BB1E37">
      <w:pPr>
        <w:rPr>
          <w:b/>
          <w:sz w:val="36"/>
          <w:szCs w:val="36"/>
        </w:rPr>
      </w:pPr>
      <w:r w:rsidRPr="00784F1C">
        <w:rPr>
          <w:b/>
          <w:sz w:val="36"/>
          <w:szCs w:val="36"/>
        </w:rPr>
        <w:lastRenderedPageBreak/>
        <w:t>Sumário</w:t>
      </w:r>
    </w:p>
    <w:p w14:paraId="18E5BE84" w14:textId="77777777" w:rsidR="00FE4DDB" w:rsidRPr="00490CC6" w:rsidRDefault="00FE4DDB" w:rsidP="00BB1E37"/>
    <w:p w14:paraId="50E0F3B3" w14:textId="5B213124" w:rsidR="007A03DD" w:rsidRDefault="009E50C0">
      <w:pPr>
        <w:pStyle w:val="ndice1"/>
        <w:rPr>
          <w:rFonts w:eastAsiaTheme="minorEastAsia" w:cstheme="minorBidi"/>
          <w:bCs w:val="0"/>
          <w:szCs w:val="22"/>
          <w:lang w:eastAsia="pt-PT"/>
        </w:rPr>
      </w:pPr>
      <w:r>
        <w:fldChar w:fldCharType="begin"/>
      </w:r>
      <w:r>
        <w:instrText xml:space="preserve"> TOC \o "1-3" \h \z \u </w:instrText>
      </w:r>
      <w:r>
        <w:fldChar w:fldCharType="separate"/>
      </w:r>
      <w:hyperlink w:anchor="_Toc170210187" w:history="1">
        <w:r w:rsidR="007A03DD" w:rsidRPr="001319F8">
          <w:rPr>
            <w:rStyle w:val="Hiperligao"/>
          </w:rPr>
          <w:t xml:space="preserve">Declaração de honra / </w:t>
        </w:r>
        <w:r w:rsidR="007A03DD" w:rsidRPr="001319F8">
          <w:rPr>
            <w:rStyle w:val="Hiperligao"/>
            <w:i/>
            <w:iCs/>
          </w:rPr>
          <w:t>Declaration of Honour</w:t>
        </w:r>
        <w:r w:rsidR="007A03DD">
          <w:rPr>
            <w:webHidden/>
          </w:rPr>
          <w:tab/>
        </w:r>
        <w:r w:rsidR="007A03DD">
          <w:rPr>
            <w:webHidden/>
          </w:rPr>
          <w:fldChar w:fldCharType="begin"/>
        </w:r>
        <w:r w:rsidR="007A03DD">
          <w:rPr>
            <w:webHidden/>
          </w:rPr>
          <w:instrText xml:space="preserve"> PAGEREF _Toc170210187 \h </w:instrText>
        </w:r>
        <w:r w:rsidR="007A03DD">
          <w:rPr>
            <w:webHidden/>
          </w:rPr>
        </w:r>
        <w:r w:rsidR="007A03DD">
          <w:rPr>
            <w:webHidden/>
          </w:rPr>
          <w:fldChar w:fldCharType="separate"/>
        </w:r>
        <w:r w:rsidR="007A03DD">
          <w:rPr>
            <w:webHidden/>
          </w:rPr>
          <w:t>5</w:t>
        </w:r>
        <w:r w:rsidR="007A03DD">
          <w:rPr>
            <w:webHidden/>
          </w:rPr>
          <w:fldChar w:fldCharType="end"/>
        </w:r>
      </w:hyperlink>
    </w:p>
    <w:p w14:paraId="60F204B9" w14:textId="2E79B3B6" w:rsidR="007A03DD" w:rsidRDefault="007A03DD">
      <w:pPr>
        <w:pStyle w:val="ndice1"/>
        <w:rPr>
          <w:rFonts w:eastAsiaTheme="minorEastAsia" w:cstheme="minorBidi"/>
          <w:bCs w:val="0"/>
          <w:szCs w:val="22"/>
          <w:lang w:eastAsia="pt-PT"/>
        </w:rPr>
      </w:pPr>
      <w:hyperlink w:anchor="_Toc170210188" w:history="1">
        <w:r w:rsidRPr="001319F8">
          <w:rPr>
            <w:rStyle w:val="Hiperligao"/>
          </w:rPr>
          <w:t>Agradecimentos</w:t>
        </w:r>
        <w:r>
          <w:rPr>
            <w:webHidden/>
          </w:rPr>
          <w:tab/>
        </w:r>
        <w:r>
          <w:rPr>
            <w:webHidden/>
          </w:rPr>
          <w:fldChar w:fldCharType="begin"/>
        </w:r>
        <w:r>
          <w:rPr>
            <w:webHidden/>
          </w:rPr>
          <w:instrText xml:space="preserve"> PAGEREF _Toc170210188 \h </w:instrText>
        </w:r>
        <w:r>
          <w:rPr>
            <w:webHidden/>
          </w:rPr>
        </w:r>
        <w:r>
          <w:rPr>
            <w:webHidden/>
          </w:rPr>
          <w:fldChar w:fldCharType="separate"/>
        </w:r>
        <w:r>
          <w:rPr>
            <w:webHidden/>
          </w:rPr>
          <w:t>6</w:t>
        </w:r>
        <w:r>
          <w:rPr>
            <w:webHidden/>
          </w:rPr>
          <w:fldChar w:fldCharType="end"/>
        </w:r>
      </w:hyperlink>
    </w:p>
    <w:p w14:paraId="3FAC2039" w14:textId="6B1F0CF2" w:rsidR="007A03DD" w:rsidRDefault="007A03DD">
      <w:pPr>
        <w:pStyle w:val="ndice1"/>
        <w:rPr>
          <w:rFonts w:eastAsiaTheme="minorEastAsia" w:cstheme="minorBidi"/>
          <w:bCs w:val="0"/>
          <w:szCs w:val="22"/>
          <w:lang w:eastAsia="pt-PT"/>
        </w:rPr>
      </w:pPr>
      <w:hyperlink w:anchor="_Toc170210189" w:history="1">
        <w:r w:rsidRPr="001319F8">
          <w:rPr>
            <w:rStyle w:val="Hiperligao"/>
          </w:rPr>
          <w:t>Resumo</w:t>
        </w:r>
        <w:r>
          <w:rPr>
            <w:webHidden/>
          </w:rPr>
          <w:tab/>
        </w:r>
        <w:r>
          <w:rPr>
            <w:webHidden/>
          </w:rPr>
          <w:fldChar w:fldCharType="begin"/>
        </w:r>
        <w:r>
          <w:rPr>
            <w:webHidden/>
          </w:rPr>
          <w:instrText xml:space="preserve"> PAGEREF _Toc170210189 \h </w:instrText>
        </w:r>
        <w:r>
          <w:rPr>
            <w:webHidden/>
          </w:rPr>
        </w:r>
        <w:r>
          <w:rPr>
            <w:webHidden/>
          </w:rPr>
          <w:fldChar w:fldCharType="separate"/>
        </w:r>
        <w:r>
          <w:rPr>
            <w:webHidden/>
          </w:rPr>
          <w:t>7</w:t>
        </w:r>
        <w:r>
          <w:rPr>
            <w:webHidden/>
          </w:rPr>
          <w:fldChar w:fldCharType="end"/>
        </w:r>
      </w:hyperlink>
    </w:p>
    <w:p w14:paraId="495CFD94" w14:textId="446E0275" w:rsidR="007A03DD" w:rsidRDefault="007A03DD">
      <w:pPr>
        <w:pStyle w:val="ndice1"/>
        <w:rPr>
          <w:rFonts w:eastAsiaTheme="minorEastAsia" w:cstheme="minorBidi"/>
          <w:bCs w:val="0"/>
          <w:szCs w:val="22"/>
          <w:lang w:eastAsia="pt-PT"/>
        </w:rPr>
      </w:pPr>
      <w:hyperlink w:anchor="_Toc170210190" w:history="1">
        <w:r w:rsidRPr="001319F8">
          <w:rPr>
            <w:rStyle w:val="Hiperligao"/>
          </w:rPr>
          <w:t>Abstract</w:t>
        </w:r>
        <w:r>
          <w:rPr>
            <w:webHidden/>
          </w:rPr>
          <w:tab/>
        </w:r>
        <w:r>
          <w:rPr>
            <w:webHidden/>
          </w:rPr>
          <w:fldChar w:fldCharType="begin"/>
        </w:r>
        <w:r>
          <w:rPr>
            <w:webHidden/>
          </w:rPr>
          <w:instrText xml:space="preserve"> PAGEREF _Toc170210190 \h </w:instrText>
        </w:r>
        <w:r>
          <w:rPr>
            <w:webHidden/>
          </w:rPr>
        </w:r>
        <w:r>
          <w:rPr>
            <w:webHidden/>
          </w:rPr>
          <w:fldChar w:fldCharType="separate"/>
        </w:r>
        <w:r>
          <w:rPr>
            <w:webHidden/>
          </w:rPr>
          <w:t>8</w:t>
        </w:r>
        <w:r>
          <w:rPr>
            <w:webHidden/>
          </w:rPr>
          <w:fldChar w:fldCharType="end"/>
        </w:r>
      </w:hyperlink>
    </w:p>
    <w:p w14:paraId="0F78EC90" w14:textId="588A7595" w:rsidR="007A03DD" w:rsidRDefault="007A03DD">
      <w:pPr>
        <w:pStyle w:val="ndice1"/>
        <w:rPr>
          <w:rFonts w:eastAsiaTheme="minorEastAsia" w:cstheme="minorBidi"/>
          <w:bCs w:val="0"/>
          <w:szCs w:val="22"/>
          <w:lang w:eastAsia="pt-PT"/>
        </w:rPr>
      </w:pPr>
      <w:hyperlink w:anchor="_Toc170210191" w:history="1">
        <w:r w:rsidRPr="001319F8">
          <w:rPr>
            <w:rStyle w:val="Hiperligao"/>
          </w:rPr>
          <w:t>Índice de Figuras (ou Ilustrações) [se aplicável]</w:t>
        </w:r>
        <w:r>
          <w:rPr>
            <w:webHidden/>
          </w:rPr>
          <w:tab/>
        </w:r>
        <w:r>
          <w:rPr>
            <w:webHidden/>
          </w:rPr>
          <w:fldChar w:fldCharType="begin"/>
        </w:r>
        <w:r>
          <w:rPr>
            <w:webHidden/>
          </w:rPr>
          <w:instrText xml:space="preserve"> PAGEREF _Toc170210191 \h </w:instrText>
        </w:r>
        <w:r>
          <w:rPr>
            <w:webHidden/>
          </w:rPr>
        </w:r>
        <w:r>
          <w:rPr>
            <w:webHidden/>
          </w:rPr>
          <w:fldChar w:fldCharType="separate"/>
        </w:r>
        <w:r>
          <w:rPr>
            <w:webHidden/>
          </w:rPr>
          <w:t>9</w:t>
        </w:r>
        <w:r>
          <w:rPr>
            <w:webHidden/>
          </w:rPr>
          <w:fldChar w:fldCharType="end"/>
        </w:r>
      </w:hyperlink>
    </w:p>
    <w:p w14:paraId="2D1802F7" w14:textId="16A5EF2B" w:rsidR="007A03DD" w:rsidRDefault="007A03DD">
      <w:pPr>
        <w:pStyle w:val="ndice1"/>
        <w:rPr>
          <w:rFonts w:eastAsiaTheme="minorEastAsia" w:cstheme="minorBidi"/>
          <w:bCs w:val="0"/>
          <w:szCs w:val="22"/>
          <w:lang w:eastAsia="pt-PT"/>
        </w:rPr>
      </w:pPr>
      <w:hyperlink w:anchor="_Toc170210192" w:history="1">
        <w:r w:rsidRPr="001319F8">
          <w:rPr>
            <w:rStyle w:val="Hiperligao"/>
          </w:rPr>
          <w:t>Índice de Tabelas (ou Quadros) [se aplicável]</w:t>
        </w:r>
        <w:r>
          <w:rPr>
            <w:webHidden/>
          </w:rPr>
          <w:tab/>
        </w:r>
        <w:r>
          <w:rPr>
            <w:webHidden/>
          </w:rPr>
          <w:fldChar w:fldCharType="begin"/>
        </w:r>
        <w:r>
          <w:rPr>
            <w:webHidden/>
          </w:rPr>
          <w:instrText xml:space="preserve"> PAGEREF _Toc170210192 \h </w:instrText>
        </w:r>
        <w:r>
          <w:rPr>
            <w:webHidden/>
          </w:rPr>
        </w:r>
        <w:r>
          <w:rPr>
            <w:webHidden/>
          </w:rPr>
          <w:fldChar w:fldCharType="separate"/>
        </w:r>
        <w:r>
          <w:rPr>
            <w:webHidden/>
          </w:rPr>
          <w:t>10</w:t>
        </w:r>
        <w:r>
          <w:rPr>
            <w:webHidden/>
          </w:rPr>
          <w:fldChar w:fldCharType="end"/>
        </w:r>
      </w:hyperlink>
    </w:p>
    <w:p w14:paraId="0D368F7B" w14:textId="1645AEEC" w:rsidR="007A03DD" w:rsidRDefault="007A03DD">
      <w:pPr>
        <w:pStyle w:val="ndice1"/>
        <w:rPr>
          <w:rFonts w:eastAsiaTheme="minorEastAsia" w:cstheme="minorBidi"/>
          <w:bCs w:val="0"/>
          <w:szCs w:val="22"/>
          <w:lang w:eastAsia="pt-PT"/>
        </w:rPr>
      </w:pPr>
      <w:hyperlink w:anchor="_Toc170210193" w:history="1">
        <w:r w:rsidRPr="001319F8">
          <w:rPr>
            <w:rStyle w:val="Hiperligao"/>
          </w:rPr>
          <w:t>Índice de Gráficos [se aplicável]</w:t>
        </w:r>
        <w:r>
          <w:rPr>
            <w:webHidden/>
          </w:rPr>
          <w:tab/>
        </w:r>
        <w:r>
          <w:rPr>
            <w:webHidden/>
          </w:rPr>
          <w:fldChar w:fldCharType="begin"/>
        </w:r>
        <w:r>
          <w:rPr>
            <w:webHidden/>
          </w:rPr>
          <w:instrText xml:space="preserve"> PAGEREF _Toc170210193 \h </w:instrText>
        </w:r>
        <w:r>
          <w:rPr>
            <w:webHidden/>
          </w:rPr>
        </w:r>
        <w:r>
          <w:rPr>
            <w:webHidden/>
          </w:rPr>
          <w:fldChar w:fldCharType="separate"/>
        </w:r>
        <w:r>
          <w:rPr>
            <w:webHidden/>
          </w:rPr>
          <w:t>11</w:t>
        </w:r>
        <w:r>
          <w:rPr>
            <w:webHidden/>
          </w:rPr>
          <w:fldChar w:fldCharType="end"/>
        </w:r>
      </w:hyperlink>
    </w:p>
    <w:p w14:paraId="012B1BAF" w14:textId="029B7E09" w:rsidR="007A03DD" w:rsidRDefault="007A03DD">
      <w:pPr>
        <w:pStyle w:val="ndice1"/>
        <w:rPr>
          <w:rFonts w:eastAsiaTheme="minorEastAsia" w:cstheme="minorBidi"/>
          <w:bCs w:val="0"/>
          <w:szCs w:val="22"/>
          <w:lang w:eastAsia="pt-PT"/>
        </w:rPr>
      </w:pPr>
      <w:hyperlink w:anchor="_Toc170210194" w:history="1">
        <w:r w:rsidRPr="001319F8">
          <w:rPr>
            <w:rStyle w:val="Hiperligao"/>
          </w:rPr>
          <w:t>Glossário [se aplicável]</w:t>
        </w:r>
        <w:r>
          <w:rPr>
            <w:webHidden/>
          </w:rPr>
          <w:tab/>
        </w:r>
        <w:r>
          <w:rPr>
            <w:webHidden/>
          </w:rPr>
          <w:fldChar w:fldCharType="begin"/>
        </w:r>
        <w:r>
          <w:rPr>
            <w:webHidden/>
          </w:rPr>
          <w:instrText xml:space="preserve"> PAGEREF _Toc170210194 \h </w:instrText>
        </w:r>
        <w:r>
          <w:rPr>
            <w:webHidden/>
          </w:rPr>
        </w:r>
        <w:r>
          <w:rPr>
            <w:webHidden/>
          </w:rPr>
          <w:fldChar w:fldCharType="separate"/>
        </w:r>
        <w:r>
          <w:rPr>
            <w:webHidden/>
          </w:rPr>
          <w:t>12</w:t>
        </w:r>
        <w:r>
          <w:rPr>
            <w:webHidden/>
          </w:rPr>
          <w:fldChar w:fldCharType="end"/>
        </w:r>
      </w:hyperlink>
    </w:p>
    <w:p w14:paraId="6DD1AC50" w14:textId="0475D555" w:rsidR="007A03DD" w:rsidRDefault="007A03DD">
      <w:pPr>
        <w:pStyle w:val="ndice1"/>
        <w:rPr>
          <w:rFonts w:eastAsiaTheme="minorEastAsia" w:cstheme="minorBidi"/>
          <w:bCs w:val="0"/>
          <w:szCs w:val="22"/>
          <w:lang w:eastAsia="pt-PT"/>
        </w:rPr>
      </w:pPr>
      <w:hyperlink w:anchor="_Toc170210195" w:history="1">
        <w:r w:rsidRPr="001319F8">
          <w:rPr>
            <w:rStyle w:val="Hiperligao"/>
          </w:rPr>
          <w:t>Lista de abreviaturas e siglas [se aplicável]</w:t>
        </w:r>
        <w:r>
          <w:rPr>
            <w:webHidden/>
          </w:rPr>
          <w:tab/>
        </w:r>
        <w:r>
          <w:rPr>
            <w:webHidden/>
          </w:rPr>
          <w:fldChar w:fldCharType="begin"/>
        </w:r>
        <w:r>
          <w:rPr>
            <w:webHidden/>
          </w:rPr>
          <w:instrText xml:space="preserve"> PAGEREF _Toc170210195 \h </w:instrText>
        </w:r>
        <w:r>
          <w:rPr>
            <w:webHidden/>
          </w:rPr>
        </w:r>
        <w:r>
          <w:rPr>
            <w:webHidden/>
          </w:rPr>
          <w:fldChar w:fldCharType="separate"/>
        </w:r>
        <w:r>
          <w:rPr>
            <w:webHidden/>
          </w:rPr>
          <w:t>13</w:t>
        </w:r>
        <w:r>
          <w:rPr>
            <w:webHidden/>
          </w:rPr>
          <w:fldChar w:fldCharType="end"/>
        </w:r>
      </w:hyperlink>
    </w:p>
    <w:p w14:paraId="1FCC6B8E" w14:textId="4604C748" w:rsidR="007A03DD" w:rsidRDefault="007A03DD">
      <w:pPr>
        <w:pStyle w:val="ndice1"/>
        <w:rPr>
          <w:rFonts w:eastAsiaTheme="minorEastAsia" w:cstheme="minorBidi"/>
          <w:bCs w:val="0"/>
          <w:szCs w:val="22"/>
          <w:lang w:eastAsia="pt-PT"/>
        </w:rPr>
      </w:pPr>
      <w:hyperlink w:anchor="_Toc170210196" w:history="1">
        <w:r w:rsidRPr="001319F8">
          <w:rPr>
            <w:rStyle w:val="Hiperligao"/>
          </w:rPr>
          <w:t>Introdução</w:t>
        </w:r>
        <w:r>
          <w:rPr>
            <w:webHidden/>
          </w:rPr>
          <w:tab/>
        </w:r>
        <w:r>
          <w:rPr>
            <w:webHidden/>
          </w:rPr>
          <w:fldChar w:fldCharType="begin"/>
        </w:r>
        <w:r>
          <w:rPr>
            <w:webHidden/>
          </w:rPr>
          <w:instrText xml:space="preserve"> PAGEREF _Toc170210196 \h </w:instrText>
        </w:r>
        <w:r>
          <w:rPr>
            <w:webHidden/>
          </w:rPr>
        </w:r>
        <w:r>
          <w:rPr>
            <w:webHidden/>
          </w:rPr>
          <w:fldChar w:fldCharType="separate"/>
        </w:r>
        <w:r>
          <w:rPr>
            <w:webHidden/>
          </w:rPr>
          <w:t>14</w:t>
        </w:r>
        <w:r>
          <w:rPr>
            <w:webHidden/>
          </w:rPr>
          <w:fldChar w:fldCharType="end"/>
        </w:r>
      </w:hyperlink>
    </w:p>
    <w:p w14:paraId="0046FA96" w14:textId="7D477C0F" w:rsidR="007A03DD" w:rsidRDefault="007A03DD">
      <w:pPr>
        <w:pStyle w:val="ndice1"/>
        <w:rPr>
          <w:rFonts w:eastAsiaTheme="minorEastAsia" w:cstheme="minorBidi"/>
          <w:bCs w:val="0"/>
          <w:szCs w:val="22"/>
          <w:lang w:eastAsia="pt-PT"/>
        </w:rPr>
      </w:pPr>
      <w:hyperlink w:anchor="_Toc170210197" w:history="1">
        <w:r w:rsidRPr="001319F8">
          <w:rPr>
            <w:rStyle w:val="Hiperligao"/>
          </w:rPr>
          <w:t>1.</w:t>
        </w:r>
        <w:r>
          <w:rPr>
            <w:rFonts w:eastAsiaTheme="minorEastAsia" w:cstheme="minorBidi"/>
            <w:bCs w:val="0"/>
            <w:szCs w:val="22"/>
            <w:lang w:eastAsia="pt-PT"/>
          </w:rPr>
          <w:tab/>
        </w:r>
        <w:r w:rsidRPr="001319F8">
          <w:rPr>
            <w:rStyle w:val="Hiperligao"/>
          </w:rPr>
          <w:t>Título do Capítulo 1</w:t>
        </w:r>
        <w:r>
          <w:rPr>
            <w:webHidden/>
          </w:rPr>
          <w:tab/>
        </w:r>
        <w:r>
          <w:rPr>
            <w:webHidden/>
          </w:rPr>
          <w:fldChar w:fldCharType="begin"/>
        </w:r>
        <w:r>
          <w:rPr>
            <w:webHidden/>
          </w:rPr>
          <w:instrText xml:space="preserve"> PAGEREF _Toc170210197 \h </w:instrText>
        </w:r>
        <w:r>
          <w:rPr>
            <w:webHidden/>
          </w:rPr>
        </w:r>
        <w:r>
          <w:rPr>
            <w:webHidden/>
          </w:rPr>
          <w:fldChar w:fldCharType="separate"/>
        </w:r>
        <w:r>
          <w:rPr>
            <w:webHidden/>
          </w:rPr>
          <w:t>15</w:t>
        </w:r>
        <w:r>
          <w:rPr>
            <w:webHidden/>
          </w:rPr>
          <w:fldChar w:fldCharType="end"/>
        </w:r>
      </w:hyperlink>
    </w:p>
    <w:p w14:paraId="3E07F15B" w14:textId="44E382CA" w:rsidR="007A03DD" w:rsidRDefault="007A03DD">
      <w:pPr>
        <w:pStyle w:val="ndice2"/>
        <w:rPr>
          <w:rFonts w:eastAsiaTheme="minorEastAsia" w:cstheme="minorBidi"/>
          <w:bCs w:val="0"/>
          <w:szCs w:val="22"/>
          <w:lang w:eastAsia="pt-PT"/>
        </w:rPr>
      </w:pPr>
      <w:hyperlink w:anchor="_Toc170210198" w:history="1">
        <w:r w:rsidRPr="001319F8">
          <w:rPr>
            <w:rStyle w:val="Hiperligao"/>
          </w:rPr>
          <w:t>1.1.</w:t>
        </w:r>
        <w:r>
          <w:rPr>
            <w:rFonts w:eastAsiaTheme="minorEastAsia" w:cstheme="minorBidi"/>
            <w:bCs w:val="0"/>
            <w:szCs w:val="22"/>
            <w:lang w:eastAsia="pt-PT"/>
          </w:rPr>
          <w:tab/>
        </w:r>
        <w:r w:rsidRPr="001319F8">
          <w:rPr>
            <w:rStyle w:val="Hiperligao"/>
          </w:rPr>
          <w:t>Subcapítulo</w:t>
        </w:r>
        <w:r>
          <w:rPr>
            <w:webHidden/>
          </w:rPr>
          <w:tab/>
        </w:r>
        <w:r>
          <w:rPr>
            <w:webHidden/>
          </w:rPr>
          <w:fldChar w:fldCharType="begin"/>
        </w:r>
        <w:r>
          <w:rPr>
            <w:webHidden/>
          </w:rPr>
          <w:instrText xml:space="preserve"> PAGEREF _Toc170210198 \h </w:instrText>
        </w:r>
        <w:r>
          <w:rPr>
            <w:webHidden/>
          </w:rPr>
        </w:r>
        <w:r>
          <w:rPr>
            <w:webHidden/>
          </w:rPr>
          <w:fldChar w:fldCharType="separate"/>
        </w:r>
        <w:r>
          <w:rPr>
            <w:webHidden/>
          </w:rPr>
          <w:t>15</w:t>
        </w:r>
        <w:r>
          <w:rPr>
            <w:webHidden/>
          </w:rPr>
          <w:fldChar w:fldCharType="end"/>
        </w:r>
      </w:hyperlink>
    </w:p>
    <w:p w14:paraId="51C317FC" w14:textId="0F40431F" w:rsidR="007A03DD" w:rsidRDefault="007A03DD">
      <w:pPr>
        <w:pStyle w:val="ndice3"/>
        <w:rPr>
          <w:rFonts w:eastAsiaTheme="minorEastAsia" w:cstheme="minorBidi"/>
          <w:noProof/>
          <w:szCs w:val="22"/>
          <w:lang w:eastAsia="pt-PT"/>
        </w:rPr>
      </w:pPr>
      <w:hyperlink w:anchor="_Toc170210199" w:history="1">
        <w:r w:rsidRPr="001319F8">
          <w:rPr>
            <w:rStyle w:val="Hiperligao"/>
            <w:noProof/>
          </w:rPr>
          <w:t>1.1.1.</w:t>
        </w:r>
        <w:r>
          <w:rPr>
            <w:rFonts w:eastAsiaTheme="minorEastAsia" w:cstheme="minorBidi"/>
            <w:noProof/>
            <w:szCs w:val="22"/>
            <w:lang w:eastAsia="pt-PT"/>
          </w:rPr>
          <w:tab/>
        </w:r>
        <w:r w:rsidRPr="001319F8">
          <w:rPr>
            <w:rStyle w:val="Hiperligao"/>
            <w:noProof/>
          </w:rPr>
          <w:t>Sub-subcapítulo</w:t>
        </w:r>
        <w:r>
          <w:rPr>
            <w:noProof/>
            <w:webHidden/>
          </w:rPr>
          <w:tab/>
        </w:r>
        <w:r>
          <w:rPr>
            <w:noProof/>
            <w:webHidden/>
          </w:rPr>
          <w:fldChar w:fldCharType="begin"/>
        </w:r>
        <w:r>
          <w:rPr>
            <w:noProof/>
            <w:webHidden/>
          </w:rPr>
          <w:instrText xml:space="preserve"> PAGEREF _Toc170210199 \h </w:instrText>
        </w:r>
        <w:r>
          <w:rPr>
            <w:noProof/>
            <w:webHidden/>
          </w:rPr>
        </w:r>
        <w:r>
          <w:rPr>
            <w:noProof/>
            <w:webHidden/>
          </w:rPr>
          <w:fldChar w:fldCharType="separate"/>
        </w:r>
        <w:r>
          <w:rPr>
            <w:noProof/>
            <w:webHidden/>
          </w:rPr>
          <w:t>15</w:t>
        </w:r>
        <w:r>
          <w:rPr>
            <w:noProof/>
            <w:webHidden/>
          </w:rPr>
          <w:fldChar w:fldCharType="end"/>
        </w:r>
      </w:hyperlink>
    </w:p>
    <w:p w14:paraId="447C044D" w14:textId="3B95E778" w:rsidR="007A03DD" w:rsidRDefault="007A03DD">
      <w:pPr>
        <w:pStyle w:val="ndice3"/>
        <w:rPr>
          <w:rFonts w:eastAsiaTheme="minorEastAsia" w:cstheme="minorBidi"/>
          <w:noProof/>
          <w:szCs w:val="22"/>
          <w:lang w:eastAsia="pt-PT"/>
        </w:rPr>
      </w:pPr>
      <w:hyperlink w:anchor="_Toc170210200" w:history="1">
        <w:r w:rsidRPr="001319F8">
          <w:rPr>
            <w:rStyle w:val="Hiperligao"/>
            <w:noProof/>
          </w:rPr>
          <w:t>1.1.2.</w:t>
        </w:r>
        <w:r>
          <w:rPr>
            <w:rFonts w:eastAsiaTheme="minorEastAsia" w:cstheme="minorBidi"/>
            <w:noProof/>
            <w:szCs w:val="22"/>
            <w:lang w:eastAsia="pt-PT"/>
          </w:rPr>
          <w:tab/>
        </w:r>
        <w:r w:rsidRPr="001319F8">
          <w:rPr>
            <w:rStyle w:val="Hiperligao"/>
            <w:noProof/>
          </w:rPr>
          <w:t>Sub-subcapítulo</w:t>
        </w:r>
        <w:r>
          <w:rPr>
            <w:noProof/>
            <w:webHidden/>
          </w:rPr>
          <w:tab/>
        </w:r>
        <w:r>
          <w:rPr>
            <w:noProof/>
            <w:webHidden/>
          </w:rPr>
          <w:fldChar w:fldCharType="begin"/>
        </w:r>
        <w:r>
          <w:rPr>
            <w:noProof/>
            <w:webHidden/>
          </w:rPr>
          <w:instrText xml:space="preserve"> PAGEREF _Toc170210200 \h </w:instrText>
        </w:r>
        <w:r>
          <w:rPr>
            <w:noProof/>
            <w:webHidden/>
          </w:rPr>
        </w:r>
        <w:r>
          <w:rPr>
            <w:noProof/>
            <w:webHidden/>
          </w:rPr>
          <w:fldChar w:fldCharType="separate"/>
        </w:r>
        <w:r>
          <w:rPr>
            <w:noProof/>
            <w:webHidden/>
          </w:rPr>
          <w:t>16</w:t>
        </w:r>
        <w:r>
          <w:rPr>
            <w:noProof/>
            <w:webHidden/>
          </w:rPr>
          <w:fldChar w:fldCharType="end"/>
        </w:r>
      </w:hyperlink>
    </w:p>
    <w:p w14:paraId="64BDCB12" w14:textId="0B1A94C2" w:rsidR="007A03DD" w:rsidRDefault="007A03DD">
      <w:pPr>
        <w:pStyle w:val="ndice2"/>
        <w:rPr>
          <w:rFonts w:eastAsiaTheme="minorEastAsia" w:cstheme="minorBidi"/>
          <w:bCs w:val="0"/>
          <w:szCs w:val="22"/>
          <w:lang w:eastAsia="pt-PT"/>
        </w:rPr>
      </w:pPr>
      <w:hyperlink w:anchor="_Toc170210201" w:history="1">
        <w:r w:rsidRPr="001319F8">
          <w:rPr>
            <w:rStyle w:val="Hiperligao"/>
          </w:rPr>
          <w:t>1.2.</w:t>
        </w:r>
        <w:r>
          <w:rPr>
            <w:rFonts w:eastAsiaTheme="minorEastAsia" w:cstheme="minorBidi"/>
            <w:bCs w:val="0"/>
            <w:szCs w:val="22"/>
            <w:lang w:eastAsia="pt-PT"/>
          </w:rPr>
          <w:tab/>
        </w:r>
        <w:r w:rsidRPr="001319F8">
          <w:rPr>
            <w:rStyle w:val="Hiperligao"/>
          </w:rPr>
          <w:t>Subcapítulo</w:t>
        </w:r>
        <w:r>
          <w:rPr>
            <w:webHidden/>
          </w:rPr>
          <w:tab/>
        </w:r>
        <w:r>
          <w:rPr>
            <w:webHidden/>
          </w:rPr>
          <w:fldChar w:fldCharType="begin"/>
        </w:r>
        <w:r>
          <w:rPr>
            <w:webHidden/>
          </w:rPr>
          <w:instrText xml:space="preserve"> PAGEREF _Toc170210201 \h </w:instrText>
        </w:r>
        <w:r>
          <w:rPr>
            <w:webHidden/>
          </w:rPr>
        </w:r>
        <w:r>
          <w:rPr>
            <w:webHidden/>
          </w:rPr>
          <w:fldChar w:fldCharType="separate"/>
        </w:r>
        <w:r>
          <w:rPr>
            <w:webHidden/>
          </w:rPr>
          <w:t>16</w:t>
        </w:r>
        <w:r>
          <w:rPr>
            <w:webHidden/>
          </w:rPr>
          <w:fldChar w:fldCharType="end"/>
        </w:r>
      </w:hyperlink>
    </w:p>
    <w:p w14:paraId="60246E38" w14:textId="71FE855C" w:rsidR="007A03DD" w:rsidRDefault="007A03DD">
      <w:pPr>
        <w:pStyle w:val="ndice3"/>
        <w:rPr>
          <w:rFonts w:eastAsiaTheme="minorEastAsia" w:cstheme="minorBidi"/>
          <w:noProof/>
          <w:szCs w:val="22"/>
          <w:lang w:eastAsia="pt-PT"/>
        </w:rPr>
      </w:pPr>
      <w:hyperlink w:anchor="_Toc170210202" w:history="1">
        <w:r w:rsidRPr="001319F8">
          <w:rPr>
            <w:rStyle w:val="Hiperligao"/>
            <w:noProof/>
          </w:rPr>
          <w:t>1.2.1.</w:t>
        </w:r>
        <w:r>
          <w:rPr>
            <w:rFonts w:eastAsiaTheme="minorEastAsia" w:cstheme="minorBidi"/>
            <w:noProof/>
            <w:szCs w:val="22"/>
            <w:lang w:eastAsia="pt-PT"/>
          </w:rPr>
          <w:tab/>
        </w:r>
        <w:r w:rsidRPr="001319F8">
          <w:rPr>
            <w:rStyle w:val="Hiperligao"/>
            <w:noProof/>
          </w:rPr>
          <w:t>Sub-subcapítulo</w:t>
        </w:r>
        <w:r>
          <w:rPr>
            <w:noProof/>
            <w:webHidden/>
          </w:rPr>
          <w:tab/>
        </w:r>
        <w:r>
          <w:rPr>
            <w:noProof/>
            <w:webHidden/>
          </w:rPr>
          <w:fldChar w:fldCharType="begin"/>
        </w:r>
        <w:r>
          <w:rPr>
            <w:noProof/>
            <w:webHidden/>
          </w:rPr>
          <w:instrText xml:space="preserve"> PAGEREF _Toc170210202 \h </w:instrText>
        </w:r>
        <w:r>
          <w:rPr>
            <w:noProof/>
            <w:webHidden/>
          </w:rPr>
        </w:r>
        <w:r>
          <w:rPr>
            <w:noProof/>
            <w:webHidden/>
          </w:rPr>
          <w:fldChar w:fldCharType="separate"/>
        </w:r>
        <w:r>
          <w:rPr>
            <w:noProof/>
            <w:webHidden/>
          </w:rPr>
          <w:t>16</w:t>
        </w:r>
        <w:r>
          <w:rPr>
            <w:noProof/>
            <w:webHidden/>
          </w:rPr>
          <w:fldChar w:fldCharType="end"/>
        </w:r>
      </w:hyperlink>
    </w:p>
    <w:p w14:paraId="70A53DC5" w14:textId="1ABE7D79" w:rsidR="007A03DD" w:rsidRDefault="007A03DD">
      <w:pPr>
        <w:pStyle w:val="ndice1"/>
        <w:rPr>
          <w:rFonts w:eastAsiaTheme="minorEastAsia" w:cstheme="minorBidi"/>
          <w:bCs w:val="0"/>
          <w:szCs w:val="22"/>
          <w:lang w:eastAsia="pt-PT"/>
        </w:rPr>
      </w:pPr>
      <w:hyperlink w:anchor="_Toc170210203" w:history="1">
        <w:r w:rsidRPr="001319F8">
          <w:rPr>
            <w:rStyle w:val="Hiperligao"/>
          </w:rPr>
          <w:t>2.</w:t>
        </w:r>
        <w:r>
          <w:rPr>
            <w:rFonts w:eastAsiaTheme="minorEastAsia" w:cstheme="minorBidi"/>
            <w:bCs w:val="0"/>
            <w:szCs w:val="22"/>
            <w:lang w:eastAsia="pt-PT"/>
          </w:rPr>
          <w:tab/>
        </w:r>
        <w:r w:rsidRPr="001319F8">
          <w:rPr>
            <w:rStyle w:val="Hiperligao"/>
          </w:rPr>
          <w:t>Título do Capítulo 2</w:t>
        </w:r>
        <w:r>
          <w:rPr>
            <w:webHidden/>
          </w:rPr>
          <w:tab/>
        </w:r>
        <w:r>
          <w:rPr>
            <w:webHidden/>
          </w:rPr>
          <w:fldChar w:fldCharType="begin"/>
        </w:r>
        <w:r>
          <w:rPr>
            <w:webHidden/>
          </w:rPr>
          <w:instrText xml:space="preserve"> PAGEREF _Toc170210203 \h </w:instrText>
        </w:r>
        <w:r>
          <w:rPr>
            <w:webHidden/>
          </w:rPr>
        </w:r>
        <w:r>
          <w:rPr>
            <w:webHidden/>
          </w:rPr>
          <w:fldChar w:fldCharType="separate"/>
        </w:r>
        <w:r>
          <w:rPr>
            <w:webHidden/>
          </w:rPr>
          <w:t>18</w:t>
        </w:r>
        <w:r>
          <w:rPr>
            <w:webHidden/>
          </w:rPr>
          <w:fldChar w:fldCharType="end"/>
        </w:r>
      </w:hyperlink>
    </w:p>
    <w:p w14:paraId="0E3FB032" w14:textId="3DADDC67" w:rsidR="007A03DD" w:rsidRDefault="007A03DD">
      <w:pPr>
        <w:pStyle w:val="ndice2"/>
        <w:rPr>
          <w:rFonts w:eastAsiaTheme="minorEastAsia" w:cstheme="minorBidi"/>
          <w:bCs w:val="0"/>
          <w:szCs w:val="22"/>
          <w:lang w:eastAsia="pt-PT"/>
        </w:rPr>
      </w:pPr>
      <w:hyperlink w:anchor="_Toc170210204" w:history="1">
        <w:r w:rsidRPr="001319F8">
          <w:rPr>
            <w:rStyle w:val="Hiperligao"/>
          </w:rPr>
          <w:t>2.1.</w:t>
        </w:r>
        <w:r>
          <w:rPr>
            <w:rFonts w:eastAsiaTheme="minorEastAsia" w:cstheme="minorBidi"/>
            <w:bCs w:val="0"/>
            <w:szCs w:val="22"/>
            <w:lang w:eastAsia="pt-PT"/>
          </w:rPr>
          <w:tab/>
        </w:r>
        <w:r w:rsidRPr="001319F8">
          <w:rPr>
            <w:rStyle w:val="Hiperligao"/>
          </w:rPr>
          <w:t>Subcapítulo</w:t>
        </w:r>
        <w:r>
          <w:rPr>
            <w:webHidden/>
          </w:rPr>
          <w:tab/>
        </w:r>
        <w:r>
          <w:rPr>
            <w:webHidden/>
          </w:rPr>
          <w:fldChar w:fldCharType="begin"/>
        </w:r>
        <w:r>
          <w:rPr>
            <w:webHidden/>
          </w:rPr>
          <w:instrText xml:space="preserve"> PAGEREF _Toc170210204 \h </w:instrText>
        </w:r>
        <w:r>
          <w:rPr>
            <w:webHidden/>
          </w:rPr>
        </w:r>
        <w:r>
          <w:rPr>
            <w:webHidden/>
          </w:rPr>
          <w:fldChar w:fldCharType="separate"/>
        </w:r>
        <w:r>
          <w:rPr>
            <w:webHidden/>
          </w:rPr>
          <w:t>18</w:t>
        </w:r>
        <w:r>
          <w:rPr>
            <w:webHidden/>
          </w:rPr>
          <w:fldChar w:fldCharType="end"/>
        </w:r>
      </w:hyperlink>
    </w:p>
    <w:p w14:paraId="3C572AEE" w14:textId="03EF43E3" w:rsidR="007A03DD" w:rsidRDefault="007A03DD">
      <w:pPr>
        <w:pStyle w:val="ndice3"/>
        <w:rPr>
          <w:rFonts w:eastAsiaTheme="minorEastAsia" w:cstheme="minorBidi"/>
          <w:noProof/>
          <w:szCs w:val="22"/>
          <w:lang w:eastAsia="pt-PT"/>
        </w:rPr>
      </w:pPr>
      <w:hyperlink w:anchor="_Toc170210205" w:history="1">
        <w:r w:rsidRPr="001319F8">
          <w:rPr>
            <w:rStyle w:val="Hiperligao"/>
            <w:noProof/>
          </w:rPr>
          <w:t>2.1.1.</w:t>
        </w:r>
        <w:r>
          <w:rPr>
            <w:rFonts w:eastAsiaTheme="minorEastAsia" w:cstheme="minorBidi"/>
            <w:noProof/>
            <w:szCs w:val="22"/>
            <w:lang w:eastAsia="pt-PT"/>
          </w:rPr>
          <w:tab/>
        </w:r>
        <w:r w:rsidRPr="001319F8">
          <w:rPr>
            <w:rStyle w:val="Hiperligao"/>
            <w:noProof/>
          </w:rPr>
          <w:t>Sub-subcapítulo</w:t>
        </w:r>
        <w:r>
          <w:rPr>
            <w:noProof/>
            <w:webHidden/>
          </w:rPr>
          <w:tab/>
        </w:r>
        <w:r>
          <w:rPr>
            <w:noProof/>
            <w:webHidden/>
          </w:rPr>
          <w:fldChar w:fldCharType="begin"/>
        </w:r>
        <w:r>
          <w:rPr>
            <w:noProof/>
            <w:webHidden/>
          </w:rPr>
          <w:instrText xml:space="preserve"> PAGEREF _Toc170210205 \h </w:instrText>
        </w:r>
        <w:r>
          <w:rPr>
            <w:noProof/>
            <w:webHidden/>
          </w:rPr>
        </w:r>
        <w:r>
          <w:rPr>
            <w:noProof/>
            <w:webHidden/>
          </w:rPr>
          <w:fldChar w:fldCharType="separate"/>
        </w:r>
        <w:r>
          <w:rPr>
            <w:noProof/>
            <w:webHidden/>
          </w:rPr>
          <w:t>18</w:t>
        </w:r>
        <w:r>
          <w:rPr>
            <w:noProof/>
            <w:webHidden/>
          </w:rPr>
          <w:fldChar w:fldCharType="end"/>
        </w:r>
      </w:hyperlink>
    </w:p>
    <w:p w14:paraId="7716D236" w14:textId="158EB905" w:rsidR="007A03DD" w:rsidRDefault="007A03DD">
      <w:pPr>
        <w:pStyle w:val="ndice1"/>
        <w:rPr>
          <w:rFonts w:eastAsiaTheme="minorEastAsia" w:cstheme="minorBidi"/>
          <w:bCs w:val="0"/>
          <w:szCs w:val="22"/>
          <w:lang w:eastAsia="pt-PT"/>
        </w:rPr>
      </w:pPr>
      <w:hyperlink w:anchor="_Toc170210206" w:history="1">
        <w:r w:rsidRPr="001319F8">
          <w:rPr>
            <w:rStyle w:val="Hiperligao"/>
          </w:rPr>
          <w:t>Conclusão ou Considerações Finais</w:t>
        </w:r>
        <w:r>
          <w:rPr>
            <w:webHidden/>
          </w:rPr>
          <w:tab/>
        </w:r>
        <w:r>
          <w:rPr>
            <w:webHidden/>
          </w:rPr>
          <w:fldChar w:fldCharType="begin"/>
        </w:r>
        <w:r>
          <w:rPr>
            <w:webHidden/>
          </w:rPr>
          <w:instrText xml:space="preserve"> PAGEREF _Toc170210206 \h </w:instrText>
        </w:r>
        <w:r>
          <w:rPr>
            <w:webHidden/>
          </w:rPr>
        </w:r>
        <w:r>
          <w:rPr>
            <w:webHidden/>
          </w:rPr>
          <w:fldChar w:fldCharType="separate"/>
        </w:r>
        <w:r>
          <w:rPr>
            <w:webHidden/>
          </w:rPr>
          <w:t>19</w:t>
        </w:r>
        <w:r>
          <w:rPr>
            <w:webHidden/>
          </w:rPr>
          <w:fldChar w:fldCharType="end"/>
        </w:r>
      </w:hyperlink>
    </w:p>
    <w:p w14:paraId="418B5515" w14:textId="1C3EDDAF" w:rsidR="007A03DD" w:rsidRDefault="007A03DD">
      <w:pPr>
        <w:pStyle w:val="ndice1"/>
        <w:rPr>
          <w:rFonts w:eastAsiaTheme="minorEastAsia" w:cstheme="minorBidi"/>
          <w:bCs w:val="0"/>
          <w:szCs w:val="22"/>
          <w:lang w:eastAsia="pt-PT"/>
        </w:rPr>
      </w:pPr>
      <w:hyperlink w:anchor="_Toc170210207" w:history="1">
        <w:r w:rsidRPr="001319F8">
          <w:rPr>
            <w:rStyle w:val="Hiperligao"/>
          </w:rPr>
          <w:t>Referências Bibliográficas</w:t>
        </w:r>
        <w:r>
          <w:rPr>
            <w:webHidden/>
          </w:rPr>
          <w:tab/>
        </w:r>
        <w:r>
          <w:rPr>
            <w:webHidden/>
          </w:rPr>
          <w:fldChar w:fldCharType="begin"/>
        </w:r>
        <w:r>
          <w:rPr>
            <w:webHidden/>
          </w:rPr>
          <w:instrText xml:space="preserve"> PAGEREF _Toc170210207 \h </w:instrText>
        </w:r>
        <w:r>
          <w:rPr>
            <w:webHidden/>
          </w:rPr>
        </w:r>
        <w:r>
          <w:rPr>
            <w:webHidden/>
          </w:rPr>
          <w:fldChar w:fldCharType="separate"/>
        </w:r>
        <w:r>
          <w:rPr>
            <w:webHidden/>
          </w:rPr>
          <w:t>20</w:t>
        </w:r>
        <w:r>
          <w:rPr>
            <w:webHidden/>
          </w:rPr>
          <w:fldChar w:fldCharType="end"/>
        </w:r>
      </w:hyperlink>
    </w:p>
    <w:p w14:paraId="194BDD06" w14:textId="4B582C2F" w:rsidR="007A03DD" w:rsidRDefault="007A03DD">
      <w:pPr>
        <w:pStyle w:val="ndice1"/>
        <w:rPr>
          <w:rFonts w:eastAsiaTheme="minorEastAsia" w:cstheme="minorBidi"/>
          <w:bCs w:val="0"/>
          <w:szCs w:val="22"/>
          <w:lang w:eastAsia="pt-PT"/>
        </w:rPr>
      </w:pPr>
      <w:hyperlink w:anchor="_Toc170210208" w:history="1">
        <w:r w:rsidRPr="001319F8">
          <w:rPr>
            <w:rStyle w:val="Hiperligao"/>
          </w:rPr>
          <w:t>Anexos</w:t>
        </w:r>
        <w:r>
          <w:rPr>
            <w:webHidden/>
          </w:rPr>
          <w:tab/>
        </w:r>
        <w:r>
          <w:rPr>
            <w:webHidden/>
          </w:rPr>
          <w:fldChar w:fldCharType="begin"/>
        </w:r>
        <w:r>
          <w:rPr>
            <w:webHidden/>
          </w:rPr>
          <w:instrText xml:space="preserve"> PAGEREF _Toc170210208 \h </w:instrText>
        </w:r>
        <w:r>
          <w:rPr>
            <w:webHidden/>
          </w:rPr>
        </w:r>
        <w:r>
          <w:rPr>
            <w:webHidden/>
          </w:rPr>
          <w:fldChar w:fldCharType="separate"/>
        </w:r>
        <w:r>
          <w:rPr>
            <w:webHidden/>
          </w:rPr>
          <w:t>21</w:t>
        </w:r>
        <w:r>
          <w:rPr>
            <w:webHidden/>
          </w:rPr>
          <w:fldChar w:fldCharType="end"/>
        </w:r>
      </w:hyperlink>
    </w:p>
    <w:p w14:paraId="0E6AF338" w14:textId="268D9167" w:rsidR="007A03DD" w:rsidRDefault="007A03DD">
      <w:pPr>
        <w:pStyle w:val="ndice2"/>
        <w:rPr>
          <w:rFonts w:eastAsiaTheme="minorEastAsia" w:cstheme="minorBidi"/>
          <w:bCs w:val="0"/>
          <w:szCs w:val="22"/>
          <w:lang w:eastAsia="pt-PT"/>
        </w:rPr>
      </w:pPr>
      <w:hyperlink w:anchor="_Toc170210209" w:history="1">
        <w:r w:rsidRPr="001319F8">
          <w:rPr>
            <w:rStyle w:val="Hiperligao"/>
          </w:rPr>
          <w:t>Anexo 1</w:t>
        </w:r>
        <w:r>
          <w:rPr>
            <w:webHidden/>
          </w:rPr>
          <w:tab/>
        </w:r>
        <w:r>
          <w:rPr>
            <w:webHidden/>
          </w:rPr>
          <w:fldChar w:fldCharType="begin"/>
        </w:r>
        <w:r>
          <w:rPr>
            <w:webHidden/>
          </w:rPr>
          <w:instrText xml:space="preserve"> PAGEREF _Toc170210209 \h </w:instrText>
        </w:r>
        <w:r>
          <w:rPr>
            <w:webHidden/>
          </w:rPr>
        </w:r>
        <w:r>
          <w:rPr>
            <w:webHidden/>
          </w:rPr>
          <w:fldChar w:fldCharType="separate"/>
        </w:r>
        <w:r>
          <w:rPr>
            <w:webHidden/>
          </w:rPr>
          <w:t>22</w:t>
        </w:r>
        <w:r>
          <w:rPr>
            <w:webHidden/>
          </w:rPr>
          <w:fldChar w:fldCharType="end"/>
        </w:r>
      </w:hyperlink>
    </w:p>
    <w:p w14:paraId="38015C1F" w14:textId="2AEBDC5E" w:rsidR="007A03DD" w:rsidRDefault="007A03DD">
      <w:pPr>
        <w:pStyle w:val="ndice1"/>
        <w:rPr>
          <w:rFonts w:eastAsiaTheme="minorEastAsia" w:cstheme="minorBidi"/>
          <w:bCs w:val="0"/>
          <w:szCs w:val="22"/>
          <w:lang w:eastAsia="pt-PT"/>
        </w:rPr>
      </w:pPr>
      <w:hyperlink w:anchor="_Toc170210210" w:history="1">
        <w:r w:rsidRPr="001319F8">
          <w:rPr>
            <w:rStyle w:val="Hiperligao"/>
          </w:rPr>
          <w:t>Apêndices</w:t>
        </w:r>
        <w:r>
          <w:rPr>
            <w:webHidden/>
          </w:rPr>
          <w:tab/>
        </w:r>
        <w:r>
          <w:rPr>
            <w:webHidden/>
          </w:rPr>
          <w:fldChar w:fldCharType="begin"/>
        </w:r>
        <w:r>
          <w:rPr>
            <w:webHidden/>
          </w:rPr>
          <w:instrText xml:space="preserve"> PAGEREF _Toc170210210 \h </w:instrText>
        </w:r>
        <w:r>
          <w:rPr>
            <w:webHidden/>
          </w:rPr>
        </w:r>
        <w:r>
          <w:rPr>
            <w:webHidden/>
          </w:rPr>
          <w:fldChar w:fldCharType="separate"/>
        </w:r>
        <w:r>
          <w:rPr>
            <w:webHidden/>
          </w:rPr>
          <w:t>23</w:t>
        </w:r>
        <w:r>
          <w:rPr>
            <w:webHidden/>
          </w:rPr>
          <w:fldChar w:fldCharType="end"/>
        </w:r>
      </w:hyperlink>
    </w:p>
    <w:p w14:paraId="2737F49E" w14:textId="77F3AF49" w:rsidR="007A03DD" w:rsidRDefault="007A03DD">
      <w:pPr>
        <w:pStyle w:val="ndice2"/>
        <w:rPr>
          <w:rFonts w:eastAsiaTheme="minorEastAsia" w:cstheme="minorBidi"/>
          <w:bCs w:val="0"/>
          <w:szCs w:val="22"/>
          <w:lang w:eastAsia="pt-PT"/>
        </w:rPr>
      </w:pPr>
      <w:hyperlink w:anchor="_Toc170210211" w:history="1">
        <w:r w:rsidRPr="001319F8">
          <w:rPr>
            <w:rStyle w:val="Hiperligao"/>
          </w:rPr>
          <w:t>Apêndice 1</w:t>
        </w:r>
        <w:r>
          <w:rPr>
            <w:webHidden/>
          </w:rPr>
          <w:tab/>
        </w:r>
        <w:r>
          <w:rPr>
            <w:webHidden/>
          </w:rPr>
          <w:fldChar w:fldCharType="begin"/>
        </w:r>
        <w:r>
          <w:rPr>
            <w:webHidden/>
          </w:rPr>
          <w:instrText xml:space="preserve"> PAGEREF _Toc170210211 \h </w:instrText>
        </w:r>
        <w:r>
          <w:rPr>
            <w:webHidden/>
          </w:rPr>
        </w:r>
        <w:r>
          <w:rPr>
            <w:webHidden/>
          </w:rPr>
          <w:fldChar w:fldCharType="separate"/>
        </w:r>
        <w:r>
          <w:rPr>
            <w:webHidden/>
          </w:rPr>
          <w:t>24</w:t>
        </w:r>
        <w:r>
          <w:rPr>
            <w:webHidden/>
          </w:rPr>
          <w:fldChar w:fldCharType="end"/>
        </w:r>
      </w:hyperlink>
    </w:p>
    <w:p w14:paraId="25D991AB" w14:textId="28B025B2" w:rsidR="00B55CAF" w:rsidRPr="00490CC6" w:rsidRDefault="009E50C0" w:rsidP="00BB1E37">
      <w:pPr>
        <w:rPr>
          <w:lang w:eastAsia="pt-PT"/>
        </w:rPr>
      </w:pPr>
      <w:r>
        <w:rPr>
          <w:noProof/>
        </w:rPr>
        <w:fldChar w:fldCharType="end"/>
      </w:r>
    </w:p>
    <w:p w14:paraId="26B61880" w14:textId="77777777" w:rsidR="00B55CAF" w:rsidRPr="00490CC6" w:rsidRDefault="00B55CAF" w:rsidP="00BB1E37">
      <w:pPr>
        <w:rPr>
          <w:lang w:eastAsia="pt-PT"/>
        </w:rPr>
      </w:pPr>
    </w:p>
    <w:p w14:paraId="32D6B600" w14:textId="77777777" w:rsidR="006B0DD7" w:rsidRPr="00490CC6" w:rsidRDefault="006B0DD7" w:rsidP="00BB1E37">
      <w:pPr>
        <w:rPr>
          <w:lang w:eastAsia="pt-PT"/>
        </w:rPr>
      </w:pPr>
      <w:r w:rsidRPr="00490CC6">
        <w:rPr>
          <w:lang w:eastAsia="pt-PT"/>
        </w:rPr>
        <w:br w:type="page"/>
      </w:r>
    </w:p>
    <w:p w14:paraId="7210ED1F" w14:textId="5B0EBC76" w:rsidR="00B55CAF" w:rsidRPr="00490CC6" w:rsidRDefault="00B55CAF" w:rsidP="002017F0">
      <w:pPr>
        <w:pStyle w:val="Cabealho0"/>
      </w:pPr>
      <w:bookmarkStart w:id="0" w:name="_Toc504052668"/>
      <w:bookmarkStart w:id="1" w:name="_Toc170210187"/>
      <w:r w:rsidRPr="00490CC6">
        <w:lastRenderedPageBreak/>
        <w:t>Declaração de honra</w:t>
      </w:r>
      <w:bookmarkEnd w:id="0"/>
      <w:r w:rsidR="002F1083">
        <w:t xml:space="preserve"> / </w:t>
      </w:r>
      <w:r w:rsidR="002F1083" w:rsidRPr="002F1083">
        <w:rPr>
          <w:i/>
          <w:iCs/>
        </w:rPr>
        <w:t>Declaration of Honour</w:t>
      </w:r>
      <w:bookmarkEnd w:id="1"/>
    </w:p>
    <w:p w14:paraId="2FADD994" w14:textId="6AF88EFF" w:rsidR="009E0CE5" w:rsidRDefault="009E0CE5" w:rsidP="009E0CE5">
      <w:pPr>
        <w:rPr>
          <w:noProof/>
          <w:szCs w:val="100"/>
        </w:rPr>
      </w:pPr>
      <w:r w:rsidRPr="009E0CE5">
        <w:rPr>
          <w:noProof/>
          <w:szCs w:val="100"/>
        </w:rPr>
        <w:t>Declaro que a/o presente tese/dissertação/relatório é de minha autoria e não foi utilizada/o previamente noutro curso ou unidade curricular, desta ou de outra instituição. As referências a outros autores (textos, trabalhos, ideias) respeitam escrupulosamente as regras de atribuição de autoria e encontram-se devidamente indicadas no texto e nas referências bibliográficas, de acordo com as normas de referenciação. Tenho consciência de que a prática de plágio e auto-plágio constitui um ilícito académico.</w:t>
      </w:r>
    </w:p>
    <w:p w14:paraId="05DC6EE6" w14:textId="70916DB8" w:rsidR="002F1083" w:rsidRPr="002F1083" w:rsidRDefault="002F1083" w:rsidP="009E0CE5">
      <w:pPr>
        <w:rPr>
          <w:i/>
          <w:iCs/>
          <w:noProof/>
          <w:szCs w:val="100"/>
          <w:lang w:val="en-GB"/>
        </w:rPr>
      </w:pPr>
      <w:r w:rsidRPr="002F1083">
        <w:rPr>
          <w:i/>
          <w:iCs/>
          <w:noProof/>
          <w:szCs w:val="100"/>
          <w:lang w:val="en-GB"/>
        </w:rPr>
        <w:t>I hereby declare that this thesis/dissertation/report is of my authorship and has not been used previously in another course, degree, curricular unit or subject, at this or any other institution. References to other authors (statements, ideas, thoughts) scrupulously respect the rules of attribution and are duly indicated in the text and bibliographical references, in accordance with the rules of referencing. I am aware that the practice of plagiarism and self-plagiarism is an academic offence.</w:t>
      </w:r>
    </w:p>
    <w:p w14:paraId="36DFAD81" w14:textId="77777777" w:rsidR="002F1083" w:rsidRPr="002F1083" w:rsidRDefault="002F1083" w:rsidP="009E0CE5">
      <w:pPr>
        <w:rPr>
          <w:noProof/>
          <w:szCs w:val="100"/>
          <w:lang w:val="en-GB"/>
        </w:rPr>
      </w:pPr>
    </w:p>
    <w:p w14:paraId="6F34B964" w14:textId="7A05B7EA" w:rsidR="00B55CAF" w:rsidRPr="00783A84" w:rsidRDefault="009E0CE5" w:rsidP="009E0CE5">
      <w:r w:rsidRPr="009E0CE5">
        <w:rPr>
          <w:noProof/>
          <w:szCs w:val="100"/>
        </w:rPr>
        <w:t>Declaro, ainda, que utilizei / não utilizei</w:t>
      </w:r>
      <w:r w:rsidRPr="009E0CE5">
        <w:rPr>
          <w:b/>
          <w:bCs/>
          <w:noProof/>
          <w:szCs w:val="100"/>
        </w:rPr>
        <w:t xml:space="preserve"> </w:t>
      </w:r>
      <w:r w:rsidRPr="009E0CE5">
        <w:rPr>
          <w:noProof/>
          <w:szCs w:val="100"/>
        </w:rPr>
        <w:t>(</w:t>
      </w:r>
      <w:r w:rsidRPr="009E0CE5">
        <w:rPr>
          <w:i/>
          <w:iCs/>
          <w:noProof/>
          <w:szCs w:val="100"/>
        </w:rPr>
        <w:t>ELIMINAR A OPÇÃO QUE NÃO SE APLICA</w:t>
      </w:r>
      <w:r w:rsidRPr="009E0CE5">
        <w:rPr>
          <w:noProof/>
          <w:szCs w:val="100"/>
        </w:rPr>
        <w:t>) ferramentas de inteligência artificial generativa (chatbots baseados em grandes modelos de linguagem) para realização de parte(s) da/o presente tese/dissertação/relatório, encontrando-se todas as interações (prompts e respostas) transcritas em anexo.</w:t>
      </w:r>
    </w:p>
    <w:p w14:paraId="2D8D265A" w14:textId="67815C70" w:rsidR="004B5EDA" w:rsidRPr="002F1083" w:rsidRDefault="002F1083" w:rsidP="00783A84">
      <w:pPr>
        <w:rPr>
          <w:i/>
          <w:iCs/>
          <w:lang w:val="en-GB"/>
        </w:rPr>
      </w:pPr>
      <w:r w:rsidRPr="002F1083">
        <w:rPr>
          <w:i/>
          <w:iCs/>
          <w:lang w:val="en-GB"/>
        </w:rPr>
        <w:t>I further declare that I have used / have not used (DELETE THE OPTION THAT DOES NOT APPLY) generative artificial intelligence tools (chatbots based on large language models) to carry out part(s) of this thesis/dissertation/report, and that all interactions (prompts and responses) have been transcribed in the annex.</w:t>
      </w:r>
    </w:p>
    <w:p w14:paraId="22FF65B2" w14:textId="77777777" w:rsidR="00F05518" w:rsidRPr="002F1083" w:rsidRDefault="00F05518" w:rsidP="00783A84">
      <w:pPr>
        <w:rPr>
          <w:lang w:val="en-GB"/>
        </w:rPr>
      </w:pPr>
    </w:p>
    <w:p w14:paraId="3AED29F1" w14:textId="61CBBC66" w:rsidR="00454BBE" w:rsidRPr="003A3F69" w:rsidRDefault="00F05518" w:rsidP="002017F0">
      <w:pPr>
        <w:pStyle w:val="Localdatanome"/>
      </w:pPr>
      <w:r w:rsidRPr="003A3F69">
        <w:t>[Local, Data]</w:t>
      </w:r>
      <w:r w:rsidR="002F1083">
        <w:t xml:space="preserve"> / </w:t>
      </w:r>
      <w:r w:rsidR="002F1083" w:rsidRPr="002F1083">
        <w:rPr>
          <w:i/>
          <w:iCs/>
        </w:rPr>
        <w:t>[Place, Data]</w:t>
      </w:r>
    </w:p>
    <w:p w14:paraId="376ED8F2" w14:textId="20E02775" w:rsidR="00F05518" w:rsidRPr="003A3F69" w:rsidRDefault="00F05518" w:rsidP="002017F0">
      <w:pPr>
        <w:pStyle w:val="Localdatanome"/>
      </w:pPr>
      <w:r w:rsidRPr="003A3F69">
        <w:t>[</w:t>
      </w:r>
      <w:r w:rsidR="002F1083">
        <w:t>N</w:t>
      </w:r>
      <w:r w:rsidR="001741E1" w:rsidRPr="003A3F69">
        <w:t>ome]</w:t>
      </w:r>
      <w:r w:rsidR="002F1083">
        <w:t xml:space="preserve"> / </w:t>
      </w:r>
      <w:r w:rsidR="002F1083" w:rsidRPr="007322B7">
        <w:rPr>
          <w:i/>
          <w:iCs/>
        </w:rPr>
        <w:t>[Name]</w:t>
      </w:r>
    </w:p>
    <w:p w14:paraId="463B403A" w14:textId="163E3407" w:rsidR="002F1083" w:rsidRDefault="002F1083">
      <w:pPr>
        <w:spacing w:after="160" w:line="259" w:lineRule="auto"/>
      </w:pPr>
      <w:r>
        <w:br w:type="page"/>
      </w:r>
    </w:p>
    <w:p w14:paraId="466F67E3" w14:textId="77777777" w:rsidR="00556AA0" w:rsidRPr="00490CC6" w:rsidRDefault="00556AA0" w:rsidP="002017F0">
      <w:pPr>
        <w:pStyle w:val="Cabealho0"/>
      </w:pPr>
      <w:bookmarkStart w:id="2" w:name="_Toc170210188"/>
      <w:r w:rsidRPr="00490CC6">
        <w:lastRenderedPageBreak/>
        <w:t>Agradecimentos</w:t>
      </w:r>
      <w:bookmarkEnd w:id="2"/>
    </w:p>
    <w:p w14:paraId="3AF146E8" w14:textId="77777777" w:rsidR="00AB6D59" w:rsidRPr="00AB6D59" w:rsidRDefault="00AB6D59" w:rsidP="002017F0">
      <w:pPr>
        <w:pStyle w:val="Texto"/>
        <w:rPr>
          <w:lang w:val="en-US"/>
        </w:rPr>
      </w:pPr>
      <w:r w:rsidRPr="00AB6D59">
        <w:t xml:space="preserve">Suspendisse nulla dolor, pretium eget feugiat sed, ornare quis mauris. Cras semper imperdiet augue, eget viverra tellus porttitor nec. Mauris lobortis augue sit amet neque luctus, id aliquet lectus ullamcorper. </w:t>
      </w:r>
      <w:r w:rsidRPr="00AB6D59">
        <w:rPr>
          <w:lang w:val="en-US"/>
        </w:rPr>
        <w:t xml:space="preserve">Phasellus pretium, elit id porta mattis, felis mauris semper nunc, id facilisis ligula lectus sit amet dolor. Quisque in mollis tortor. Aliquam ullamcorper risus quam, id luctus risus posuere nec. Pellentesque sodales fringilla ultricies. Sed molestie suscipit malesuada. </w:t>
      </w:r>
      <w:r w:rsidRPr="00AB6D59">
        <w:t xml:space="preserve">Nullam egestas tellus orci, sed tristique lorem sagittis id. Praesent lacinia ante vitae justo scelerisque, nec molestie lorem tempor. </w:t>
      </w:r>
      <w:r w:rsidRPr="00AB6D59">
        <w:rPr>
          <w:lang w:val="en-US"/>
        </w:rPr>
        <w:t>In sit amet mi tincidunt, pellentesque leo id, pulvinar lectus.</w:t>
      </w:r>
    </w:p>
    <w:p w14:paraId="553A0B25" w14:textId="77777777" w:rsidR="00EC5C9F" w:rsidRPr="007A26AD" w:rsidRDefault="00EC5C9F" w:rsidP="002017F0">
      <w:pPr>
        <w:pStyle w:val="Texto"/>
        <w:rPr>
          <w:lang w:val="en-US"/>
        </w:rPr>
      </w:pPr>
    </w:p>
    <w:p w14:paraId="2ECA749E" w14:textId="77777777" w:rsidR="00EC5C9F" w:rsidRPr="007A26AD" w:rsidRDefault="00EC5C9F" w:rsidP="002017F0">
      <w:pPr>
        <w:pStyle w:val="Texto"/>
        <w:rPr>
          <w:lang w:val="en-US"/>
        </w:rPr>
      </w:pPr>
    </w:p>
    <w:p w14:paraId="27E893A3" w14:textId="77777777" w:rsidR="00556AA0" w:rsidRPr="007A26AD" w:rsidRDefault="00556AA0" w:rsidP="00BB1E37">
      <w:pPr>
        <w:rPr>
          <w:lang w:val="en-US"/>
        </w:rPr>
      </w:pPr>
      <w:r w:rsidRPr="007A26AD">
        <w:rPr>
          <w:lang w:val="en-US"/>
        </w:rPr>
        <w:br w:type="page"/>
      </w:r>
    </w:p>
    <w:p w14:paraId="20749D92" w14:textId="77777777" w:rsidR="00556AA0" w:rsidRPr="00490CC6" w:rsidRDefault="00556AA0" w:rsidP="002017F0">
      <w:pPr>
        <w:pStyle w:val="Cabealho0"/>
      </w:pPr>
      <w:bookmarkStart w:id="3" w:name="_Toc170210189"/>
      <w:r w:rsidRPr="00490CC6">
        <w:lastRenderedPageBreak/>
        <w:t>Resumo</w:t>
      </w:r>
      <w:bookmarkEnd w:id="3"/>
    </w:p>
    <w:p w14:paraId="34CDBD36" w14:textId="77777777" w:rsidR="00BC4A56" w:rsidRDefault="00BC4A56" w:rsidP="002017F0">
      <w:pPr>
        <w:pStyle w:val="Texto"/>
      </w:pPr>
      <w:r>
        <w:t>[máximo 300 palavras]</w:t>
      </w:r>
    </w:p>
    <w:p w14:paraId="53E08BEB" w14:textId="77777777" w:rsidR="00AB6D59" w:rsidRPr="00AB6D59" w:rsidRDefault="00AB6D59" w:rsidP="002017F0">
      <w:pPr>
        <w:pStyle w:val="Texto"/>
        <w:rPr>
          <w:lang w:val="en-US"/>
        </w:rPr>
      </w:pPr>
      <w:r w:rsidRPr="00AB6D59">
        <w:t xml:space="preserve">Suspendisse nulla dolor, pretium eget feugiat sed, ornare quis mauris. Cras semper imperdiet augue, eget viverra tellus porttitor nec. Mauris lobortis augue sit amet neque luctus, id aliquet lectus ullamcorper. </w:t>
      </w:r>
      <w:r w:rsidRPr="00AB6D59">
        <w:rPr>
          <w:lang w:val="en-US"/>
        </w:rPr>
        <w:t xml:space="preserve">Phasellus pretium, elit id porta mattis, felis mauris semper nunc, id facilisis ligula lectus sit amet dolor. Quisque in mollis tortor. Aliquam ullamcorper risus quam, id luctus risus posuere nec. Pellentesque sodales fringilla ultricies. Sed molestie suscipit malesuada. </w:t>
      </w:r>
      <w:r w:rsidRPr="00AB6D59">
        <w:t xml:space="preserve">Nullam egestas tellus orci, sed tristique lorem sagittis id. Praesent lacinia ante vitae justo scelerisque, nec molestie lorem tempor. </w:t>
      </w:r>
      <w:r w:rsidRPr="00AB6D59">
        <w:rPr>
          <w:lang w:val="en-US"/>
        </w:rPr>
        <w:t>In sit amet mi tincidunt, pellentesque leo id, pulvinar lectus.</w:t>
      </w:r>
    </w:p>
    <w:p w14:paraId="6864A543" w14:textId="77777777" w:rsidR="00F21476" w:rsidRPr="007A26AD" w:rsidRDefault="00F21476" w:rsidP="002017F0">
      <w:pPr>
        <w:pStyle w:val="Texto"/>
        <w:rPr>
          <w:lang w:val="en-US"/>
        </w:rPr>
      </w:pPr>
    </w:p>
    <w:p w14:paraId="7824F4F2" w14:textId="77777777" w:rsidR="00F21476" w:rsidRDefault="007805D1" w:rsidP="002017F0">
      <w:pPr>
        <w:pStyle w:val="Texto"/>
      </w:pPr>
      <w:r w:rsidRPr="00997936">
        <w:rPr>
          <w:b/>
        </w:rPr>
        <w:t>Palavras-chave:</w:t>
      </w:r>
      <w:r>
        <w:t xml:space="preserve"> </w:t>
      </w:r>
      <w:r w:rsidR="00F21476">
        <w:t>[</w:t>
      </w:r>
      <w:r w:rsidR="00F21476" w:rsidRPr="00F21476">
        <w:t>mínimo 3, máximo 5</w:t>
      </w:r>
      <w:r w:rsidR="00F21476">
        <w:t xml:space="preserve"> palavras]</w:t>
      </w:r>
    </w:p>
    <w:p w14:paraId="3CD5E08D" w14:textId="77777777" w:rsidR="00F21476" w:rsidRPr="00D336CF" w:rsidRDefault="00F21476" w:rsidP="002017F0">
      <w:pPr>
        <w:pStyle w:val="Texto"/>
      </w:pPr>
    </w:p>
    <w:p w14:paraId="741445C7" w14:textId="77777777" w:rsidR="006B0DD7" w:rsidRPr="00D336CF" w:rsidRDefault="006B0DD7" w:rsidP="002017F0">
      <w:pPr>
        <w:pStyle w:val="Texto"/>
      </w:pPr>
      <w:r w:rsidRPr="00D336CF">
        <w:br w:type="page"/>
      </w:r>
    </w:p>
    <w:p w14:paraId="48C5EB36" w14:textId="77777777" w:rsidR="00556AA0" w:rsidRPr="00490CC6" w:rsidRDefault="00556AA0" w:rsidP="002017F0">
      <w:pPr>
        <w:pStyle w:val="Cabealho0"/>
      </w:pPr>
      <w:bookmarkStart w:id="4" w:name="_Toc170210190"/>
      <w:r w:rsidRPr="00490CC6">
        <w:lastRenderedPageBreak/>
        <w:t>Abstract</w:t>
      </w:r>
      <w:bookmarkEnd w:id="4"/>
    </w:p>
    <w:p w14:paraId="6BDD63A3" w14:textId="77777777" w:rsidR="007E6B15" w:rsidRPr="007E6B15" w:rsidRDefault="007E6B15" w:rsidP="002017F0">
      <w:pPr>
        <w:pStyle w:val="Texto"/>
      </w:pPr>
      <w:r w:rsidRPr="007E6B15">
        <w:t>[máximo 300 palavras]</w:t>
      </w:r>
    </w:p>
    <w:p w14:paraId="27444912" w14:textId="77777777" w:rsidR="00AB6D59" w:rsidRPr="00AB6D59" w:rsidRDefault="00AB6D59" w:rsidP="002017F0">
      <w:pPr>
        <w:pStyle w:val="Texto"/>
        <w:rPr>
          <w:lang w:val="en-US"/>
        </w:rPr>
      </w:pPr>
      <w:r w:rsidRPr="00AB6D59">
        <w:t xml:space="preserve">Suspendisse nulla dolor, pretium eget feugiat sed, ornare quis mauris. Cras semper imperdiet augue, eget viverra tellus porttitor nec. Mauris lobortis augue sit amet neque luctus, id aliquet lectus ullamcorper. </w:t>
      </w:r>
      <w:r w:rsidRPr="00AB6D59">
        <w:rPr>
          <w:lang w:val="en-US"/>
        </w:rPr>
        <w:t xml:space="preserve">Phasellus pretium, elit id porta mattis, felis mauris semper nunc, id facilisis ligula lectus sit amet dolor. Quisque in mollis tortor. Aliquam ullamcorper risus quam, id luctus risus posuere nec. Pellentesque sodales fringilla ultricies. Sed molestie suscipit malesuada. </w:t>
      </w:r>
      <w:r w:rsidRPr="00AB6D59">
        <w:t xml:space="preserve">Nullam egestas tellus orci, sed tristique lorem sagittis id. Praesent lacinia ante vitae justo scelerisque, nec molestie lorem tempor. </w:t>
      </w:r>
      <w:r w:rsidRPr="00AB6D59">
        <w:rPr>
          <w:lang w:val="en-US"/>
        </w:rPr>
        <w:t>In sit amet mi tincidunt, pellentesque leo id, pulvinar lectus.</w:t>
      </w:r>
    </w:p>
    <w:p w14:paraId="01B3FDE7" w14:textId="77777777" w:rsidR="009C79BE" w:rsidRPr="007A26AD" w:rsidRDefault="009C79BE" w:rsidP="002017F0">
      <w:pPr>
        <w:pStyle w:val="Texto"/>
        <w:rPr>
          <w:lang w:val="en-US"/>
        </w:rPr>
      </w:pPr>
    </w:p>
    <w:p w14:paraId="71202988" w14:textId="77777777" w:rsidR="001B6A6F" w:rsidRPr="001B6A6F" w:rsidRDefault="007805D1" w:rsidP="002017F0">
      <w:pPr>
        <w:pStyle w:val="Texto"/>
      </w:pPr>
      <w:r>
        <w:rPr>
          <w:b/>
        </w:rPr>
        <w:t>Key-words</w:t>
      </w:r>
      <w:r w:rsidRPr="00997936">
        <w:rPr>
          <w:b/>
        </w:rPr>
        <w:t>:</w:t>
      </w:r>
      <w:r>
        <w:t xml:space="preserve"> </w:t>
      </w:r>
      <w:r w:rsidR="001B6A6F" w:rsidRPr="001B6A6F">
        <w:t>[mínimo 3, máximo 5 palavras]</w:t>
      </w:r>
    </w:p>
    <w:p w14:paraId="79E64376" w14:textId="77777777" w:rsidR="006B0DD7" w:rsidRDefault="006B0DD7" w:rsidP="002017F0">
      <w:pPr>
        <w:pStyle w:val="Texto"/>
      </w:pPr>
    </w:p>
    <w:p w14:paraId="11B6FCC8" w14:textId="77777777" w:rsidR="00556AA0" w:rsidRPr="00983DC8" w:rsidRDefault="00556AA0" w:rsidP="002017F0">
      <w:pPr>
        <w:pStyle w:val="Texto"/>
      </w:pPr>
      <w:r w:rsidRPr="00983DC8">
        <w:br w:type="page"/>
      </w:r>
    </w:p>
    <w:p w14:paraId="340C4253" w14:textId="77777777" w:rsidR="00851580" w:rsidRPr="00490CC6" w:rsidRDefault="00451691" w:rsidP="002017F0">
      <w:pPr>
        <w:pStyle w:val="Cabealho0"/>
      </w:pPr>
      <w:bookmarkStart w:id="5" w:name="_Toc170210191"/>
      <w:r w:rsidRPr="00490CC6">
        <w:lastRenderedPageBreak/>
        <w:t>Índice de Figuras</w:t>
      </w:r>
      <w:r w:rsidR="00051D98">
        <w:t xml:space="preserve"> (</w:t>
      </w:r>
      <w:r w:rsidR="009A04A3">
        <w:t xml:space="preserve">ou </w:t>
      </w:r>
      <w:r w:rsidR="00051D98">
        <w:t>Ilustrações)</w:t>
      </w:r>
      <w:r w:rsidR="004775E6" w:rsidRPr="00490CC6">
        <w:t xml:space="preserve"> [se aplicável]</w:t>
      </w:r>
      <w:bookmarkEnd w:id="5"/>
    </w:p>
    <w:p w14:paraId="5559306F" w14:textId="77777777" w:rsidR="003C41F0" w:rsidRDefault="006C3FF6">
      <w:pPr>
        <w:pStyle w:val="ndicedeilustraes"/>
        <w:rPr>
          <w:rFonts w:eastAsiaTheme="minorEastAsia"/>
          <w:smallCaps w:val="0"/>
          <w:szCs w:val="22"/>
          <w:lang w:eastAsia="pt-PT"/>
        </w:rPr>
      </w:pPr>
      <w:r w:rsidRPr="00490CC6">
        <w:fldChar w:fldCharType="begin"/>
      </w:r>
      <w:r w:rsidRPr="00490CC6">
        <w:instrText xml:space="preserve"> TOC \h \z \c "Figura" </w:instrText>
      </w:r>
      <w:r w:rsidRPr="00490CC6">
        <w:fldChar w:fldCharType="separate"/>
      </w:r>
      <w:hyperlink w:anchor="_Toc38033493" w:history="1">
        <w:r w:rsidR="003C41F0" w:rsidRPr="009F119C">
          <w:rPr>
            <w:rStyle w:val="Hiperligao"/>
          </w:rPr>
          <w:t>Figura 1- Sigarra FLUP</w:t>
        </w:r>
        <w:r w:rsidR="003C41F0">
          <w:rPr>
            <w:webHidden/>
          </w:rPr>
          <w:tab/>
        </w:r>
        <w:r w:rsidR="003C41F0">
          <w:rPr>
            <w:webHidden/>
          </w:rPr>
          <w:fldChar w:fldCharType="begin"/>
        </w:r>
        <w:r w:rsidR="003C41F0">
          <w:rPr>
            <w:webHidden/>
          </w:rPr>
          <w:instrText xml:space="preserve"> PAGEREF _Toc38033493 \h </w:instrText>
        </w:r>
        <w:r w:rsidR="003C41F0">
          <w:rPr>
            <w:webHidden/>
          </w:rPr>
        </w:r>
        <w:r w:rsidR="003C41F0">
          <w:rPr>
            <w:webHidden/>
          </w:rPr>
          <w:fldChar w:fldCharType="separate"/>
        </w:r>
        <w:r w:rsidR="003C41F0">
          <w:rPr>
            <w:webHidden/>
          </w:rPr>
          <w:t>13</w:t>
        </w:r>
        <w:r w:rsidR="003C41F0">
          <w:rPr>
            <w:webHidden/>
          </w:rPr>
          <w:fldChar w:fldCharType="end"/>
        </w:r>
      </w:hyperlink>
    </w:p>
    <w:p w14:paraId="59A3FAB3" w14:textId="77777777" w:rsidR="003C41F0" w:rsidRDefault="003C41F0">
      <w:pPr>
        <w:pStyle w:val="ndicedeilustraes"/>
        <w:rPr>
          <w:rFonts w:eastAsiaTheme="minorEastAsia"/>
          <w:smallCaps w:val="0"/>
          <w:szCs w:val="22"/>
          <w:lang w:eastAsia="pt-PT"/>
        </w:rPr>
      </w:pPr>
      <w:hyperlink w:anchor="_Toc38033494" w:history="1">
        <w:r w:rsidRPr="009F119C">
          <w:rPr>
            <w:rStyle w:val="Hiperligao"/>
          </w:rPr>
          <w:t>Figura 2 - Facebook FLUP</w:t>
        </w:r>
        <w:r>
          <w:rPr>
            <w:webHidden/>
          </w:rPr>
          <w:tab/>
        </w:r>
        <w:r>
          <w:rPr>
            <w:webHidden/>
          </w:rPr>
          <w:fldChar w:fldCharType="begin"/>
        </w:r>
        <w:r>
          <w:rPr>
            <w:webHidden/>
          </w:rPr>
          <w:instrText xml:space="preserve"> PAGEREF _Toc38033494 \h </w:instrText>
        </w:r>
        <w:r>
          <w:rPr>
            <w:webHidden/>
          </w:rPr>
        </w:r>
        <w:r>
          <w:rPr>
            <w:webHidden/>
          </w:rPr>
          <w:fldChar w:fldCharType="separate"/>
        </w:r>
        <w:r>
          <w:rPr>
            <w:webHidden/>
          </w:rPr>
          <w:t>15</w:t>
        </w:r>
        <w:r>
          <w:rPr>
            <w:webHidden/>
          </w:rPr>
          <w:fldChar w:fldCharType="end"/>
        </w:r>
      </w:hyperlink>
    </w:p>
    <w:p w14:paraId="02D57FD8" w14:textId="77777777" w:rsidR="00A50CAB" w:rsidRDefault="006C3FF6" w:rsidP="002017F0">
      <w:pPr>
        <w:pStyle w:val="Texto"/>
      </w:pPr>
      <w:r w:rsidRPr="00490CC6">
        <w:fldChar w:fldCharType="end"/>
      </w:r>
    </w:p>
    <w:p w14:paraId="53963AA3" w14:textId="77777777" w:rsidR="003C41F0" w:rsidRDefault="003C41F0" w:rsidP="002017F0">
      <w:pPr>
        <w:pStyle w:val="Texto"/>
      </w:pPr>
    </w:p>
    <w:p w14:paraId="45546FC2" w14:textId="77777777" w:rsidR="003C41F0" w:rsidRDefault="003C41F0" w:rsidP="002017F0">
      <w:pPr>
        <w:pStyle w:val="Texto"/>
      </w:pPr>
    </w:p>
    <w:p w14:paraId="53504F93" w14:textId="77777777" w:rsidR="003C41F0" w:rsidRDefault="003C41F0" w:rsidP="002017F0">
      <w:pPr>
        <w:pStyle w:val="Texto"/>
      </w:pPr>
    </w:p>
    <w:p w14:paraId="4B099C09" w14:textId="77777777" w:rsidR="00A50CAB" w:rsidRDefault="00A50CAB" w:rsidP="00BB1E37">
      <w:r>
        <w:br w:type="page"/>
      </w:r>
    </w:p>
    <w:p w14:paraId="4AB3D2BF" w14:textId="77777777" w:rsidR="003C41F0" w:rsidRDefault="00451691" w:rsidP="002017F0">
      <w:pPr>
        <w:pStyle w:val="Cabealho0"/>
      </w:pPr>
      <w:bookmarkStart w:id="6" w:name="_Toc170210192"/>
      <w:r w:rsidRPr="00490CC6">
        <w:lastRenderedPageBreak/>
        <w:t xml:space="preserve">Índice de </w:t>
      </w:r>
      <w:r w:rsidR="00AC439C" w:rsidRPr="00490CC6">
        <w:t>Tabelas</w:t>
      </w:r>
      <w:r w:rsidR="004775E6" w:rsidRPr="00490CC6">
        <w:t xml:space="preserve"> </w:t>
      </w:r>
      <w:r w:rsidR="00091340">
        <w:t>(</w:t>
      </w:r>
      <w:r w:rsidR="009A04A3">
        <w:t xml:space="preserve">ou </w:t>
      </w:r>
      <w:r w:rsidR="00091340">
        <w:t xml:space="preserve">Quadros) </w:t>
      </w:r>
      <w:r w:rsidR="004775E6" w:rsidRPr="00490CC6">
        <w:t>[se aplicável]</w:t>
      </w:r>
      <w:bookmarkEnd w:id="6"/>
      <w:r w:rsidR="00AC439C" w:rsidRPr="00490CC6">
        <w:rPr>
          <w:noProof w:val="0"/>
          <w:szCs w:val="24"/>
        </w:rPr>
        <w:fldChar w:fldCharType="begin"/>
      </w:r>
      <w:r w:rsidR="00AC439C" w:rsidRPr="00490CC6">
        <w:instrText xml:space="preserve"> TOC \h \z \c "Tabela" </w:instrText>
      </w:r>
      <w:r w:rsidR="00AC439C" w:rsidRPr="00490CC6">
        <w:rPr>
          <w:noProof w:val="0"/>
          <w:szCs w:val="24"/>
        </w:rPr>
        <w:fldChar w:fldCharType="separate"/>
      </w:r>
    </w:p>
    <w:p w14:paraId="6FA8BC2E" w14:textId="77777777" w:rsidR="003C41F0" w:rsidRDefault="003C41F0">
      <w:pPr>
        <w:pStyle w:val="ndicedeilustraes"/>
        <w:rPr>
          <w:rFonts w:eastAsiaTheme="minorEastAsia"/>
          <w:smallCaps w:val="0"/>
          <w:szCs w:val="22"/>
          <w:lang w:eastAsia="pt-PT"/>
        </w:rPr>
      </w:pPr>
      <w:hyperlink w:anchor="_Toc38033498" w:history="1">
        <w:r w:rsidRPr="00CD5C26">
          <w:rPr>
            <w:rStyle w:val="Hiperligao"/>
          </w:rPr>
          <w:t>Tabela 1 – Exemplo de tabela</w:t>
        </w:r>
        <w:r>
          <w:rPr>
            <w:webHidden/>
          </w:rPr>
          <w:tab/>
        </w:r>
        <w:r>
          <w:rPr>
            <w:webHidden/>
          </w:rPr>
          <w:fldChar w:fldCharType="begin"/>
        </w:r>
        <w:r>
          <w:rPr>
            <w:webHidden/>
          </w:rPr>
          <w:instrText xml:space="preserve"> PAGEREF _Toc38033498 \h </w:instrText>
        </w:r>
        <w:r>
          <w:rPr>
            <w:webHidden/>
          </w:rPr>
        </w:r>
        <w:r>
          <w:rPr>
            <w:webHidden/>
          </w:rPr>
          <w:fldChar w:fldCharType="separate"/>
        </w:r>
        <w:r>
          <w:rPr>
            <w:webHidden/>
          </w:rPr>
          <w:t>14</w:t>
        </w:r>
        <w:r>
          <w:rPr>
            <w:webHidden/>
          </w:rPr>
          <w:fldChar w:fldCharType="end"/>
        </w:r>
      </w:hyperlink>
    </w:p>
    <w:p w14:paraId="374825E6" w14:textId="77777777" w:rsidR="003C41F0" w:rsidRDefault="00AC439C" w:rsidP="002017F0">
      <w:pPr>
        <w:pStyle w:val="Texto"/>
      </w:pPr>
      <w:r w:rsidRPr="00490CC6">
        <w:fldChar w:fldCharType="end"/>
      </w:r>
    </w:p>
    <w:p w14:paraId="65E2C5B0" w14:textId="77777777" w:rsidR="003C41F0" w:rsidRDefault="003C41F0" w:rsidP="002017F0">
      <w:pPr>
        <w:pStyle w:val="Texto"/>
      </w:pPr>
    </w:p>
    <w:p w14:paraId="47C6E8AC" w14:textId="77777777" w:rsidR="003C41F0" w:rsidRDefault="003C41F0" w:rsidP="002017F0">
      <w:pPr>
        <w:pStyle w:val="Texto"/>
      </w:pPr>
    </w:p>
    <w:p w14:paraId="34D8F25D" w14:textId="77777777" w:rsidR="00A50CAB" w:rsidRDefault="00A50CAB" w:rsidP="002017F0">
      <w:pPr>
        <w:pStyle w:val="Texto"/>
        <w:rPr>
          <w:sz w:val="32"/>
          <w:szCs w:val="24"/>
        </w:rPr>
      </w:pPr>
      <w:r>
        <w:br w:type="page"/>
      </w:r>
    </w:p>
    <w:p w14:paraId="01D6B880" w14:textId="77777777" w:rsidR="00D01066" w:rsidRDefault="000E29D3" w:rsidP="002017F0">
      <w:pPr>
        <w:pStyle w:val="Cabealho0"/>
      </w:pPr>
      <w:bookmarkStart w:id="7" w:name="_Toc170210193"/>
      <w:r w:rsidRPr="00490CC6">
        <w:lastRenderedPageBreak/>
        <w:t>Índice de Gráficos</w:t>
      </w:r>
      <w:r w:rsidR="004775E6" w:rsidRPr="00490CC6">
        <w:t xml:space="preserve"> [se aplicável]</w:t>
      </w:r>
      <w:bookmarkEnd w:id="7"/>
      <w:r w:rsidR="00960145" w:rsidRPr="00490CC6">
        <w:fldChar w:fldCharType="begin"/>
      </w:r>
      <w:r w:rsidR="00960145" w:rsidRPr="00490CC6">
        <w:instrText xml:space="preserve"> TOC \h \z \c "Gráfico" </w:instrText>
      </w:r>
      <w:r w:rsidR="00960145" w:rsidRPr="00490CC6">
        <w:fldChar w:fldCharType="separate"/>
      </w:r>
    </w:p>
    <w:p w14:paraId="2570AA65" w14:textId="77777777" w:rsidR="00D01066" w:rsidRDefault="00D01066">
      <w:pPr>
        <w:pStyle w:val="ndicedeilustraes"/>
        <w:rPr>
          <w:rFonts w:eastAsiaTheme="minorEastAsia"/>
          <w:smallCaps w:val="0"/>
          <w:szCs w:val="22"/>
          <w:lang w:eastAsia="pt-PT"/>
        </w:rPr>
      </w:pPr>
      <w:hyperlink w:anchor="_Toc38033518" w:history="1">
        <w:r w:rsidRPr="003253A3">
          <w:rPr>
            <w:rStyle w:val="Hiperligao"/>
          </w:rPr>
          <w:t>Gráfico 1- Exemplo de gráfico</w:t>
        </w:r>
        <w:r>
          <w:rPr>
            <w:webHidden/>
          </w:rPr>
          <w:tab/>
        </w:r>
        <w:r>
          <w:rPr>
            <w:webHidden/>
          </w:rPr>
          <w:fldChar w:fldCharType="begin"/>
        </w:r>
        <w:r>
          <w:rPr>
            <w:webHidden/>
          </w:rPr>
          <w:instrText xml:space="preserve"> PAGEREF _Toc38033518 \h </w:instrText>
        </w:r>
        <w:r>
          <w:rPr>
            <w:webHidden/>
          </w:rPr>
        </w:r>
        <w:r>
          <w:rPr>
            <w:webHidden/>
          </w:rPr>
          <w:fldChar w:fldCharType="separate"/>
        </w:r>
        <w:r>
          <w:rPr>
            <w:webHidden/>
          </w:rPr>
          <w:t>16</w:t>
        </w:r>
        <w:r>
          <w:rPr>
            <w:webHidden/>
          </w:rPr>
          <w:fldChar w:fldCharType="end"/>
        </w:r>
      </w:hyperlink>
    </w:p>
    <w:p w14:paraId="6E459864" w14:textId="77777777" w:rsidR="005F3E23" w:rsidRDefault="00960145" w:rsidP="002017F0">
      <w:pPr>
        <w:pStyle w:val="Texto"/>
      </w:pPr>
      <w:r w:rsidRPr="00490CC6">
        <w:fldChar w:fldCharType="end"/>
      </w:r>
    </w:p>
    <w:p w14:paraId="7EF431E8" w14:textId="77777777" w:rsidR="00D01066" w:rsidRDefault="00D01066" w:rsidP="002017F0">
      <w:pPr>
        <w:pStyle w:val="Texto"/>
      </w:pPr>
    </w:p>
    <w:p w14:paraId="792B7B9A" w14:textId="77777777" w:rsidR="00D01066" w:rsidRDefault="00D01066" w:rsidP="002017F0">
      <w:pPr>
        <w:pStyle w:val="Texto"/>
      </w:pPr>
    </w:p>
    <w:p w14:paraId="1431B98F" w14:textId="77777777" w:rsidR="00D01066" w:rsidRDefault="00D01066" w:rsidP="002017F0">
      <w:pPr>
        <w:pStyle w:val="Texto"/>
      </w:pPr>
    </w:p>
    <w:p w14:paraId="52A86B1B" w14:textId="77777777" w:rsidR="00D01066" w:rsidRDefault="00D01066" w:rsidP="002017F0">
      <w:pPr>
        <w:pStyle w:val="Texto"/>
      </w:pPr>
    </w:p>
    <w:p w14:paraId="2221C194" w14:textId="77777777" w:rsidR="005F3E23" w:rsidRPr="005F3E23" w:rsidRDefault="005F3E23" w:rsidP="002017F0">
      <w:pPr>
        <w:pStyle w:val="Texto"/>
      </w:pPr>
      <w:r>
        <w:br w:type="page"/>
      </w:r>
    </w:p>
    <w:p w14:paraId="040C0B48" w14:textId="77777777" w:rsidR="00996758" w:rsidRDefault="00996758" w:rsidP="002017F0">
      <w:pPr>
        <w:pStyle w:val="Cabealho0"/>
      </w:pPr>
      <w:bookmarkStart w:id="8" w:name="_Toc170210194"/>
      <w:r>
        <w:lastRenderedPageBreak/>
        <w:t>Glossário</w:t>
      </w:r>
      <w:r w:rsidRPr="00490CC6">
        <w:t xml:space="preserve"> [se aplicável]</w:t>
      </w:r>
      <w:bookmarkEnd w:id="8"/>
    </w:p>
    <w:p w14:paraId="5D198BB1" w14:textId="77777777" w:rsidR="003352E1" w:rsidRDefault="003352E1" w:rsidP="002017F0">
      <w:pPr>
        <w:pStyle w:val="Texto"/>
      </w:pPr>
    </w:p>
    <w:p w14:paraId="3810EA88" w14:textId="77777777" w:rsidR="003352E1" w:rsidRDefault="003352E1" w:rsidP="002017F0">
      <w:pPr>
        <w:pStyle w:val="Texto"/>
      </w:pPr>
    </w:p>
    <w:p w14:paraId="7C022617" w14:textId="77777777" w:rsidR="003F590C" w:rsidRDefault="003F590C" w:rsidP="00BB1E37">
      <w:pPr>
        <w:rPr>
          <w:noProof/>
          <w:szCs w:val="20"/>
        </w:rPr>
      </w:pPr>
      <w:r>
        <w:br w:type="page"/>
      </w:r>
    </w:p>
    <w:p w14:paraId="797C3384" w14:textId="77777777" w:rsidR="001E1F32" w:rsidRPr="00490CC6" w:rsidRDefault="00091340" w:rsidP="002017F0">
      <w:pPr>
        <w:pStyle w:val="Cabealho0"/>
      </w:pPr>
      <w:bookmarkStart w:id="9" w:name="_Toc170210195"/>
      <w:r>
        <w:lastRenderedPageBreak/>
        <w:t>Lista</w:t>
      </w:r>
      <w:r w:rsidR="00051D98" w:rsidRPr="00051D98">
        <w:t xml:space="preserve"> de abreviaturas e siglas</w:t>
      </w:r>
      <w:r w:rsidR="00051D98">
        <w:t xml:space="preserve"> </w:t>
      </w:r>
      <w:r w:rsidR="004775E6" w:rsidRPr="00490CC6">
        <w:t>[se aplicável]</w:t>
      </w:r>
      <w:bookmarkEnd w:id="9"/>
    </w:p>
    <w:p w14:paraId="2CD15633" w14:textId="77777777" w:rsidR="00B86592" w:rsidRPr="007A26AD" w:rsidRDefault="00B86592" w:rsidP="00BB1E37">
      <w:pPr>
        <w:pStyle w:val="Abrev"/>
        <w:rPr>
          <w:lang w:val="pt-PT"/>
        </w:rPr>
      </w:pPr>
      <w:r w:rsidRPr="007A26AD">
        <w:rPr>
          <w:lang w:val="pt-PT"/>
        </w:rPr>
        <w:t xml:space="preserve">FLUP </w:t>
      </w:r>
      <w:r w:rsidRPr="007A26AD">
        <w:rPr>
          <w:lang w:val="pt-PT"/>
        </w:rPr>
        <w:tab/>
        <w:t>faculdade de letras da universidade do porto</w:t>
      </w:r>
    </w:p>
    <w:p w14:paraId="75E4B71E" w14:textId="77777777" w:rsidR="00B86592" w:rsidRPr="007A26AD" w:rsidRDefault="00B86592" w:rsidP="00BB1E37">
      <w:pPr>
        <w:pStyle w:val="Abrev"/>
        <w:rPr>
          <w:lang w:val="pt-PT"/>
        </w:rPr>
      </w:pPr>
      <w:r w:rsidRPr="007A26AD">
        <w:rPr>
          <w:lang w:val="pt-PT"/>
        </w:rPr>
        <w:t xml:space="preserve">U.P </w:t>
      </w:r>
      <w:r w:rsidRPr="007A26AD">
        <w:rPr>
          <w:lang w:val="pt-PT"/>
        </w:rPr>
        <w:tab/>
        <w:t>Universidade do Porto</w:t>
      </w:r>
    </w:p>
    <w:p w14:paraId="6251FCDF" w14:textId="77777777" w:rsidR="00B86592" w:rsidRPr="007A26AD" w:rsidRDefault="00B86592" w:rsidP="00BB1E37">
      <w:pPr>
        <w:pStyle w:val="Abrev"/>
        <w:rPr>
          <w:lang w:val="pt-PT"/>
        </w:rPr>
      </w:pPr>
      <w:r w:rsidRPr="007A26AD">
        <w:rPr>
          <w:lang w:val="pt-PT"/>
        </w:rPr>
        <w:t xml:space="preserve">U.PORTO </w:t>
      </w:r>
      <w:r w:rsidRPr="007A26AD">
        <w:rPr>
          <w:lang w:val="pt-PT"/>
        </w:rPr>
        <w:tab/>
        <w:t>Universidade do Porto</w:t>
      </w:r>
    </w:p>
    <w:p w14:paraId="7E5EE454" w14:textId="77777777" w:rsidR="00B86592" w:rsidRPr="007A26AD" w:rsidRDefault="00B86592" w:rsidP="00BB1E37">
      <w:pPr>
        <w:pStyle w:val="Abrev"/>
        <w:rPr>
          <w:lang w:val="pt-PT"/>
        </w:rPr>
      </w:pPr>
      <w:r w:rsidRPr="007A26AD">
        <w:rPr>
          <w:lang w:val="pt-PT"/>
        </w:rPr>
        <w:t xml:space="preserve">SGA </w:t>
      </w:r>
      <w:r w:rsidRPr="007A26AD">
        <w:rPr>
          <w:lang w:val="pt-PT"/>
        </w:rPr>
        <w:tab/>
        <w:t>serviço de gestão académica</w:t>
      </w:r>
    </w:p>
    <w:p w14:paraId="196A6B3F" w14:textId="77777777" w:rsidR="00B86592" w:rsidRPr="007A26AD" w:rsidRDefault="00B86592" w:rsidP="00BB1E37">
      <w:pPr>
        <w:pStyle w:val="Abrev"/>
        <w:rPr>
          <w:lang w:val="pt-PT"/>
        </w:rPr>
      </w:pPr>
      <w:r w:rsidRPr="007A26AD">
        <w:rPr>
          <w:lang w:val="pt-PT"/>
        </w:rPr>
        <w:t xml:space="preserve">SRI </w:t>
      </w:r>
      <w:r w:rsidRPr="007A26AD">
        <w:rPr>
          <w:lang w:val="pt-PT"/>
        </w:rPr>
        <w:tab/>
        <w:t>serviço de relações internacionais</w:t>
      </w:r>
    </w:p>
    <w:p w14:paraId="22A105C3" w14:textId="77777777" w:rsidR="00B86592" w:rsidRPr="007A26AD" w:rsidRDefault="00B86592" w:rsidP="00BB1E37">
      <w:pPr>
        <w:pStyle w:val="Abrev"/>
        <w:rPr>
          <w:lang w:val="pt-PT"/>
        </w:rPr>
      </w:pPr>
      <w:r w:rsidRPr="007A26AD">
        <w:rPr>
          <w:lang w:val="pt-PT"/>
        </w:rPr>
        <w:t>E.S</w:t>
      </w:r>
      <w:r w:rsidRPr="007A26AD">
        <w:rPr>
          <w:lang w:val="pt-PT"/>
        </w:rPr>
        <w:tab/>
        <w:t>Ensino Superior</w:t>
      </w:r>
    </w:p>
    <w:p w14:paraId="1666D452" w14:textId="77777777" w:rsidR="00B86592" w:rsidRPr="007A26AD" w:rsidRDefault="00B86592" w:rsidP="00BB1E37">
      <w:pPr>
        <w:pStyle w:val="Abrev"/>
        <w:rPr>
          <w:lang w:val="pt-PT"/>
        </w:rPr>
      </w:pPr>
      <w:r w:rsidRPr="007A26AD">
        <w:rPr>
          <w:lang w:val="pt-PT"/>
        </w:rPr>
        <w:t xml:space="preserve">GRH </w:t>
      </w:r>
      <w:r w:rsidRPr="007A26AD">
        <w:rPr>
          <w:lang w:val="pt-PT"/>
        </w:rPr>
        <w:tab/>
        <w:t>Gestão dos Recursos Humanos</w:t>
      </w:r>
    </w:p>
    <w:p w14:paraId="01EC1666" w14:textId="77777777" w:rsidR="00B86592" w:rsidRPr="007A26AD" w:rsidRDefault="00B86592" w:rsidP="00BB1E37">
      <w:pPr>
        <w:pStyle w:val="Abrev"/>
        <w:rPr>
          <w:lang w:val="pt-PT"/>
        </w:rPr>
      </w:pPr>
      <w:r w:rsidRPr="007A26AD">
        <w:rPr>
          <w:lang w:val="pt-PT"/>
        </w:rPr>
        <w:t xml:space="preserve">SI </w:t>
      </w:r>
      <w:r w:rsidRPr="007A26AD">
        <w:rPr>
          <w:lang w:val="pt-PT"/>
        </w:rPr>
        <w:tab/>
        <w:t>Sistema de Informação</w:t>
      </w:r>
    </w:p>
    <w:p w14:paraId="5923FAE7" w14:textId="77777777" w:rsidR="00B86592" w:rsidRPr="007A26AD" w:rsidRDefault="00B86592" w:rsidP="00BB1E37">
      <w:pPr>
        <w:pStyle w:val="Abrev"/>
        <w:rPr>
          <w:lang w:val="pt-PT"/>
        </w:rPr>
      </w:pPr>
      <w:r w:rsidRPr="007A26AD">
        <w:rPr>
          <w:lang w:val="pt-PT"/>
        </w:rPr>
        <w:t xml:space="preserve">SPSS </w:t>
      </w:r>
      <w:r w:rsidRPr="007A26AD">
        <w:rPr>
          <w:lang w:val="pt-PT"/>
        </w:rPr>
        <w:tab/>
        <w:t>Statistical Package for Social Science</w:t>
      </w:r>
    </w:p>
    <w:p w14:paraId="545D646F" w14:textId="77777777" w:rsidR="0043255A" w:rsidRPr="00490CC6" w:rsidRDefault="0043255A" w:rsidP="002017F0">
      <w:pPr>
        <w:pStyle w:val="Texto"/>
      </w:pPr>
    </w:p>
    <w:p w14:paraId="1DE2D21D" w14:textId="77777777" w:rsidR="0043255A" w:rsidRPr="00490CC6" w:rsidRDefault="0043255A" w:rsidP="002017F0">
      <w:pPr>
        <w:pStyle w:val="Texto"/>
      </w:pPr>
      <w:r w:rsidRPr="00490CC6">
        <w:br w:type="page"/>
      </w:r>
    </w:p>
    <w:p w14:paraId="21A36992" w14:textId="77777777" w:rsidR="00A300E4" w:rsidRPr="00490CC6" w:rsidRDefault="00A300E4" w:rsidP="002017F0">
      <w:pPr>
        <w:pStyle w:val="Cabealho0"/>
      </w:pPr>
      <w:bookmarkStart w:id="10" w:name="_Toc170210196"/>
      <w:bookmarkStart w:id="11" w:name="_Toc460228501"/>
      <w:bookmarkStart w:id="12" w:name="_Toc504052677"/>
      <w:r w:rsidRPr="005D7585">
        <w:lastRenderedPageBreak/>
        <w:t>Introdução</w:t>
      </w:r>
      <w:bookmarkEnd w:id="10"/>
    </w:p>
    <w:p w14:paraId="1515C103" w14:textId="77777777" w:rsidR="00AB6D59" w:rsidRPr="00AB6D59" w:rsidRDefault="00AB6D59" w:rsidP="002017F0">
      <w:pPr>
        <w:pStyle w:val="Texto"/>
        <w:rPr>
          <w:lang w:val="en-US"/>
        </w:rPr>
      </w:pPr>
      <w:r w:rsidRPr="00AB6D59">
        <w:t xml:space="preserve">Suspendisse nulla dolor, pretium eget feugiat sed, ornare quis mauris. Cras semper imperdiet augue, eget viverra tellus porttitor nec. Mauris lobortis augue sit amet neque luctus, id aliquet lectus ullamcorper. </w:t>
      </w:r>
      <w:r w:rsidRPr="00AB6D59">
        <w:rPr>
          <w:lang w:val="en-US"/>
        </w:rPr>
        <w:t xml:space="preserve">Phasellus pretium, elit id porta mattis, felis mauris semper nunc, id facilisis ligula lectus sit amet dolor. Quisque in mollis tortor. Aliquam ullamcorper risus quam, id luctus risus posuere nec. Pellentesque sodales fringilla ultricies. Sed molestie suscipit malesuada. </w:t>
      </w:r>
      <w:r w:rsidRPr="00AB6D59">
        <w:t xml:space="preserve">Nullam egestas tellus orci, sed tristique lorem sagittis id. Praesent lacinia ante vitae justo scelerisque, nec molestie lorem tempor. </w:t>
      </w:r>
      <w:r w:rsidRPr="00AB6D59">
        <w:rPr>
          <w:lang w:val="en-US"/>
        </w:rPr>
        <w:t>In sit amet mi tincidunt, pellentesque leo id, pulvinar lectus.</w:t>
      </w:r>
    </w:p>
    <w:p w14:paraId="7E9A41B0" w14:textId="77777777" w:rsidR="007805D1" w:rsidRPr="007A26AD" w:rsidRDefault="007805D1" w:rsidP="002017F0">
      <w:pPr>
        <w:pStyle w:val="Texto"/>
        <w:rPr>
          <w:lang w:val="en-US"/>
        </w:rPr>
      </w:pPr>
    </w:p>
    <w:p w14:paraId="7ED70694" w14:textId="77777777" w:rsidR="00A300E4" w:rsidRPr="007A26AD" w:rsidRDefault="00A300E4" w:rsidP="002017F0">
      <w:pPr>
        <w:pStyle w:val="Texto"/>
        <w:rPr>
          <w:lang w:val="en-US"/>
        </w:rPr>
      </w:pPr>
      <w:r w:rsidRPr="007A26AD">
        <w:rPr>
          <w:lang w:val="en-US"/>
        </w:rPr>
        <w:br w:type="page"/>
      </w:r>
    </w:p>
    <w:p w14:paraId="1A244F88" w14:textId="77777777" w:rsidR="00506D14" w:rsidRPr="00506D14" w:rsidRDefault="00506D14" w:rsidP="002017F0">
      <w:pPr>
        <w:pStyle w:val="Ttulo1"/>
      </w:pPr>
      <w:bookmarkStart w:id="13" w:name="_Toc170210197"/>
      <w:bookmarkEnd w:id="11"/>
      <w:bookmarkEnd w:id="12"/>
      <w:r>
        <w:lastRenderedPageBreak/>
        <w:t>Título do Capítulo 1</w:t>
      </w:r>
      <w:bookmarkEnd w:id="13"/>
    </w:p>
    <w:p w14:paraId="7E0BE04E" w14:textId="77777777" w:rsidR="006F3B71" w:rsidRDefault="006F3B71" w:rsidP="002017F0">
      <w:pPr>
        <w:pStyle w:val="Texto"/>
      </w:pPr>
      <w:r w:rsidRPr="006F3B71">
        <w:t>Suspendisse nulla dolor, pretium eget feugiat sed, ornare quis mauris. Cras semper imperdiet augue, eg</w:t>
      </w:r>
      <w:r w:rsidR="00560677">
        <w:t>et viverra tellus porttitor nec:</w:t>
      </w:r>
    </w:p>
    <w:p w14:paraId="28A9109D" w14:textId="77777777" w:rsidR="006F3B71" w:rsidRPr="006F3B71" w:rsidRDefault="006F3B71" w:rsidP="00CE110F">
      <w:pPr>
        <w:pStyle w:val="Textoindentado"/>
      </w:pPr>
      <w:r w:rsidRPr="00560677">
        <w:t>Mauris lobortis augue sit amet neque luctus, id aliquet lectus ullamcorper:</w:t>
      </w:r>
      <w:r w:rsidR="00560677">
        <w:t xml:space="preserve"> </w:t>
      </w:r>
      <w:r w:rsidRPr="006F3B71">
        <w:t>Phasellus pretium, elit id porta mattis, felis mauris semper nunc, id facilisis ligula lectus sit amet dolor.</w:t>
      </w:r>
    </w:p>
    <w:p w14:paraId="78EF2FAC" w14:textId="77777777" w:rsidR="006F3B71" w:rsidRDefault="006F3B71" w:rsidP="002017F0">
      <w:pPr>
        <w:pStyle w:val="Texto"/>
      </w:pPr>
      <w:r w:rsidRPr="00560677">
        <w:t>Quisque in mollis tortor. Aliquam ullamcorper risus quam, id luctus risus posuere nec. Pellentesque sodales fringilla ultricies.</w:t>
      </w:r>
      <w:r w:rsidR="00560677">
        <w:t xml:space="preserve"> </w:t>
      </w:r>
    </w:p>
    <w:p w14:paraId="0B04D51F" w14:textId="77777777" w:rsidR="00547593" w:rsidRDefault="00F04071" w:rsidP="002017F0">
      <w:pPr>
        <w:pStyle w:val="Ttulo2"/>
      </w:pPr>
      <w:bookmarkStart w:id="14" w:name="_Toc170210198"/>
      <w:r w:rsidRPr="00490CC6">
        <w:t>Subcapítulo</w:t>
      </w:r>
      <w:bookmarkEnd w:id="14"/>
    </w:p>
    <w:p w14:paraId="5370AEA6" w14:textId="77777777" w:rsidR="00560677" w:rsidRPr="007A26AD" w:rsidRDefault="006F3B71" w:rsidP="00CE110F">
      <w:pPr>
        <w:pStyle w:val="Texto"/>
        <w:rPr>
          <w:lang w:val="en-US"/>
        </w:rPr>
      </w:pPr>
      <w:r w:rsidRPr="00560677">
        <w:t xml:space="preserve">Sed molestie suscipit malesuada. Nullam egestas tellus orci, sed tristique lorem sagittis id. Praesent lacinia ante vitae justo scelerisque, nec molestie lorem tempor. </w:t>
      </w:r>
      <w:r w:rsidRPr="007A26AD">
        <w:rPr>
          <w:lang w:val="en-US"/>
        </w:rPr>
        <w:t>In sit amet mi tincidunt, pellentesque leo id, pulvinar lectus.</w:t>
      </w:r>
    </w:p>
    <w:p w14:paraId="24E8EC79" w14:textId="77777777" w:rsidR="00547593" w:rsidRPr="007A69D4" w:rsidRDefault="00547593" w:rsidP="002017F0">
      <w:pPr>
        <w:pStyle w:val="Ttulo3"/>
      </w:pPr>
      <w:bookmarkStart w:id="15" w:name="_Toc170210199"/>
      <w:r w:rsidRPr="007A69D4">
        <w:t>Sub-subcapítulo</w:t>
      </w:r>
      <w:bookmarkEnd w:id="15"/>
    </w:p>
    <w:p w14:paraId="16C4B374" w14:textId="77777777" w:rsidR="007A69D4" w:rsidRPr="00560677" w:rsidRDefault="007A69D4" w:rsidP="00560677">
      <w:r w:rsidRPr="00560677">
        <w:t>Quisque</w:t>
      </w:r>
      <w:r w:rsidR="0060649F">
        <w:rPr>
          <w:rStyle w:val="Refdenotaderodap"/>
        </w:rPr>
        <w:footnoteReference w:id="1"/>
      </w:r>
      <w:r w:rsidRPr="00560677">
        <w:t xml:space="preserve"> viverra dolor quis ipsum posuere aliquet. Pellentesque habitant morbi tristique senectus et netus et malesuada fames ac turpis egestas. Cras purus leo, malesuada ut vehicula sit amet, consectetur ac leo.</w:t>
      </w:r>
    </w:p>
    <w:p w14:paraId="13252649" w14:textId="77777777" w:rsidR="002647E1" w:rsidRDefault="002647E1" w:rsidP="002647E1">
      <w:pPr>
        <w:pStyle w:val="Legenda"/>
      </w:pPr>
      <w:bookmarkStart w:id="16" w:name="_Toc38033493"/>
      <w:r>
        <w:t xml:space="preserve">Figura </w:t>
      </w:r>
      <w:r w:rsidR="006347E1">
        <w:fldChar w:fldCharType="begin"/>
      </w:r>
      <w:r w:rsidR="006347E1">
        <w:instrText xml:space="preserve"> SEQ Figura \* ARABIC </w:instrText>
      </w:r>
      <w:r w:rsidR="006347E1">
        <w:fldChar w:fldCharType="separate"/>
      </w:r>
      <w:r w:rsidR="00E567CD">
        <w:rPr>
          <w:noProof/>
        </w:rPr>
        <w:t>1</w:t>
      </w:r>
      <w:r w:rsidR="006347E1">
        <w:rPr>
          <w:noProof/>
        </w:rPr>
        <w:fldChar w:fldCharType="end"/>
      </w:r>
      <w:r w:rsidRPr="002859A3">
        <w:t>- Sigarra FLUP</w:t>
      </w:r>
      <w:bookmarkEnd w:id="16"/>
    </w:p>
    <w:p w14:paraId="133A7A64" w14:textId="77777777" w:rsidR="00EB6889" w:rsidRPr="00490CC6" w:rsidRDefault="003A6A43" w:rsidP="00BB1E37">
      <w:r>
        <w:rPr>
          <w:noProof/>
          <w:lang w:eastAsia="pt-PT"/>
        </w:rPr>
        <w:drawing>
          <wp:inline distT="0" distB="0" distL="0" distR="0" wp14:anchorId="24C807DA" wp14:editId="28E2040C">
            <wp:extent cx="5407660" cy="1657985"/>
            <wp:effectExtent l="0" t="0" r="2540" b="0"/>
            <wp:docPr id="3" name="Imagem 3" descr="Sigarra FLUP - https://sigarra.up.pt/flup/pt/" title="Sigarra F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660" cy="1657985"/>
                    </a:xfrm>
                    <a:prstGeom prst="rect">
                      <a:avLst/>
                    </a:prstGeom>
                    <a:noFill/>
                  </pic:spPr>
                </pic:pic>
              </a:graphicData>
            </a:graphic>
          </wp:inline>
        </w:drawing>
      </w:r>
    </w:p>
    <w:p w14:paraId="457606D3" w14:textId="77777777" w:rsidR="00EB6889" w:rsidRPr="00337EC6" w:rsidRDefault="00EB6889" w:rsidP="00BB1E37">
      <w:pPr>
        <w:pStyle w:val="Fonte"/>
      </w:pPr>
      <w:r w:rsidRPr="00337EC6">
        <w:t>Fonte: FLUP</w:t>
      </w:r>
    </w:p>
    <w:p w14:paraId="5BF0A4D7" w14:textId="77777777" w:rsidR="00004D02" w:rsidRDefault="009A04A3" w:rsidP="002017F0">
      <w:pPr>
        <w:pStyle w:val="Ttulo3"/>
      </w:pPr>
      <w:bookmarkStart w:id="17" w:name="_Toc37320896"/>
      <w:bookmarkStart w:id="18" w:name="_Toc170210200"/>
      <w:r>
        <w:lastRenderedPageBreak/>
        <w:t>S</w:t>
      </w:r>
      <w:r w:rsidR="00004D02" w:rsidRPr="00490CC6">
        <w:t>ub-subcapítulo</w:t>
      </w:r>
      <w:bookmarkEnd w:id="17"/>
      <w:bookmarkEnd w:id="18"/>
    </w:p>
    <w:p w14:paraId="39F0C44B" w14:textId="77777777" w:rsidR="0060649F" w:rsidRPr="0060649F" w:rsidRDefault="0060649F" w:rsidP="0060649F">
      <w:r w:rsidRPr="0060649F">
        <w:t>Vestibulum</w:t>
      </w:r>
      <w:r w:rsidRPr="0060649F">
        <w:rPr>
          <w:vertAlign w:val="superscript"/>
        </w:rPr>
        <w:footnoteReference w:id="2"/>
      </w:r>
      <w:r w:rsidRPr="0060649F">
        <w:t xml:space="preserve"> in orci scelerisque, malesuada sapien et, lacinia dui. Vestibulum mollis, nunc at euismod pellentesque, magna quam interdum diam, nec tempor neque leo at metus.</w:t>
      </w:r>
    </w:p>
    <w:p w14:paraId="64A73235" w14:textId="77777777" w:rsidR="00EB6889" w:rsidRPr="00490CC6" w:rsidRDefault="00EB6889" w:rsidP="00BB1E37">
      <w:pPr>
        <w:pStyle w:val="Legenda"/>
      </w:pPr>
      <w:bookmarkStart w:id="19" w:name="_Toc38033498"/>
      <w:r w:rsidRPr="00490CC6">
        <w:t xml:space="preserve">Tabela </w:t>
      </w:r>
      <w:r w:rsidR="00E24942">
        <w:rPr>
          <w:noProof/>
        </w:rPr>
        <w:fldChar w:fldCharType="begin"/>
      </w:r>
      <w:r w:rsidR="00E24942">
        <w:rPr>
          <w:noProof/>
        </w:rPr>
        <w:instrText xml:space="preserve"> SEQ Tabela \* ARABIC </w:instrText>
      </w:r>
      <w:r w:rsidR="00E24942">
        <w:rPr>
          <w:noProof/>
        </w:rPr>
        <w:fldChar w:fldCharType="separate"/>
      </w:r>
      <w:r w:rsidR="0023711C">
        <w:rPr>
          <w:noProof/>
        </w:rPr>
        <w:t>1</w:t>
      </w:r>
      <w:r w:rsidR="00E24942">
        <w:rPr>
          <w:noProof/>
        </w:rPr>
        <w:fldChar w:fldCharType="end"/>
      </w:r>
      <w:r w:rsidR="009A04A3">
        <w:rPr>
          <w:noProof/>
        </w:rPr>
        <w:t xml:space="preserve"> </w:t>
      </w:r>
      <w:r w:rsidR="009A04A3">
        <w:t xml:space="preserve">– </w:t>
      </w:r>
      <w:r w:rsidR="00B7334F">
        <w:t>Exemplo de tabela</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Caption w:val="Exemplo de tabela"/>
        <w:tblDescription w:val="Exemplo de tabela"/>
      </w:tblPr>
      <w:tblGrid>
        <w:gridCol w:w="1981"/>
        <w:gridCol w:w="2580"/>
        <w:gridCol w:w="1967"/>
        <w:gridCol w:w="1966"/>
      </w:tblGrid>
      <w:tr w:rsidR="00EB6889" w:rsidRPr="00675845" w14:paraId="0FFC4554" w14:textId="77777777" w:rsidTr="00675845">
        <w:tc>
          <w:tcPr>
            <w:tcW w:w="1166" w:type="pct"/>
            <w:shd w:val="clear" w:color="auto" w:fill="auto"/>
            <w:vAlign w:val="center"/>
          </w:tcPr>
          <w:p w14:paraId="7D3E0799" w14:textId="77777777" w:rsidR="00EB6889" w:rsidRPr="00675845" w:rsidRDefault="00EB6889" w:rsidP="006D25C4">
            <w:pPr>
              <w:rPr>
                <w:lang w:eastAsia="pt-PT"/>
              </w:rPr>
            </w:pPr>
            <w:r w:rsidRPr="00675845">
              <w:rPr>
                <w:lang w:eastAsia="pt-PT"/>
              </w:rPr>
              <w:t>Exemplo de tabela</w:t>
            </w:r>
          </w:p>
        </w:tc>
        <w:tc>
          <w:tcPr>
            <w:tcW w:w="1519" w:type="pct"/>
            <w:vAlign w:val="center"/>
          </w:tcPr>
          <w:p w14:paraId="4FB66B72" w14:textId="77777777" w:rsidR="00EB6889" w:rsidRPr="00675845" w:rsidRDefault="00EB6889" w:rsidP="006D25C4">
            <w:pPr>
              <w:rPr>
                <w:lang w:eastAsia="pt-PT"/>
              </w:rPr>
            </w:pPr>
            <w:r w:rsidRPr="00675845">
              <w:rPr>
                <w:lang w:eastAsia="pt-PT"/>
              </w:rPr>
              <w:t>Campo 1</w:t>
            </w:r>
          </w:p>
        </w:tc>
        <w:tc>
          <w:tcPr>
            <w:tcW w:w="1158" w:type="pct"/>
            <w:vAlign w:val="center"/>
          </w:tcPr>
          <w:p w14:paraId="2444DFCA" w14:textId="77777777" w:rsidR="00EB6889" w:rsidRPr="00675845" w:rsidRDefault="00EB6889" w:rsidP="006D25C4">
            <w:pPr>
              <w:rPr>
                <w:lang w:eastAsia="pt-PT"/>
              </w:rPr>
            </w:pPr>
            <w:r w:rsidRPr="00675845">
              <w:rPr>
                <w:lang w:eastAsia="pt-PT"/>
              </w:rPr>
              <w:t>Campo 2</w:t>
            </w:r>
          </w:p>
        </w:tc>
        <w:tc>
          <w:tcPr>
            <w:tcW w:w="1158" w:type="pct"/>
            <w:shd w:val="clear" w:color="auto" w:fill="auto"/>
            <w:vAlign w:val="center"/>
          </w:tcPr>
          <w:p w14:paraId="014A0707" w14:textId="77777777" w:rsidR="00EB6889" w:rsidRPr="00675845" w:rsidRDefault="00EB6889" w:rsidP="006D25C4">
            <w:pPr>
              <w:rPr>
                <w:lang w:eastAsia="pt-PT"/>
              </w:rPr>
            </w:pPr>
            <w:r w:rsidRPr="00675845">
              <w:rPr>
                <w:lang w:eastAsia="pt-PT"/>
              </w:rPr>
              <w:t>Campo 3</w:t>
            </w:r>
          </w:p>
        </w:tc>
      </w:tr>
      <w:tr w:rsidR="00EB6889" w:rsidRPr="00675845" w14:paraId="267483D1" w14:textId="77777777" w:rsidTr="00675845">
        <w:tc>
          <w:tcPr>
            <w:tcW w:w="1166" w:type="pct"/>
            <w:shd w:val="clear" w:color="auto" w:fill="auto"/>
            <w:vAlign w:val="center"/>
          </w:tcPr>
          <w:p w14:paraId="5BFC5A51" w14:textId="77777777" w:rsidR="00EB6889" w:rsidRPr="00675845" w:rsidRDefault="00EB6889" w:rsidP="006D25C4">
            <w:pPr>
              <w:rPr>
                <w:lang w:eastAsia="pt-PT"/>
              </w:rPr>
            </w:pPr>
            <w:r w:rsidRPr="00675845">
              <w:rPr>
                <w:lang w:eastAsia="pt-PT"/>
              </w:rPr>
              <w:t>123</w:t>
            </w:r>
          </w:p>
        </w:tc>
        <w:tc>
          <w:tcPr>
            <w:tcW w:w="1519" w:type="pct"/>
            <w:vAlign w:val="center"/>
          </w:tcPr>
          <w:p w14:paraId="7B21C09B" w14:textId="77777777" w:rsidR="00EB6889" w:rsidRPr="00675845" w:rsidRDefault="00EB6889" w:rsidP="006D25C4">
            <w:pPr>
              <w:rPr>
                <w:rFonts w:eastAsia="Calibri" w:cs="Times New Roman"/>
                <w:color w:val="000000"/>
                <w:lang w:eastAsia="pt-PT"/>
              </w:rPr>
            </w:pPr>
            <w:r w:rsidRPr="00675845">
              <w:t>FLUP</w:t>
            </w:r>
            <w:r w:rsidR="00675845">
              <w:t xml:space="preserve"> FLUP FLUP FLUP</w:t>
            </w:r>
          </w:p>
        </w:tc>
        <w:tc>
          <w:tcPr>
            <w:tcW w:w="1158" w:type="pct"/>
            <w:vAlign w:val="center"/>
          </w:tcPr>
          <w:p w14:paraId="58E70779" w14:textId="77777777" w:rsidR="00EB6889" w:rsidRPr="00675845" w:rsidRDefault="00EB6889" w:rsidP="006D25C4">
            <w:pPr>
              <w:rPr>
                <w:lang w:eastAsia="pt-PT"/>
              </w:rPr>
            </w:pPr>
          </w:p>
        </w:tc>
        <w:tc>
          <w:tcPr>
            <w:tcW w:w="1158" w:type="pct"/>
            <w:shd w:val="clear" w:color="auto" w:fill="auto"/>
            <w:vAlign w:val="center"/>
          </w:tcPr>
          <w:p w14:paraId="32168EE4" w14:textId="77777777" w:rsidR="00EB6889" w:rsidRPr="00675845" w:rsidRDefault="00EB6889" w:rsidP="006D25C4">
            <w:pPr>
              <w:rPr>
                <w:rFonts w:eastAsia="Calibri" w:cs="Times New Roman"/>
                <w:color w:val="000000"/>
                <w:lang w:eastAsia="pt-PT"/>
              </w:rPr>
            </w:pPr>
            <w:r w:rsidRPr="00675845">
              <w:t>FLUP</w:t>
            </w:r>
          </w:p>
        </w:tc>
      </w:tr>
      <w:tr w:rsidR="00EB6889" w:rsidRPr="00675845" w14:paraId="624BE2B8" w14:textId="77777777" w:rsidTr="00675845">
        <w:tc>
          <w:tcPr>
            <w:tcW w:w="1166" w:type="pct"/>
            <w:shd w:val="clear" w:color="auto" w:fill="auto"/>
            <w:vAlign w:val="center"/>
          </w:tcPr>
          <w:p w14:paraId="5EF1AB3C" w14:textId="77777777" w:rsidR="00EB6889" w:rsidRPr="00675845" w:rsidRDefault="00EB6889" w:rsidP="006D25C4">
            <w:pPr>
              <w:rPr>
                <w:lang w:eastAsia="pt-PT"/>
              </w:rPr>
            </w:pPr>
            <w:r w:rsidRPr="00675845">
              <w:rPr>
                <w:lang w:eastAsia="pt-PT"/>
              </w:rPr>
              <w:t>456</w:t>
            </w:r>
          </w:p>
        </w:tc>
        <w:tc>
          <w:tcPr>
            <w:tcW w:w="1519" w:type="pct"/>
            <w:vAlign w:val="center"/>
          </w:tcPr>
          <w:p w14:paraId="7843137B" w14:textId="77777777" w:rsidR="00EB6889" w:rsidRPr="00675845" w:rsidRDefault="00EB6889" w:rsidP="006D25C4">
            <w:pPr>
              <w:rPr>
                <w:lang w:eastAsia="pt-PT"/>
              </w:rPr>
            </w:pPr>
          </w:p>
        </w:tc>
        <w:tc>
          <w:tcPr>
            <w:tcW w:w="1158" w:type="pct"/>
            <w:vAlign w:val="center"/>
          </w:tcPr>
          <w:p w14:paraId="404F4B19" w14:textId="77777777" w:rsidR="00EB6889" w:rsidRPr="00675845" w:rsidRDefault="00EB6889" w:rsidP="006D25C4">
            <w:pPr>
              <w:rPr>
                <w:rFonts w:eastAsia="Calibri" w:cs="Times New Roman"/>
                <w:color w:val="000000"/>
                <w:lang w:eastAsia="pt-PT"/>
              </w:rPr>
            </w:pPr>
            <w:r w:rsidRPr="00675845">
              <w:t>FLUP</w:t>
            </w:r>
          </w:p>
        </w:tc>
        <w:tc>
          <w:tcPr>
            <w:tcW w:w="1158" w:type="pct"/>
            <w:shd w:val="clear" w:color="auto" w:fill="auto"/>
            <w:vAlign w:val="center"/>
          </w:tcPr>
          <w:p w14:paraId="3D00C9D6" w14:textId="77777777" w:rsidR="00EB6889" w:rsidRPr="00675845" w:rsidRDefault="00EB6889" w:rsidP="006D25C4">
            <w:pPr>
              <w:rPr>
                <w:rFonts w:eastAsia="Calibri" w:cs="Times New Roman"/>
                <w:lang w:eastAsia="pt-PT"/>
              </w:rPr>
            </w:pPr>
            <w:r w:rsidRPr="00675845">
              <w:t>FLUP</w:t>
            </w:r>
          </w:p>
        </w:tc>
      </w:tr>
      <w:tr w:rsidR="00EB6889" w:rsidRPr="00675845" w14:paraId="2AB6C168" w14:textId="77777777" w:rsidTr="00675845">
        <w:tc>
          <w:tcPr>
            <w:tcW w:w="1166" w:type="pct"/>
            <w:shd w:val="clear" w:color="auto" w:fill="auto"/>
            <w:vAlign w:val="center"/>
          </w:tcPr>
          <w:p w14:paraId="14458DBB" w14:textId="77777777" w:rsidR="00EB6889" w:rsidRPr="00675845" w:rsidRDefault="00EB6889" w:rsidP="006D25C4">
            <w:pPr>
              <w:rPr>
                <w:lang w:eastAsia="pt-PT"/>
              </w:rPr>
            </w:pPr>
            <w:r w:rsidRPr="00675845">
              <w:rPr>
                <w:lang w:eastAsia="pt-PT"/>
              </w:rPr>
              <w:t>789</w:t>
            </w:r>
          </w:p>
        </w:tc>
        <w:tc>
          <w:tcPr>
            <w:tcW w:w="1519" w:type="pct"/>
            <w:vAlign w:val="center"/>
          </w:tcPr>
          <w:p w14:paraId="4B5AED17" w14:textId="77777777" w:rsidR="00EB6889" w:rsidRPr="00675845" w:rsidRDefault="00EB6889" w:rsidP="006D25C4">
            <w:pPr>
              <w:rPr>
                <w:lang w:eastAsia="pt-PT"/>
              </w:rPr>
            </w:pPr>
          </w:p>
        </w:tc>
        <w:tc>
          <w:tcPr>
            <w:tcW w:w="1158" w:type="pct"/>
            <w:vAlign w:val="center"/>
          </w:tcPr>
          <w:p w14:paraId="7A4660FF" w14:textId="77777777" w:rsidR="00EB6889" w:rsidRPr="00675845" w:rsidRDefault="00EB6889" w:rsidP="006D25C4">
            <w:pPr>
              <w:rPr>
                <w:lang w:eastAsia="pt-PT"/>
              </w:rPr>
            </w:pPr>
          </w:p>
        </w:tc>
        <w:tc>
          <w:tcPr>
            <w:tcW w:w="1158" w:type="pct"/>
            <w:shd w:val="clear" w:color="auto" w:fill="auto"/>
            <w:vAlign w:val="center"/>
          </w:tcPr>
          <w:p w14:paraId="79040813" w14:textId="77777777" w:rsidR="00EB6889" w:rsidRPr="00675845" w:rsidRDefault="00EB6889" w:rsidP="006D25C4">
            <w:pPr>
              <w:rPr>
                <w:rFonts w:eastAsia="Calibri" w:cs="Times New Roman"/>
                <w:lang w:eastAsia="pt-PT"/>
              </w:rPr>
            </w:pPr>
            <w:r w:rsidRPr="00675845">
              <w:t>FLUP</w:t>
            </w:r>
          </w:p>
        </w:tc>
      </w:tr>
    </w:tbl>
    <w:p w14:paraId="40267A0A" w14:textId="77777777" w:rsidR="008C1576" w:rsidRDefault="00EB6889" w:rsidP="00BB1E37">
      <w:pPr>
        <w:pStyle w:val="Fonte"/>
      </w:pPr>
      <w:r w:rsidRPr="00382C8B">
        <w:t xml:space="preserve">Fonte: </w:t>
      </w:r>
      <w:r w:rsidR="00B7334F">
        <w:t>Exemplo word</w:t>
      </w:r>
    </w:p>
    <w:p w14:paraId="1F24A182" w14:textId="77777777" w:rsidR="00F04071" w:rsidRPr="00490CC6" w:rsidRDefault="005A047B" w:rsidP="002017F0">
      <w:pPr>
        <w:pStyle w:val="Ttulo2"/>
      </w:pPr>
      <w:bookmarkStart w:id="20" w:name="_Toc170210201"/>
      <w:r w:rsidRPr="00490CC6">
        <w:t>S</w:t>
      </w:r>
      <w:r w:rsidR="00F04071" w:rsidRPr="00490CC6">
        <w:t>ubcapítulo</w:t>
      </w:r>
      <w:bookmarkEnd w:id="20"/>
    </w:p>
    <w:p w14:paraId="5B54C3D4" w14:textId="77777777" w:rsidR="00F43E78" w:rsidRDefault="0060649F" w:rsidP="002017F0">
      <w:pPr>
        <w:pStyle w:val="Texto"/>
        <w:rPr>
          <w:lang w:val="en-US"/>
        </w:rPr>
      </w:pPr>
      <w:r w:rsidRPr="0060649F">
        <w:t>Ut convallis enim ut arcu convallis, sit amet viverra elit elementum. Vivamus porta ac nunc et ultrices. Suspendisse potenti. Integer vitae placerat enim. Nam quis vulputate odio. Proin convallis</w:t>
      </w:r>
      <w:r>
        <w:t xml:space="preserve"> leo sit amet luctus tristique.</w:t>
      </w:r>
    </w:p>
    <w:p w14:paraId="5DE9806B" w14:textId="77777777" w:rsidR="00F13CC8" w:rsidRDefault="009A04A3" w:rsidP="002017F0">
      <w:pPr>
        <w:pStyle w:val="Ttulo3"/>
      </w:pPr>
      <w:bookmarkStart w:id="21" w:name="_Toc170210202"/>
      <w:r>
        <w:t>S</w:t>
      </w:r>
      <w:r w:rsidR="00F13CC8" w:rsidRPr="00490CC6">
        <w:t>ub-subcapítulo</w:t>
      </w:r>
      <w:bookmarkEnd w:id="21"/>
    </w:p>
    <w:p w14:paraId="61F071FE" w14:textId="77777777" w:rsidR="0060649F" w:rsidRPr="007A26AD" w:rsidRDefault="0060649F" w:rsidP="002017F0">
      <w:pPr>
        <w:pStyle w:val="Texto"/>
        <w:rPr>
          <w:lang w:val="en-US"/>
        </w:rPr>
      </w:pPr>
      <w:r w:rsidRPr="0060649F">
        <w:t xml:space="preserve">Vestibulum eget vestibulum nisi, quis malesuada libero. Nunc nibh quam, venenatis sit amet nisl vel, fermentum semper neque. Ut hendrerit, justo in pulvinar semper, eros nulla egestas ante, quis convallis dolor risus eget dolor. </w:t>
      </w:r>
      <w:r w:rsidRPr="007A26AD">
        <w:rPr>
          <w:lang w:val="en-US"/>
        </w:rPr>
        <w:t>Mauris ut facilisis dui. Praesent sit amet ante metus.</w:t>
      </w:r>
    </w:p>
    <w:p w14:paraId="60521768" w14:textId="77777777" w:rsidR="00E567CD" w:rsidRPr="007A26AD" w:rsidRDefault="00E567CD" w:rsidP="00E567CD">
      <w:pPr>
        <w:pStyle w:val="Legenda"/>
        <w:rPr>
          <w:lang w:val="en-US"/>
        </w:rPr>
      </w:pPr>
      <w:bookmarkStart w:id="22" w:name="_Toc38033494"/>
      <w:r w:rsidRPr="007A26AD">
        <w:rPr>
          <w:lang w:val="en-US"/>
        </w:rPr>
        <w:lastRenderedPageBreak/>
        <w:t xml:space="preserve">Figura </w:t>
      </w:r>
      <w:r w:rsidR="003F4DDF">
        <w:fldChar w:fldCharType="begin"/>
      </w:r>
      <w:r w:rsidR="003F4DDF" w:rsidRPr="007A26AD">
        <w:rPr>
          <w:lang w:val="en-US"/>
        </w:rPr>
        <w:instrText xml:space="preserve"> SEQ Figura \* ARABIC </w:instrText>
      </w:r>
      <w:r w:rsidR="003F4DDF">
        <w:fldChar w:fldCharType="separate"/>
      </w:r>
      <w:r w:rsidRPr="007A26AD">
        <w:rPr>
          <w:noProof/>
          <w:lang w:val="en-US"/>
        </w:rPr>
        <w:t>2</w:t>
      </w:r>
      <w:r w:rsidR="003F4DDF">
        <w:rPr>
          <w:noProof/>
        </w:rPr>
        <w:fldChar w:fldCharType="end"/>
      </w:r>
      <w:r w:rsidRPr="007A26AD">
        <w:rPr>
          <w:lang w:val="en-US"/>
        </w:rPr>
        <w:t xml:space="preserve"> - Facebook FLUP</w:t>
      </w:r>
      <w:bookmarkEnd w:id="22"/>
    </w:p>
    <w:p w14:paraId="4858CD78" w14:textId="77777777" w:rsidR="00EB6889" w:rsidRPr="00490CC6" w:rsidRDefault="00EB6889" w:rsidP="00BB1E37">
      <w:r w:rsidRPr="00490CC6">
        <w:rPr>
          <w:noProof/>
          <w:lang w:eastAsia="pt-PT"/>
        </w:rPr>
        <w:drawing>
          <wp:inline distT="0" distB="0" distL="0" distR="0" wp14:anchorId="01C20FA3" wp14:editId="0CDE9A70">
            <wp:extent cx="5247753" cy="2143125"/>
            <wp:effectExtent l="0" t="0" r="0" b="0"/>
            <wp:docPr id="12" name="Imagem 12" descr="Facebook FLUP - https://www.facebook.com/FaculdadeLetrasUniversidadePorto" title="Facebook F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9308" cy="2160096"/>
                    </a:xfrm>
                    <a:prstGeom prst="rect">
                      <a:avLst/>
                    </a:prstGeom>
                  </pic:spPr>
                </pic:pic>
              </a:graphicData>
            </a:graphic>
          </wp:inline>
        </w:drawing>
      </w:r>
    </w:p>
    <w:p w14:paraId="11CF4286" w14:textId="77777777" w:rsidR="00142D73" w:rsidRPr="00C8461E" w:rsidRDefault="00EB6889" w:rsidP="00BB1E37">
      <w:pPr>
        <w:pStyle w:val="Fonte"/>
      </w:pPr>
      <w:r w:rsidRPr="00C8461E">
        <w:t xml:space="preserve">Fonte: </w:t>
      </w:r>
      <w:hyperlink r:id="rId12" w:history="1">
        <w:r w:rsidR="006E2404" w:rsidRPr="006E2404">
          <w:rPr>
            <w:rStyle w:val="Hiperligao"/>
          </w:rPr>
          <w:t>https://www.facebook.com/FaculdadeLetrasUniversidadePorto</w:t>
        </w:r>
      </w:hyperlink>
    </w:p>
    <w:p w14:paraId="5737BE8F" w14:textId="77777777" w:rsidR="0060649F" w:rsidRPr="007B034F" w:rsidRDefault="007B034F" w:rsidP="002017F0">
      <w:pPr>
        <w:pStyle w:val="Texto"/>
      </w:pPr>
      <w:r w:rsidRPr="007B034F">
        <w:t xml:space="preserve">Maecenas dignissim condimentum libero vel consequat. </w:t>
      </w:r>
      <w:r w:rsidRPr="007B034F">
        <w:rPr>
          <w:lang w:val="en-US"/>
        </w:rPr>
        <w:t>Proin felis ante, tincidunt eu placerat ac, sagittis at enim. Duis laoreet ultricies lorem, at porta tortor suscipit sed. Donec</w:t>
      </w:r>
      <w:r>
        <w:rPr>
          <w:rStyle w:val="Refdenotaderodap"/>
          <w:lang w:val="en-US"/>
        </w:rPr>
        <w:footnoteReference w:id="3"/>
      </w:r>
      <w:r w:rsidR="0060649F">
        <w:rPr>
          <w:lang w:val="en-US"/>
        </w:rPr>
        <w:t xml:space="preserve"> non congue quam.</w:t>
      </w:r>
    </w:p>
    <w:p w14:paraId="1096506A" w14:textId="77777777" w:rsidR="00305527" w:rsidRPr="007B034F" w:rsidRDefault="0060649F" w:rsidP="002017F0">
      <w:pPr>
        <w:pStyle w:val="Textolista"/>
      </w:pPr>
      <w:r w:rsidRPr="007A26AD">
        <w:t xml:space="preserve">Aliquam volutpat nibh a commodo bibendum. Sed auctor enim purus, et rutrum eros volutpat id. </w:t>
      </w:r>
      <w:r w:rsidRPr="0060649F">
        <w:t>Nunc ullamcorper risus vitae cursus tincidunt</w:t>
      </w:r>
    </w:p>
    <w:p w14:paraId="7197AB87" w14:textId="77777777" w:rsidR="0060649F" w:rsidRPr="0060649F" w:rsidRDefault="0060649F" w:rsidP="002017F0">
      <w:pPr>
        <w:pStyle w:val="Textolista"/>
      </w:pPr>
      <w:r w:rsidRPr="0060649F">
        <w:t>Duis tincidunt in diam bibendum fermentum. Duis a lectus tortor.</w:t>
      </w:r>
    </w:p>
    <w:p w14:paraId="629C3CA6" w14:textId="77777777" w:rsidR="0060649F" w:rsidRPr="007A26AD" w:rsidRDefault="0060649F" w:rsidP="002017F0">
      <w:pPr>
        <w:pStyle w:val="Textolista"/>
        <w:rPr>
          <w:lang w:val="en-US"/>
        </w:rPr>
      </w:pPr>
      <w:r w:rsidRPr="0060649F">
        <w:t xml:space="preserve">Maecenas dignissim condimentum libero vel consequat. </w:t>
      </w:r>
      <w:r w:rsidRPr="0060649F">
        <w:rPr>
          <w:lang w:val="en-US"/>
        </w:rPr>
        <w:t>Proin felis ante, tincidunt eu placerat ac, sagittis at enim.</w:t>
      </w:r>
      <w:r>
        <w:rPr>
          <w:rStyle w:val="Refdenotaderodap"/>
          <w:lang w:val="en-US"/>
        </w:rPr>
        <w:footnoteReference w:id="4"/>
      </w:r>
    </w:p>
    <w:p w14:paraId="1ECF87A5" w14:textId="77777777" w:rsidR="0060649F" w:rsidRDefault="0060649F" w:rsidP="002017F0">
      <w:pPr>
        <w:pStyle w:val="Textolista"/>
      </w:pPr>
      <w:r w:rsidRPr="0060649F">
        <w:t>Duis laoreet ultricies lorem, at porta tortor suscipit sed. Donec  non congue quam.</w:t>
      </w:r>
    </w:p>
    <w:p w14:paraId="1A938888" w14:textId="77777777" w:rsidR="00142D73" w:rsidRPr="00B56A73" w:rsidRDefault="0060649F" w:rsidP="002017F0">
      <w:pPr>
        <w:pStyle w:val="Texto"/>
      </w:pPr>
      <w:r w:rsidRPr="007A26AD">
        <w:t xml:space="preserve">Aliquam volutpat nibh a commodo bibendum. Sed auctor enim purus, et rutrum eros volutpat id. </w:t>
      </w:r>
      <w:r w:rsidRPr="0060649F">
        <w:t>Nunc ullamcorper risus vitae cursus tincidunt. Duis tincidunt in diam bibendum fermentum. Duis a lectus</w:t>
      </w:r>
      <w:r>
        <w:t xml:space="preserve"> tortor.</w:t>
      </w:r>
      <w:r>
        <w:rPr>
          <w:rStyle w:val="Refdenotaderodap"/>
        </w:rPr>
        <w:footnoteReference w:id="5"/>
      </w:r>
      <w:r w:rsidR="00142D73" w:rsidRPr="00490CC6">
        <w:br w:type="page"/>
      </w:r>
    </w:p>
    <w:p w14:paraId="28E976BD" w14:textId="77777777" w:rsidR="00F65CF8" w:rsidRPr="00490CC6" w:rsidRDefault="00F65CF8" w:rsidP="002017F0">
      <w:pPr>
        <w:pStyle w:val="Ttulo1"/>
      </w:pPr>
      <w:bookmarkStart w:id="23" w:name="_Toc170210203"/>
      <w:r w:rsidRPr="00490CC6">
        <w:lastRenderedPageBreak/>
        <w:t>Título do Capítulo</w:t>
      </w:r>
      <w:r w:rsidR="0091090A">
        <w:t xml:space="preserve"> 2</w:t>
      </w:r>
      <w:bookmarkEnd w:id="23"/>
    </w:p>
    <w:p w14:paraId="1F7D0661" w14:textId="77777777" w:rsidR="00B92BD7" w:rsidRPr="00B92BD7" w:rsidRDefault="00B92BD7" w:rsidP="002017F0">
      <w:pPr>
        <w:pStyle w:val="Texto"/>
      </w:pPr>
      <w:r w:rsidRPr="00B92BD7">
        <w:t xml:space="preserve">Nulla feugiat arcu est, vel molestie lacus porttitor eu. Maecenas bibendum tellus justo. Duis hendrerit pharetra dictum. Praesent mattis felis vel enim dapibus, ac aliquet nibh viverra. In semper fermentum tempor. </w:t>
      </w:r>
    </w:p>
    <w:p w14:paraId="1A6A894A" w14:textId="77777777" w:rsidR="00E62C41" w:rsidRDefault="005A047B" w:rsidP="002017F0">
      <w:pPr>
        <w:pStyle w:val="Ttulo2"/>
      </w:pPr>
      <w:bookmarkStart w:id="24" w:name="_Toc170210204"/>
      <w:r w:rsidRPr="00490CC6">
        <w:t>S</w:t>
      </w:r>
      <w:r w:rsidR="00E62C41" w:rsidRPr="00490CC6">
        <w:t>ubcapítulo</w:t>
      </w:r>
      <w:bookmarkEnd w:id="24"/>
    </w:p>
    <w:p w14:paraId="04218B64" w14:textId="77777777" w:rsidR="004A2587" w:rsidRPr="004A2587" w:rsidRDefault="004A2587" w:rsidP="002017F0">
      <w:pPr>
        <w:pStyle w:val="Texto"/>
      </w:pPr>
      <w:r w:rsidRPr="004A2587">
        <w:t xml:space="preserve">Nunc tempus purus quis metus adipiscing, vitae porta urna pellentesque. Mauris eu pretium ante. Sed nec porttitor massa, vitae dictum lectus. </w:t>
      </w:r>
    </w:p>
    <w:p w14:paraId="15ED34F3" w14:textId="77777777" w:rsidR="00FB103D" w:rsidRPr="00490CC6" w:rsidRDefault="009A04A3" w:rsidP="002017F0">
      <w:pPr>
        <w:pStyle w:val="Ttulo3"/>
      </w:pPr>
      <w:bookmarkStart w:id="25" w:name="_Toc170210205"/>
      <w:r>
        <w:t>S</w:t>
      </w:r>
      <w:r w:rsidR="0046670F" w:rsidRPr="00490CC6">
        <w:t>ub-</w:t>
      </w:r>
      <w:r w:rsidR="00FB103D" w:rsidRPr="00490CC6">
        <w:t>subcapítulo</w:t>
      </w:r>
      <w:bookmarkEnd w:id="25"/>
    </w:p>
    <w:p w14:paraId="48151BE7" w14:textId="77777777" w:rsidR="004A2587" w:rsidRPr="004A2587" w:rsidRDefault="004A2587" w:rsidP="002017F0">
      <w:pPr>
        <w:pStyle w:val="Texto"/>
      </w:pPr>
      <w:r w:rsidRPr="004A2587">
        <w:t xml:space="preserve">Vestibulum et mattis nunc. Quisque in velit ornare, condimentum nisi nec, commodo quam. Vivamus lorem nulla, porttitor nec sollicitudin quis, fringilla vel dui. Quisque non risus urna. </w:t>
      </w:r>
    </w:p>
    <w:p w14:paraId="6CDC4DA6" w14:textId="77777777" w:rsidR="00F13CC8" w:rsidRDefault="00F13CC8" w:rsidP="00BB1E37">
      <w:pPr>
        <w:pStyle w:val="Legenda"/>
      </w:pPr>
      <w:bookmarkStart w:id="26" w:name="_Toc38033518"/>
      <w:r w:rsidRPr="00AC7A95">
        <w:t xml:space="preserve">Gráfico </w:t>
      </w:r>
      <w:r w:rsidR="006347E1">
        <w:fldChar w:fldCharType="begin"/>
      </w:r>
      <w:r w:rsidR="006347E1">
        <w:instrText xml:space="preserve"> SEQ Gráfico \* ARABIC </w:instrText>
      </w:r>
      <w:r w:rsidR="006347E1">
        <w:fldChar w:fldCharType="separate"/>
      </w:r>
      <w:r w:rsidR="0023711C" w:rsidRPr="00AC7A95">
        <w:t>1</w:t>
      </w:r>
      <w:r w:rsidR="006347E1">
        <w:fldChar w:fldCharType="end"/>
      </w:r>
      <w:r w:rsidRPr="00AC7A95">
        <w:t>-</w:t>
      </w:r>
      <w:r w:rsidR="00C14FD4" w:rsidRPr="00C14FD4">
        <w:rPr>
          <w:b w:val="0"/>
          <w:iCs w:val="0"/>
          <w:sz w:val="24"/>
        </w:rPr>
        <w:t xml:space="preserve"> </w:t>
      </w:r>
      <w:r w:rsidR="00C14FD4">
        <w:t>Exemplo de gráfico</w:t>
      </w:r>
      <w:bookmarkEnd w:id="26"/>
    </w:p>
    <w:p w14:paraId="5A9BC640" w14:textId="77777777" w:rsidR="00C14FD4" w:rsidRDefault="00C14FD4" w:rsidP="00C14FD4">
      <w:r>
        <w:rPr>
          <w:noProof/>
          <w:lang w:eastAsia="pt-PT"/>
        </w:rPr>
        <w:drawing>
          <wp:inline distT="0" distB="0" distL="0" distR="0" wp14:anchorId="52D77356" wp14:editId="2E708100">
            <wp:extent cx="5305425" cy="1790700"/>
            <wp:effectExtent l="0" t="0" r="9525" b="0"/>
            <wp:docPr id="7" name="Gráfico 7" descr="Exemplo de gráfico" title="Exemplo de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116349" w14:textId="77777777" w:rsidR="00053D24" w:rsidRPr="00AC7A95" w:rsidRDefault="00F13CC8" w:rsidP="00BB1E37">
      <w:pPr>
        <w:pStyle w:val="Fonte"/>
      </w:pPr>
      <w:r w:rsidRPr="00AC7A95">
        <w:t xml:space="preserve">Fonte: </w:t>
      </w:r>
      <w:r w:rsidR="00292440">
        <w:t>Exemplo word</w:t>
      </w:r>
    </w:p>
    <w:p w14:paraId="271ABFC9" w14:textId="77777777" w:rsidR="004A2587" w:rsidRPr="004A2587" w:rsidRDefault="004A2587" w:rsidP="002017F0">
      <w:pPr>
        <w:pStyle w:val="Texto"/>
      </w:pPr>
      <w:r w:rsidRPr="004A2587">
        <w:t>Maecenas diam erat, facilisis eget dapibus volutpat, molestie at enim. Donec vel metus quis massa venenatis ullamcorper. Aenean placerat nec dui et tristique. Aliquam vel justo quis sapien congue ullamcorper vitae eu mi.</w:t>
      </w:r>
    </w:p>
    <w:p w14:paraId="483C5ACF" w14:textId="77777777" w:rsidR="002A103C" w:rsidRPr="007A26AD" w:rsidRDefault="002A103C" w:rsidP="002017F0">
      <w:pPr>
        <w:pStyle w:val="Texto"/>
      </w:pPr>
      <w:r>
        <w:br w:type="page"/>
      </w:r>
    </w:p>
    <w:p w14:paraId="4E749A67" w14:textId="77777777" w:rsidR="00BC7EE2" w:rsidRPr="00490CC6" w:rsidRDefault="00BC7EE2" w:rsidP="002017F0">
      <w:pPr>
        <w:pStyle w:val="Cabealho0"/>
      </w:pPr>
      <w:bookmarkStart w:id="27" w:name="_Toc170210206"/>
      <w:r w:rsidRPr="00490CC6">
        <w:lastRenderedPageBreak/>
        <w:t>Conclusão ou Considerações Finais</w:t>
      </w:r>
      <w:bookmarkEnd w:id="27"/>
    </w:p>
    <w:p w14:paraId="6A544E23" w14:textId="77777777" w:rsidR="004A66A5" w:rsidRPr="004A66A5" w:rsidRDefault="004A66A5" w:rsidP="002017F0">
      <w:pPr>
        <w:pStyle w:val="Texto"/>
      </w:pPr>
      <w:r w:rsidRPr="004A66A5">
        <w:t>Proin vel facilisis nisi. Morbi venenatis venenatis mattis. Vestibulum at enim sed nulla dapibus pellentesque eget a lorem. Vivamus et velit ut ante volutpat varius. Proin ultricies fringilla lobortis. Maecenas viverra lectus mi, et vulputate dolor interdum vel. Cras magna purus, tempus eu nulla non, convallis scelerisque neque. Nunc vestibulum porta tincidunt. Sed ultricies massa vulputate egestas molestie. Nulla sodales massa sem, sit amet fermentum purus condimentum ut. Morbi facilisis, urna ut dictum convallis, augue justo pulvinar purus, in congue sapien est ac sem. Ut tristique elit justo, in vehicula eros mattis vel. Aenean semper eu ante eget facilisis. Aenean dapibus diam a odio convallis, id fermentum sem rutrum.</w:t>
      </w:r>
    </w:p>
    <w:p w14:paraId="3F46840F" w14:textId="77777777" w:rsidR="004A66A5" w:rsidRDefault="004A66A5" w:rsidP="002017F0">
      <w:pPr>
        <w:pStyle w:val="Texto"/>
      </w:pPr>
    </w:p>
    <w:p w14:paraId="0F450A25" w14:textId="77777777" w:rsidR="00BC7EE2" w:rsidRPr="005C3DAC" w:rsidRDefault="00BC7EE2" w:rsidP="002017F0">
      <w:pPr>
        <w:pStyle w:val="Texto"/>
      </w:pPr>
      <w:r w:rsidRPr="00490CC6">
        <w:br w:type="page"/>
      </w:r>
    </w:p>
    <w:p w14:paraId="66A2E6FC" w14:textId="77777777" w:rsidR="009D48A3" w:rsidRPr="00490CC6" w:rsidRDefault="009D48A3" w:rsidP="002017F0">
      <w:pPr>
        <w:pStyle w:val="Cabealho0"/>
      </w:pPr>
      <w:bookmarkStart w:id="28" w:name="_Toc170210207"/>
      <w:r w:rsidRPr="00490CC6">
        <w:lastRenderedPageBreak/>
        <w:t>Referências Bibliográficas</w:t>
      </w:r>
      <w:bookmarkEnd w:id="28"/>
    </w:p>
    <w:p w14:paraId="12843E92" w14:textId="77777777" w:rsidR="00D1083E" w:rsidRPr="00490CC6" w:rsidRDefault="00D1083E" w:rsidP="00BB1E37"/>
    <w:p w14:paraId="76612587" w14:textId="77777777" w:rsidR="00D1083E" w:rsidRPr="00490CC6" w:rsidRDefault="00490CC6" w:rsidP="00BB1E37">
      <w:r w:rsidRPr="00490CC6">
        <w:t>[</w:t>
      </w:r>
      <w:r w:rsidR="0091090A" w:rsidRPr="0091090A">
        <w:t>Usar preferencialmente a NP-405, desde que não haja indicações diferentes por parte da Direção de Curso]</w:t>
      </w:r>
    </w:p>
    <w:p w14:paraId="07E9989E" w14:textId="77777777" w:rsidR="00D1083E" w:rsidRPr="00490CC6" w:rsidRDefault="00D1083E" w:rsidP="002017F0">
      <w:pPr>
        <w:pStyle w:val="Texto"/>
      </w:pPr>
    </w:p>
    <w:p w14:paraId="2790A085" w14:textId="77777777" w:rsidR="0055121D" w:rsidRPr="00490CC6" w:rsidRDefault="0055121D" w:rsidP="002017F0">
      <w:pPr>
        <w:pStyle w:val="Texto"/>
        <w:rPr>
          <w:rFonts w:cs="Arial"/>
        </w:rPr>
      </w:pPr>
      <w:r w:rsidRPr="00490CC6">
        <w:br w:type="page"/>
      </w:r>
    </w:p>
    <w:p w14:paraId="726ACDDA" w14:textId="77777777" w:rsidR="00AC4637" w:rsidRPr="00490CC6" w:rsidRDefault="007F604A" w:rsidP="002017F0">
      <w:pPr>
        <w:pStyle w:val="Cabealho0"/>
      </w:pPr>
      <w:bookmarkStart w:id="29" w:name="_Toc170210208"/>
      <w:r w:rsidRPr="00490CC6">
        <w:lastRenderedPageBreak/>
        <w:t>Anexo</w:t>
      </w:r>
      <w:r w:rsidR="008128FB" w:rsidRPr="00490CC6">
        <w:t>s</w:t>
      </w:r>
      <w:bookmarkEnd w:id="29"/>
    </w:p>
    <w:p w14:paraId="0668259A" w14:textId="77777777" w:rsidR="00BA172F" w:rsidRPr="00490CC6" w:rsidRDefault="00BA172F" w:rsidP="002017F0">
      <w:pPr>
        <w:pStyle w:val="Texto"/>
      </w:pPr>
    </w:p>
    <w:p w14:paraId="64772CBB" w14:textId="77777777" w:rsidR="00BA172F" w:rsidRPr="00490CC6" w:rsidRDefault="00BA172F" w:rsidP="002017F0">
      <w:pPr>
        <w:pStyle w:val="Texto"/>
      </w:pPr>
    </w:p>
    <w:p w14:paraId="4AFBED15" w14:textId="77777777" w:rsidR="00BA172F" w:rsidRPr="00490CC6" w:rsidRDefault="00BA172F" w:rsidP="002017F0">
      <w:pPr>
        <w:pStyle w:val="Texto"/>
      </w:pPr>
    </w:p>
    <w:p w14:paraId="3DC30EBA" w14:textId="77777777" w:rsidR="007C548C" w:rsidRPr="007C548C" w:rsidRDefault="007C548C" w:rsidP="002017F0">
      <w:pPr>
        <w:pStyle w:val="Texto"/>
      </w:pPr>
    </w:p>
    <w:p w14:paraId="7F18D613" w14:textId="77777777" w:rsidR="007C548C" w:rsidRPr="007C548C" w:rsidRDefault="007C548C" w:rsidP="002017F0">
      <w:pPr>
        <w:pStyle w:val="Texto"/>
      </w:pPr>
    </w:p>
    <w:p w14:paraId="76D9954E" w14:textId="77777777" w:rsidR="007C548C" w:rsidRPr="007C548C" w:rsidRDefault="007C548C" w:rsidP="002017F0">
      <w:pPr>
        <w:pStyle w:val="Texto"/>
      </w:pPr>
    </w:p>
    <w:p w14:paraId="1441BBAA" w14:textId="77777777" w:rsidR="007C548C" w:rsidRPr="007C548C" w:rsidRDefault="007C548C" w:rsidP="002017F0">
      <w:pPr>
        <w:pStyle w:val="Texto"/>
      </w:pPr>
    </w:p>
    <w:p w14:paraId="38C912A5" w14:textId="77777777" w:rsidR="007C548C" w:rsidRPr="007C548C" w:rsidRDefault="007C548C" w:rsidP="002017F0">
      <w:pPr>
        <w:pStyle w:val="Texto"/>
      </w:pPr>
    </w:p>
    <w:p w14:paraId="14DD0C06" w14:textId="77777777" w:rsidR="007C548C" w:rsidRPr="007C548C" w:rsidRDefault="007C548C" w:rsidP="002017F0">
      <w:pPr>
        <w:pStyle w:val="Texto"/>
      </w:pPr>
    </w:p>
    <w:p w14:paraId="7F2311FA" w14:textId="77777777" w:rsidR="007C548C" w:rsidRPr="007C548C" w:rsidRDefault="007C548C" w:rsidP="002017F0">
      <w:pPr>
        <w:pStyle w:val="Texto"/>
      </w:pPr>
    </w:p>
    <w:p w14:paraId="7F758ED0" w14:textId="77777777" w:rsidR="007C548C" w:rsidRPr="007C548C" w:rsidRDefault="007C548C" w:rsidP="002017F0">
      <w:pPr>
        <w:pStyle w:val="Texto"/>
      </w:pPr>
    </w:p>
    <w:p w14:paraId="5BF4D073" w14:textId="77777777" w:rsidR="007C548C" w:rsidRPr="007C548C" w:rsidRDefault="007C548C" w:rsidP="002017F0">
      <w:pPr>
        <w:pStyle w:val="Texto"/>
      </w:pPr>
    </w:p>
    <w:p w14:paraId="59EDB49A" w14:textId="77777777" w:rsidR="007C548C" w:rsidRPr="007C548C" w:rsidRDefault="007C548C" w:rsidP="002017F0">
      <w:pPr>
        <w:pStyle w:val="Texto"/>
      </w:pPr>
    </w:p>
    <w:p w14:paraId="0F365635" w14:textId="77777777" w:rsidR="007C548C" w:rsidRPr="007C548C" w:rsidRDefault="007C548C" w:rsidP="002017F0">
      <w:pPr>
        <w:pStyle w:val="Texto"/>
      </w:pPr>
    </w:p>
    <w:p w14:paraId="3295F610" w14:textId="77777777" w:rsidR="007C548C" w:rsidRPr="007C548C" w:rsidRDefault="007C548C" w:rsidP="002017F0">
      <w:pPr>
        <w:pStyle w:val="Texto"/>
      </w:pPr>
    </w:p>
    <w:p w14:paraId="3E0D903D" w14:textId="77777777" w:rsidR="007C548C" w:rsidRPr="007C548C" w:rsidRDefault="007C548C" w:rsidP="002017F0">
      <w:pPr>
        <w:pStyle w:val="Texto"/>
      </w:pPr>
    </w:p>
    <w:p w14:paraId="2963587E" w14:textId="77777777" w:rsidR="007C548C" w:rsidRPr="007C548C" w:rsidRDefault="007C548C" w:rsidP="002017F0">
      <w:pPr>
        <w:pStyle w:val="Texto"/>
      </w:pPr>
    </w:p>
    <w:p w14:paraId="63469590" w14:textId="77777777" w:rsidR="007C548C" w:rsidRDefault="007C548C" w:rsidP="002017F0">
      <w:pPr>
        <w:pStyle w:val="Texto"/>
      </w:pPr>
    </w:p>
    <w:p w14:paraId="25E4B392" w14:textId="77777777" w:rsidR="007C548C" w:rsidRDefault="007C548C" w:rsidP="002017F0">
      <w:pPr>
        <w:pStyle w:val="Texto"/>
      </w:pPr>
    </w:p>
    <w:p w14:paraId="51C99DFD" w14:textId="77777777" w:rsidR="00D432BE" w:rsidRPr="00DC6FE2" w:rsidRDefault="007F604A" w:rsidP="002017F0">
      <w:pPr>
        <w:pStyle w:val="AnexosApndices"/>
      </w:pPr>
      <w:r w:rsidRPr="007C548C">
        <w:br w:type="page"/>
      </w:r>
      <w:bookmarkStart w:id="30" w:name="_Toc170210209"/>
      <w:r w:rsidR="00D432BE" w:rsidRPr="00DC6FE2">
        <w:lastRenderedPageBreak/>
        <w:t>Anexo 1</w:t>
      </w:r>
      <w:bookmarkEnd w:id="30"/>
    </w:p>
    <w:p w14:paraId="3EBEC45C" w14:textId="77777777" w:rsidR="00BA172F" w:rsidRPr="00490CC6" w:rsidRDefault="00BA172F" w:rsidP="002017F0">
      <w:pPr>
        <w:pStyle w:val="Texto"/>
      </w:pPr>
    </w:p>
    <w:p w14:paraId="377FC1E8" w14:textId="77777777" w:rsidR="00BA172F" w:rsidRPr="00490CC6" w:rsidRDefault="00BA172F" w:rsidP="002017F0">
      <w:pPr>
        <w:pStyle w:val="Texto"/>
      </w:pPr>
    </w:p>
    <w:p w14:paraId="3B3EBBDF" w14:textId="77777777" w:rsidR="00BA172F" w:rsidRPr="00490CC6" w:rsidRDefault="00BA172F" w:rsidP="002017F0">
      <w:pPr>
        <w:pStyle w:val="Texto"/>
      </w:pPr>
    </w:p>
    <w:p w14:paraId="70BA24A3" w14:textId="77777777" w:rsidR="00D432BE" w:rsidRPr="00490CC6" w:rsidRDefault="00D432BE" w:rsidP="002017F0">
      <w:pPr>
        <w:pStyle w:val="AnexosApndices"/>
        <w:rPr>
          <w:sz w:val="32"/>
        </w:rPr>
      </w:pPr>
      <w:r w:rsidRPr="00490CC6">
        <w:br w:type="page"/>
      </w:r>
    </w:p>
    <w:p w14:paraId="301C7E1F" w14:textId="77777777" w:rsidR="007F604A" w:rsidRPr="00490CC6" w:rsidRDefault="007F604A" w:rsidP="002017F0">
      <w:pPr>
        <w:pStyle w:val="Cabealho0"/>
      </w:pPr>
      <w:bookmarkStart w:id="31" w:name="_Toc170210210"/>
      <w:r w:rsidRPr="00490CC6">
        <w:lastRenderedPageBreak/>
        <w:t>Apêndice</w:t>
      </w:r>
      <w:r w:rsidR="008128FB" w:rsidRPr="00490CC6">
        <w:t>s</w:t>
      </w:r>
      <w:bookmarkEnd w:id="31"/>
    </w:p>
    <w:p w14:paraId="501F3D4F" w14:textId="77777777" w:rsidR="00BA172F" w:rsidRPr="00490CC6" w:rsidRDefault="00BA172F" w:rsidP="002017F0">
      <w:pPr>
        <w:pStyle w:val="Texto"/>
      </w:pPr>
    </w:p>
    <w:p w14:paraId="597FD591" w14:textId="77777777" w:rsidR="00BA172F" w:rsidRPr="00490CC6" w:rsidRDefault="00BA172F" w:rsidP="002017F0">
      <w:pPr>
        <w:pStyle w:val="Texto"/>
      </w:pPr>
    </w:p>
    <w:p w14:paraId="1830FBA9" w14:textId="77777777" w:rsidR="00BA172F" w:rsidRPr="00490CC6" w:rsidRDefault="00BA172F" w:rsidP="002017F0">
      <w:pPr>
        <w:pStyle w:val="Texto"/>
      </w:pPr>
    </w:p>
    <w:p w14:paraId="2A335006" w14:textId="77777777" w:rsidR="00BA172F" w:rsidRPr="00490CC6" w:rsidRDefault="00BA172F" w:rsidP="002017F0">
      <w:pPr>
        <w:pStyle w:val="Texto"/>
      </w:pPr>
    </w:p>
    <w:p w14:paraId="0D91B08D" w14:textId="77777777" w:rsidR="00D432BE" w:rsidRPr="00490CC6" w:rsidRDefault="00D432BE" w:rsidP="00BB1E37">
      <w:pPr>
        <w:rPr>
          <w:sz w:val="28"/>
          <w:szCs w:val="28"/>
        </w:rPr>
      </w:pPr>
      <w:r w:rsidRPr="00490CC6">
        <w:br w:type="page"/>
      </w:r>
    </w:p>
    <w:p w14:paraId="292ED7CF" w14:textId="77777777" w:rsidR="00BA172F" w:rsidRPr="00142828" w:rsidRDefault="00D432BE" w:rsidP="002017F0">
      <w:pPr>
        <w:pStyle w:val="AnexosApndices"/>
      </w:pPr>
      <w:bookmarkStart w:id="32" w:name="_Toc170210211"/>
      <w:r w:rsidRPr="00142828">
        <w:lastRenderedPageBreak/>
        <w:t>Apêndice 1</w:t>
      </w:r>
      <w:bookmarkEnd w:id="32"/>
    </w:p>
    <w:p w14:paraId="0519D7BA" w14:textId="77777777" w:rsidR="00BA172F" w:rsidRPr="00490CC6" w:rsidRDefault="00BA172F" w:rsidP="002017F0">
      <w:pPr>
        <w:pStyle w:val="Texto"/>
      </w:pPr>
    </w:p>
    <w:p w14:paraId="4B759E89" w14:textId="77777777" w:rsidR="00BA172F" w:rsidRPr="00490CC6" w:rsidRDefault="00BA172F" w:rsidP="002017F0">
      <w:pPr>
        <w:pStyle w:val="Texto"/>
      </w:pPr>
    </w:p>
    <w:p w14:paraId="7A4FCECC" w14:textId="7F9CA67A" w:rsidR="007F604A" w:rsidRPr="00490CC6" w:rsidRDefault="00B07AC6" w:rsidP="002017F0">
      <w:pPr>
        <w:pStyle w:val="Texto"/>
      </w:pPr>
      <w:r w:rsidRPr="00490CC6">
        <w:fldChar w:fldCharType="begin"/>
      </w:r>
      <w:r w:rsidRPr="00490CC6">
        <w:instrText xml:space="preserve"> ADDIN </w:instrText>
      </w:r>
      <w:r w:rsidRPr="00490CC6">
        <w:fldChar w:fldCharType="end"/>
      </w:r>
    </w:p>
    <w:sectPr w:rsidR="007F604A" w:rsidRPr="00490CC6" w:rsidSect="00705AB8">
      <w:footerReference w:type="default" r:id="rId14"/>
      <w:pgSz w:w="11906" w:h="16838" w:code="9"/>
      <w:pgMar w:top="1701" w:right="1701" w:bottom="1701" w:left="1701" w:header="850"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57321" w14:textId="77777777" w:rsidR="00F37D77" w:rsidRDefault="00F37D77" w:rsidP="00BB1E37">
      <w:r>
        <w:separator/>
      </w:r>
    </w:p>
    <w:p w14:paraId="4E2E948D" w14:textId="77777777" w:rsidR="00F37D77" w:rsidRDefault="00F37D77" w:rsidP="00BB1E37"/>
  </w:endnote>
  <w:endnote w:type="continuationSeparator" w:id="0">
    <w:p w14:paraId="334BDCD0" w14:textId="77777777" w:rsidR="00F37D77" w:rsidRDefault="00F37D77" w:rsidP="00BB1E37">
      <w:r>
        <w:continuationSeparator/>
      </w:r>
    </w:p>
    <w:p w14:paraId="0062EE69" w14:textId="77777777" w:rsidR="00F37D77" w:rsidRDefault="00F37D77" w:rsidP="00BB1E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94B4B" w14:textId="77777777" w:rsidR="00504375" w:rsidRPr="00836A6C" w:rsidRDefault="00504375" w:rsidP="00BB1E37">
    <w:pPr>
      <w:pStyle w:val="Rodap"/>
    </w:pPr>
    <w:r w:rsidRPr="00836A6C">
      <w:fldChar w:fldCharType="begin"/>
    </w:r>
    <w:r w:rsidRPr="00836A6C">
      <w:instrText>PAGE</w:instrText>
    </w:r>
    <w:r w:rsidRPr="00836A6C">
      <w:fldChar w:fldCharType="separate"/>
    </w:r>
    <w:r w:rsidR="00307A43">
      <w:rPr>
        <w:noProof/>
      </w:rPr>
      <w:t>21</w:t>
    </w:r>
    <w:r w:rsidRPr="00836A6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C0901" w14:textId="77777777" w:rsidR="00F37D77" w:rsidRDefault="00F37D77" w:rsidP="00BB1E37">
      <w:r>
        <w:separator/>
      </w:r>
    </w:p>
  </w:footnote>
  <w:footnote w:type="continuationSeparator" w:id="0">
    <w:p w14:paraId="4A43EDB5" w14:textId="77777777" w:rsidR="00F37D77" w:rsidRDefault="00F37D77" w:rsidP="00BB1E37">
      <w:r>
        <w:continuationSeparator/>
      </w:r>
    </w:p>
    <w:p w14:paraId="2B031CEF" w14:textId="77777777" w:rsidR="00F37D77" w:rsidRDefault="00F37D77" w:rsidP="00BB1E37"/>
  </w:footnote>
  <w:footnote w:id="1">
    <w:p w14:paraId="30838E42" w14:textId="77777777" w:rsidR="0060649F" w:rsidRDefault="0060649F">
      <w:pPr>
        <w:pStyle w:val="Textodenotaderodap"/>
      </w:pPr>
      <w:r>
        <w:rPr>
          <w:rStyle w:val="Refdenotaderodap"/>
        </w:rPr>
        <w:footnoteRef/>
      </w:r>
      <w:r>
        <w:t xml:space="preserve"> </w:t>
      </w:r>
      <w:r w:rsidR="006F3B71" w:rsidRPr="0060649F">
        <w:t>Sed molestie suscipit malesuada. Nullam egestas tellus orci</w:t>
      </w:r>
    </w:p>
  </w:footnote>
  <w:footnote w:id="2">
    <w:p w14:paraId="41F552EB" w14:textId="77777777" w:rsidR="0060649F" w:rsidRDefault="0060649F" w:rsidP="0060649F">
      <w:pPr>
        <w:pStyle w:val="Textodenotaderodap"/>
      </w:pPr>
      <w:r>
        <w:rPr>
          <w:rStyle w:val="Refdenotaderodap"/>
        </w:rPr>
        <w:footnoteRef/>
      </w:r>
      <w:r>
        <w:t xml:space="preserve"> </w:t>
      </w:r>
      <w:r w:rsidRPr="00C615CF">
        <w:rPr>
          <w:rStyle w:val="NotaderodapCarter"/>
        </w:rPr>
        <w:t>Sed molestie suscipit malesuada. Nullam egestas tellus orci</w:t>
      </w:r>
    </w:p>
  </w:footnote>
  <w:footnote w:id="3">
    <w:p w14:paraId="7B7ACC25" w14:textId="77777777" w:rsidR="007B034F" w:rsidRPr="007B034F" w:rsidRDefault="007B034F" w:rsidP="007B034F">
      <w:pPr>
        <w:pStyle w:val="Textodenotaderodap"/>
      </w:pPr>
      <w:r>
        <w:rPr>
          <w:rStyle w:val="Refdenotaderodap"/>
        </w:rPr>
        <w:footnoteRef/>
      </w:r>
      <w:r>
        <w:t xml:space="preserve"> </w:t>
      </w:r>
      <w:r w:rsidRPr="007B034F">
        <w:t>Quisque viverra dolor quis ipsum posuere aliquet. Pellentesque habitant morbi tristique senectus et netus et malesuada fames ac turpis egestas.</w:t>
      </w:r>
    </w:p>
  </w:footnote>
  <w:footnote w:id="4">
    <w:p w14:paraId="30F6B249" w14:textId="77777777" w:rsidR="0060649F" w:rsidRDefault="0060649F">
      <w:pPr>
        <w:pStyle w:val="Textodenotaderodap"/>
      </w:pPr>
      <w:r>
        <w:rPr>
          <w:rStyle w:val="Refdenotaderodap"/>
        </w:rPr>
        <w:footnoteRef/>
      </w:r>
      <w:r>
        <w:t xml:space="preserve"> </w:t>
      </w:r>
      <w:r w:rsidRPr="0060649F">
        <w:t>Cras purus leo, malesuada ut vehicula sit amet, consectetur ac leo.</w:t>
      </w:r>
    </w:p>
  </w:footnote>
  <w:footnote w:id="5">
    <w:p w14:paraId="03226454" w14:textId="77777777" w:rsidR="0060649F" w:rsidRPr="0060649F" w:rsidRDefault="0060649F" w:rsidP="0060649F">
      <w:pPr>
        <w:pStyle w:val="Textodenotaderodap"/>
      </w:pPr>
      <w:r>
        <w:rPr>
          <w:rStyle w:val="Refdenotaderodap"/>
        </w:rPr>
        <w:footnoteRef/>
      </w:r>
      <w:r>
        <w:t xml:space="preserve"> </w:t>
      </w:r>
      <w:r w:rsidRPr="0060649F">
        <w:t>Vestibulum in orci scelerisque, malesuada sapien et, lacinia dui. Vestibulum mollis, nunc at euismod pellentesque, magna quam interdum diam, nec tempor neque leo at metus.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7A5F"/>
    <w:multiLevelType w:val="hybridMultilevel"/>
    <w:tmpl w:val="A308E780"/>
    <w:lvl w:ilvl="0" w:tplc="BFF6F348">
      <w:start w:val="1"/>
      <w:numFmt w:val="decimal"/>
      <w:suff w:val="space"/>
      <w:lvlText w:val="Capítulo %1."/>
      <w:lvlJc w:val="right"/>
      <w:pPr>
        <w:ind w:left="1418" w:hanging="5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BB59C4"/>
    <w:multiLevelType w:val="hybridMultilevel"/>
    <w:tmpl w:val="675A5FCE"/>
    <w:lvl w:ilvl="0" w:tplc="AD9264CC">
      <w:start w:val="1"/>
      <w:numFmt w:val="decimal"/>
      <w:pStyle w:val="Parte"/>
      <w:lvlText w:val="PARTE %1"/>
      <w:lvlJc w:val="left"/>
      <w:pPr>
        <w:ind w:left="2081" w:hanging="360"/>
      </w:pPr>
      <w:rPr>
        <w:rFonts w:hint="default"/>
      </w:rPr>
    </w:lvl>
    <w:lvl w:ilvl="1" w:tplc="08160019" w:tentative="1">
      <w:start w:val="1"/>
      <w:numFmt w:val="lowerLetter"/>
      <w:lvlText w:val="%2."/>
      <w:lvlJc w:val="left"/>
      <w:pPr>
        <w:ind w:left="2801" w:hanging="360"/>
      </w:pPr>
    </w:lvl>
    <w:lvl w:ilvl="2" w:tplc="0816001B" w:tentative="1">
      <w:start w:val="1"/>
      <w:numFmt w:val="lowerRoman"/>
      <w:lvlText w:val="%3."/>
      <w:lvlJc w:val="right"/>
      <w:pPr>
        <w:ind w:left="3521" w:hanging="180"/>
      </w:pPr>
    </w:lvl>
    <w:lvl w:ilvl="3" w:tplc="0816000F" w:tentative="1">
      <w:start w:val="1"/>
      <w:numFmt w:val="decimal"/>
      <w:lvlText w:val="%4."/>
      <w:lvlJc w:val="left"/>
      <w:pPr>
        <w:ind w:left="4241" w:hanging="360"/>
      </w:pPr>
    </w:lvl>
    <w:lvl w:ilvl="4" w:tplc="08160019" w:tentative="1">
      <w:start w:val="1"/>
      <w:numFmt w:val="lowerLetter"/>
      <w:lvlText w:val="%5."/>
      <w:lvlJc w:val="left"/>
      <w:pPr>
        <w:ind w:left="4961" w:hanging="360"/>
      </w:pPr>
    </w:lvl>
    <w:lvl w:ilvl="5" w:tplc="0816001B" w:tentative="1">
      <w:start w:val="1"/>
      <w:numFmt w:val="lowerRoman"/>
      <w:lvlText w:val="%6."/>
      <w:lvlJc w:val="right"/>
      <w:pPr>
        <w:ind w:left="5681" w:hanging="180"/>
      </w:pPr>
    </w:lvl>
    <w:lvl w:ilvl="6" w:tplc="0816000F" w:tentative="1">
      <w:start w:val="1"/>
      <w:numFmt w:val="decimal"/>
      <w:lvlText w:val="%7."/>
      <w:lvlJc w:val="left"/>
      <w:pPr>
        <w:ind w:left="6401" w:hanging="360"/>
      </w:pPr>
    </w:lvl>
    <w:lvl w:ilvl="7" w:tplc="08160019" w:tentative="1">
      <w:start w:val="1"/>
      <w:numFmt w:val="lowerLetter"/>
      <w:lvlText w:val="%8."/>
      <w:lvlJc w:val="left"/>
      <w:pPr>
        <w:ind w:left="7121" w:hanging="360"/>
      </w:pPr>
    </w:lvl>
    <w:lvl w:ilvl="8" w:tplc="0816001B" w:tentative="1">
      <w:start w:val="1"/>
      <w:numFmt w:val="lowerRoman"/>
      <w:lvlText w:val="%9."/>
      <w:lvlJc w:val="right"/>
      <w:pPr>
        <w:ind w:left="7841" w:hanging="180"/>
      </w:pPr>
    </w:lvl>
  </w:abstractNum>
  <w:abstractNum w:abstractNumId="2" w15:restartNumberingAfterBreak="0">
    <w:nsid w:val="07713C22"/>
    <w:multiLevelType w:val="hybridMultilevel"/>
    <w:tmpl w:val="3262440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1B04105"/>
    <w:multiLevelType w:val="multilevel"/>
    <w:tmpl w:val="3DC2AF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FD5679"/>
    <w:multiLevelType w:val="hybridMultilevel"/>
    <w:tmpl w:val="40322AAE"/>
    <w:lvl w:ilvl="0" w:tplc="DD56B97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454162"/>
    <w:multiLevelType w:val="multilevel"/>
    <w:tmpl w:val="98661894"/>
    <w:lvl w:ilvl="0">
      <w:start w:val="1"/>
      <w:numFmt w:val="none"/>
      <w:suff w:val="space"/>
      <w:lvlText w:val="1.2"/>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AD04B4"/>
    <w:multiLevelType w:val="multilevel"/>
    <w:tmpl w:val="48DCA910"/>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5AC6BAF"/>
    <w:multiLevelType w:val="multilevel"/>
    <w:tmpl w:val="915CEFC4"/>
    <w:lvl w:ilvl="0">
      <w:start w:val="1"/>
      <w:numFmt w:val="decimal"/>
      <w:isLgl/>
      <w:suff w:val="space"/>
      <w:lvlText w:val="%1.1.1"/>
      <w:lvlJc w:val="left"/>
      <w:pPr>
        <w:ind w:left="851" w:hanging="567"/>
      </w:pPr>
      <w:rPr>
        <w:rFonts w:hint="default"/>
      </w:rPr>
    </w:lvl>
    <w:lvl w:ilvl="1">
      <w:start w:val="1"/>
      <w:numFmt w:val="decimal"/>
      <w:lvlText w:val="%2."/>
      <w:lvlJc w:val="left"/>
      <w:pPr>
        <w:ind w:left="1440" w:hanging="360"/>
      </w:pPr>
      <w:rPr>
        <w:rFonts w:hint="default"/>
      </w:rPr>
    </w:lvl>
    <w:lvl w:ilvl="2">
      <w:start w:val="1"/>
      <w:numFmt w:val="decimal"/>
      <w:lvlText w:val="%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1505CD9"/>
    <w:multiLevelType w:val="hybridMultilevel"/>
    <w:tmpl w:val="744E3710"/>
    <w:lvl w:ilvl="0" w:tplc="F28A314E">
      <w:start w:val="1"/>
      <w:numFmt w:val="bullet"/>
      <w:lvlText w:val="•"/>
      <w:lvlJc w:val="left"/>
      <w:pPr>
        <w:tabs>
          <w:tab w:val="num" w:pos="720"/>
        </w:tabs>
        <w:ind w:left="720" w:hanging="360"/>
      </w:pPr>
      <w:rPr>
        <w:rFonts w:ascii="Arial" w:hAnsi="Arial" w:hint="default"/>
      </w:rPr>
    </w:lvl>
    <w:lvl w:ilvl="1" w:tplc="E626E902" w:tentative="1">
      <w:start w:val="1"/>
      <w:numFmt w:val="bullet"/>
      <w:lvlText w:val="•"/>
      <w:lvlJc w:val="left"/>
      <w:pPr>
        <w:tabs>
          <w:tab w:val="num" w:pos="1440"/>
        </w:tabs>
        <w:ind w:left="1440" w:hanging="360"/>
      </w:pPr>
      <w:rPr>
        <w:rFonts w:ascii="Arial" w:hAnsi="Arial" w:hint="default"/>
      </w:rPr>
    </w:lvl>
    <w:lvl w:ilvl="2" w:tplc="7B4A3734" w:tentative="1">
      <w:start w:val="1"/>
      <w:numFmt w:val="bullet"/>
      <w:lvlText w:val="•"/>
      <w:lvlJc w:val="left"/>
      <w:pPr>
        <w:tabs>
          <w:tab w:val="num" w:pos="2160"/>
        </w:tabs>
        <w:ind w:left="2160" w:hanging="360"/>
      </w:pPr>
      <w:rPr>
        <w:rFonts w:ascii="Arial" w:hAnsi="Arial" w:hint="default"/>
      </w:rPr>
    </w:lvl>
    <w:lvl w:ilvl="3" w:tplc="2048B396" w:tentative="1">
      <w:start w:val="1"/>
      <w:numFmt w:val="bullet"/>
      <w:lvlText w:val="•"/>
      <w:lvlJc w:val="left"/>
      <w:pPr>
        <w:tabs>
          <w:tab w:val="num" w:pos="2880"/>
        </w:tabs>
        <w:ind w:left="2880" w:hanging="360"/>
      </w:pPr>
      <w:rPr>
        <w:rFonts w:ascii="Arial" w:hAnsi="Arial" w:hint="default"/>
      </w:rPr>
    </w:lvl>
    <w:lvl w:ilvl="4" w:tplc="0882E0AE" w:tentative="1">
      <w:start w:val="1"/>
      <w:numFmt w:val="bullet"/>
      <w:lvlText w:val="•"/>
      <w:lvlJc w:val="left"/>
      <w:pPr>
        <w:tabs>
          <w:tab w:val="num" w:pos="3600"/>
        </w:tabs>
        <w:ind w:left="3600" w:hanging="360"/>
      </w:pPr>
      <w:rPr>
        <w:rFonts w:ascii="Arial" w:hAnsi="Arial" w:hint="default"/>
      </w:rPr>
    </w:lvl>
    <w:lvl w:ilvl="5" w:tplc="2F80CA5E" w:tentative="1">
      <w:start w:val="1"/>
      <w:numFmt w:val="bullet"/>
      <w:lvlText w:val="•"/>
      <w:lvlJc w:val="left"/>
      <w:pPr>
        <w:tabs>
          <w:tab w:val="num" w:pos="4320"/>
        </w:tabs>
        <w:ind w:left="4320" w:hanging="360"/>
      </w:pPr>
      <w:rPr>
        <w:rFonts w:ascii="Arial" w:hAnsi="Arial" w:hint="default"/>
      </w:rPr>
    </w:lvl>
    <w:lvl w:ilvl="6" w:tplc="2F34620E" w:tentative="1">
      <w:start w:val="1"/>
      <w:numFmt w:val="bullet"/>
      <w:lvlText w:val="•"/>
      <w:lvlJc w:val="left"/>
      <w:pPr>
        <w:tabs>
          <w:tab w:val="num" w:pos="5040"/>
        </w:tabs>
        <w:ind w:left="5040" w:hanging="360"/>
      </w:pPr>
      <w:rPr>
        <w:rFonts w:ascii="Arial" w:hAnsi="Arial" w:hint="default"/>
      </w:rPr>
    </w:lvl>
    <w:lvl w:ilvl="7" w:tplc="1F206B68" w:tentative="1">
      <w:start w:val="1"/>
      <w:numFmt w:val="bullet"/>
      <w:lvlText w:val="•"/>
      <w:lvlJc w:val="left"/>
      <w:pPr>
        <w:tabs>
          <w:tab w:val="num" w:pos="5760"/>
        </w:tabs>
        <w:ind w:left="5760" w:hanging="360"/>
      </w:pPr>
      <w:rPr>
        <w:rFonts w:ascii="Arial" w:hAnsi="Arial" w:hint="default"/>
      </w:rPr>
    </w:lvl>
    <w:lvl w:ilvl="8" w:tplc="122469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335945"/>
    <w:multiLevelType w:val="hybridMultilevel"/>
    <w:tmpl w:val="91340A10"/>
    <w:lvl w:ilvl="0" w:tplc="5F780B3E">
      <w:start w:val="1"/>
      <w:numFmt w:val="decimal"/>
      <w:suff w:val="space"/>
      <w:lvlText w:val="Capítulo %1:"/>
      <w:lvlJc w:val="right"/>
      <w:pPr>
        <w:ind w:left="1418" w:hanging="284"/>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60019">
      <w:start w:val="1"/>
      <w:numFmt w:val="lowerLetter"/>
      <w:lvlText w:val="%2."/>
      <w:lvlJc w:val="left"/>
      <w:pPr>
        <w:ind w:left="2432" w:hanging="360"/>
      </w:pPr>
    </w:lvl>
    <w:lvl w:ilvl="2" w:tplc="0816001B" w:tentative="1">
      <w:start w:val="1"/>
      <w:numFmt w:val="lowerRoman"/>
      <w:lvlText w:val="%3."/>
      <w:lvlJc w:val="right"/>
      <w:pPr>
        <w:ind w:left="3152" w:hanging="180"/>
      </w:pPr>
    </w:lvl>
    <w:lvl w:ilvl="3" w:tplc="0816000F" w:tentative="1">
      <w:start w:val="1"/>
      <w:numFmt w:val="decimal"/>
      <w:lvlText w:val="%4."/>
      <w:lvlJc w:val="left"/>
      <w:pPr>
        <w:ind w:left="3872" w:hanging="360"/>
      </w:pPr>
    </w:lvl>
    <w:lvl w:ilvl="4" w:tplc="08160019" w:tentative="1">
      <w:start w:val="1"/>
      <w:numFmt w:val="lowerLetter"/>
      <w:lvlText w:val="%5."/>
      <w:lvlJc w:val="left"/>
      <w:pPr>
        <w:ind w:left="4592" w:hanging="360"/>
      </w:pPr>
    </w:lvl>
    <w:lvl w:ilvl="5" w:tplc="0816001B" w:tentative="1">
      <w:start w:val="1"/>
      <w:numFmt w:val="lowerRoman"/>
      <w:lvlText w:val="%6."/>
      <w:lvlJc w:val="right"/>
      <w:pPr>
        <w:ind w:left="5312" w:hanging="180"/>
      </w:pPr>
    </w:lvl>
    <w:lvl w:ilvl="6" w:tplc="0816000F" w:tentative="1">
      <w:start w:val="1"/>
      <w:numFmt w:val="decimal"/>
      <w:lvlText w:val="%7."/>
      <w:lvlJc w:val="left"/>
      <w:pPr>
        <w:ind w:left="6032" w:hanging="360"/>
      </w:pPr>
    </w:lvl>
    <w:lvl w:ilvl="7" w:tplc="08160019" w:tentative="1">
      <w:start w:val="1"/>
      <w:numFmt w:val="lowerLetter"/>
      <w:lvlText w:val="%8."/>
      <w:lvlJc w:val="left"/>
      <w:pPr>
        <w:ind w:left="6752" w:hanging="360"/>
      </w:pPr>
    </w:lvl>
    <w:lvl w:ilvl="8" w:tplc="0816001B" w:tentative="1">
      <w:start w:val="1"/>
      <w:numFmt w:val="lowerRoman"/>
      <w:lvlText w:val="%9."/>
      <w:lvlJc w:val="right"/>
      <w:pPr>
        <w:ind w:left="7472" w:hanging="180"/>
      </w:pPr>
    </w:lvl>
  </w:abstractNum>
  <w:abstractNum w:abstractNumId="10" w15:restartNumberingAfterBreak="0">
    <w:nsid w:val="42FA2F6F"/>
    <w:multiLevelType w:val="hybridMultilevel"/>
    <w:tmpl w:val="097429E8"/>
    <w:lvl w:ilvl="0" w:tplc="32E84DF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94B0BD8"/>
    <w:multiLevelType w:val="multilevel"/>
    <w:tmpl w:val="FE8013D2"/>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1C0745"/>
    <w:multiLevelType w:val="multilevel"/>
    <w:tmpl w:val="229AB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7C0954"/>
    <w:multiLevelType w:val="multilevel"/>
    <w:tmpl w:val="FE8013D2"/>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E01628"/>
    <w:multiLevelType w:val="hybridMultilevel"/>
    <w:tmpl w:val="5978D416"/>
    <w:lvl w:ilvl="0" w:tplc="DBFCDBE4">
      <w:start w:val="1"/>
      <w:numFmt w:val="decimal"/>
      <w:lvlText w:val="%1.1"/>
      <w:lvlJc w:val="left"/>
      <w:pPr>
        <w:ind w:left="1418" w:hanging="284"/>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E8273A9"/>
    <w:multiLevelType w:val="hybridMultilevel"/>
    <w:tmpl w:val="C722F96E"/>
    <w:lvl w:ilvl="0" w:tplc="A3E6540E">
      <w:start w:val="1"/>
      <w:numFmt w:val="bullet"/>
      <w:lvlText w:val="•"/>
      <w:lvlJc w:val="left"/>
      <w:pPr>
        <w:tabs>
          <w:tab w:val="num" w:pos="720"/>
        </w:tabs>
        <w:ind w:left="720" w:hanging="360"/>
      </w:pPr>
      <w:rPr>
        <w:rFonts w:ascii="Arial" w:hAnsi="Arial" w:hint="default"/>
      </w:rPr>
    </w:lvl>
    <w:lvl w:ilvl="1" w:tplc="FDA09AF2">
      <w:numFmt w:val="bullet"/>
      <w:lvlText w:val="•"/>
      <w:lvlJc w:val="left"/>
      <w:pPr>
        <w:tabs>
          <w:tab w:val="num" w:pos="1440"/>
        </w:tabs>
        <w:ind w:left="1440" w:hanging="360"/>
      </w:pPr>
      <w:rPr>
        <w:rFonts w:ascii="Arial" w:hAnsi="Arial" w:hint="default"/>
      </w:rPr>
    </w:lvl>
    <w:lvl w:ilvl="2" w:tplc="A2BA25D8" w:tentative="1">
      <w:start w:val="1"/>
      <w:numFmt w:val="bullet"/>
      <w:lvlText w:val="•"/>
      <w:lvlJc w:val="left"/>
      <w:pPr>
        <w:tabs>
          <w:tab w:val="num" w:pos="2160"/>
        </w:tabs>
        <w:ind w:left="2160" w:hanging="360"/>
      </w:pPr>
      <w:rPr>
        <w:rFonts w:ascii="Arial" w:hAnsi="Arial" w:hint="default"/>
      </w:rPr>
    </w:lvl>
    <w:lvl w:ilvl="3" w:tplc="2BDAAC6A" w:tentative="1">
      <w:start w:val="1"/>
      <w:numFmt w:val="bullet"/>
      <w:lvlText w:val="•"/>
      <w:lvlJc w:val="left"/>
      <w:pPr>
        <w:tabs>
          <w:tab w:val="num" w:pos="2880"/>
        </w:tabs>
        <w:ind w:left="2880" w:hanging="360"/>
      </w:pPr>
      <w:rPr>
        <w:rFonts w:ascii="Arial" w:hAnsi="Arial" w:hint="default"/>
      </w:rPr>
    </w:lvl>
    <w:lvl w:ilvl="4" w:tplc="F3FCABCC" w:tentative="1">
      <w:start w:val="1"/>
      <w:numFmt w:val="bullet"/>
      <w:lvlText w:val="•"/>
      <w:lvlJc w:val="left"/>
      <w:pPr>
        <w:tabs>
          <w:tab w:val="num" w:pos="3600"/>
        </w:tabs>
        <w:ind w:left="3600" w:hanging="360"/>
      </w:pPr>
      <w:rPr>
        <w:rFonts w:ascii="Arial" w:hAnsi="Arial" w:hint="default"/>
      </w:rPr>
    </w:lvl>
    <w:lvl w:ilvl="5" w:tplc="340E4518" w:tentative="1">
      <w:start w:val="1"/>
      <w:numFmt w:val="bullet"/>
      <w:lvlText w:val="•"/>
      <w:lvlJc w:val="left"/>
      <w:pPr>
        <w:tabs>
          <w:tab w:val="num" w:pos="4320"/>
        </w:tabs>
        <w:ind w:left="4320" w:hanging="360"/>
      </w:pPr>
      <w:rPr>
        <w:rFonts w:ascii="Arial" w:hAnsi="Arial" w:hint="default"/>
      </w:rPr>
    </w:lvl>
    <w:lvl w:ilvl="6" w:tplc="1EBC6294" w:tentative="1">
      <w:start w:val="1"/>
      <w:numFmt w:val="bullet"/>
      <w:lvlText w:val="•"/>
      <w:lvlJc w:val="left"/>
      <w:pPr>
        <w:tabs>
          <w:tab w:val="num" w:pos="5040"/>
        </w:tabs>
        <w:ind w:left="5040" w:hanging="360"/>
      </w:pPr>
      <w:rPr>
        <w:rFonts w:ascii="Arial" w:hAnsi="Arial" w:hint="default"/>
      </w:rPr>
    </w:lvl>
    <w:lvl w:ilvl="7" w:tplc="3DD0E9B6" w:tentative="1">
      <w:start w:val="1"/>
      <w:numFmt w:val="bullet"/>
      <w:lvlText w:val="•"/>
      <w:lvlJc w:val="left"/>
      <w:pPr>
        <w:tabs>
          <w:tab w:val="num" w:pos="5760"/>
        </w:tabs>
        <w:ind w:left="5760" w:hanging="360"/>
      </w:pPr>
      <w:rPr>
        <w:rFonts w:ascii="Arial" w:hAnsi="Arial" w:hint="default"/>
      </w:rPr>
    </w:lvl>
    <w:lvl w:ilvl="8" w:tplc="7D82503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2017D75"/>
    <w:multiLevelType w:val="hybridMultilevel"/>
    <w:tmpl w:val="E2F8EFB2"/>
    <w:lvl w:ilvl="0" w:tplc="0318F1A2">
      <w:start w:val="1"/>
      <w:numFmt w:val="decimal"/>
      <w:lvlText w:val="%1.1."/>
      <w:lvlJc w:val="left"/>
      <w:pPr>
        <w:ind w:left="1005"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60019">
      <w:start w:val="1"/>
      <w:numFmt w:val="lowerLetter"/>
      <w:lvlText w:val="%2."/>
      <w:lvlJc w:val="left"/>
      <w:pPr>
        <w:ind w:left="1725" w:hanging="360"/>
      </w:pPr>
    </w:lvl>
    <w:lvl w:ilvl="2" w:tplc="0816001B" w:tentative="1">
      <w:start w:val="1"/>
      <w:numFmt w:val="lowerRoman"/>
      <w:lvlText w:val="%3."/>
      <w:lvlJc w:val="right"/>
      <w:pPr>
        <w:ind w:left="2445" w:hanging="180"/>
      </w:pPr>
    </w:lvl>
    <w:lvl w:ilvl="3" w:tplc="0816000F" w:tentative="1">
      <w:start w:val="1"/>
      <w:numFmt w:val="decimal"/>
      <w:lvlText w:val="%4."/>
      <w:lvlJc w:val="left"/>
      <w:pPr>
        <w:ind w:left="3165" w:hanging="360"/>
      </w:pPr>
    </w:lvl>
    <w:lvl w:ilvl="4" w:tplc="08160019" w:tentative="1">
      <w:start w:val="1"/>
      <w:numFmt w:val="lowerLetter"/>
      <w:lvlText w:val="%5."/>
      <w:lvlJc w:val="left"/>
      <w:pPr>
        <w:ind w:left="3885" w:hanging="360"/>
      </w:pPr>
    </w:lvl>
    <w:lvl w:ilvl="5" w:tplc="0816001B" w:tentative="1">
      <w:start w:val="1"/>
      <w:numFmt w:val="lowerRoman"/>
      <w:lvlText w:val="%6."/>
      <w:lvlJc w:val="right"/>
      <w:pPr>
        <w:ind w:left="4605" w:hanging="180"/>
      </w:pPr>
    </w:lvl>
    <w:lvl w:ilvl="6" w:tplc="0816000F" w:tentative="1">
      <w:start w:val="1"/>
      <w:numFmt w:val="decimal"/>
      <w:lvlText w:val="%7."/>
      <w:lvlJc w:val="left"/>
      <w:pPr>
        <w:ind w:left="5325" w:hanging="360"/>
      </w:pPr>
    </w:lvl>
    <w:lvl w:ilvl="7" w:tplc="08160019" w:tentative="1">
      <w:start w:val="1"/>
      <w:numFmt w:val="lowerLetter"/>
      <w:lvlText w:val="%8."/>
      <w:lvlJc w:val="left"/>
      <w:pPr>
        <w:ind w:left="6045" w:hanging="360"/>
      </w:pPr>
    </w:lvl>
    <w:lvl w:ilvl="8" w:tplc="0816001B" w:tentative="1">
      <w:start w:val="1"/>
      <w:numFmt w:val="lowerRoman"/>
      <w:lvlText w:val="%9."/>
      <w:lvlJc w:val="right"/>
      <w:pPr>
        <w:ind w:left="6765" w:hanging="180"/>
      </w:pPr>
    </w:lvl>
  </w:abstractNum>
  <w:abstractNum w:abstractNumId="17" w15:restartNumberingAfterBreak="0">
    <w:nsid w:val="625A5BB4"/>
    <w:multiLevelType w:val="multilevel"/>
    <w:tmpl w:val="87E6E7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9716DD1"/>
    <w:multiLevelType w:val="multilevel"/>
    <w:tmpl w:val="0816001F"/>
    <w:lvl w:ilvl="0">
      <w:start w:val="1"/>
      <w:numFmt w:val="decimal"/>
      <w:lvlText w:val="%1."/>
      <w:lvlJc w:val="left"/>
      <w:pPr>
        <w:ind w:left="1069" w:hanging="360"/>
      </w:pPr>
      <w:rPr>
        <w:rFonts w:hint="default"/>
      </w:r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9" w15:restartNumberingAfterBreak="0">
    <w:nsid w:val="6FB955AE"/>
    <w:multiLevelType w:val="hybridMultilevel"/>
    <w:tmpl w:val="8D6A82B8"/>
    <w:lvl w:ilvl="0" w:tplc="C8865AB8">
      <w:start w:val="1"/>
      <w:numFmt w:val="decimal"/>
      <w:lvlText w:val="%1. Capítulo"/>
      <w:lvlJc w:val="righ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717979F7"/>
    <w:multiLevelType w:val="hybridMultilevel"/>
    <w:tmpl w:val="81CABB5C"/>
    <w:lvl w:ilvl="0" w:tplc="B322CDB6">
      <w:start w:val="1"/>
      <w:numFmt w:val="decimal"/>
      <w:lvlText w:val="%1.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50D57CB"/>
    <w:multiLevelType w:val="hybridMultilevel"/>
    <w:tmpl w:val="4DC84214"/>
    <w:lvl w:ilvl="0" w:tplc="64BE48DA">
      <w:start w:val="1"/>
      <w:numFmt w:val="bullet"/>
      <w:pStyle w:val="Textolista"/>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7A11CB1"/>
    <w:multiLevelType w:val="multilevel"/>
    <w:tmpl w:val="CA883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BE1439"/>
    <w:multiLevelType w:val="multilevel"/>
    <w:tmpl w:val="B6568F7E"/>
    <w:lvl w:ilvl="0">
      <w:start w:val="1"/>
      <w:numFmt w:val="decimal"/>
      <w:lvlText w:val="%1.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851" w:hanging="566"/>
      </w:pPr>
      <w:rPr>
        <w:rFonts w:hint="default"/>
      </w:rPr>
    </w:lvl>
    <w:lvl w:ilvl="2">
      <w:start w:val="1"/>
      <w:numFmt w:val="decimal"/>
      <w:lvlText w:val="%3.1.1."/>
      <w:lvlJc w:val="left"/>
      <w:pPr>
        <w:ind w:left="1290" w:hanging="720"/>
      </w:pPr>
      <w:rPr>
        <w:rFonts w:hint="default"/>
        <w:color w:val="auto"/>
        <w:spacing w:val="1"/>
        <w:w w:val="97"/>
        <w:sz w:val="24"/>
        <w:szCs w:val="24"/>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24" w15:restartNumberingAfterBreak="0">
    <w:nsid w:val="7E4C6AB1"/>
    <w:multiLevelType w:val="multilevel"/>
    <w:tmpl w:val="C69C0570"/>
    <w:lvl w:ilvl="0">
      <w:start w:val="1"/>
      <w:numFmt w:val="decimal"/>
      <w:pStyle w:val="Ttulo1"/>
      <w:lvlText w:val="%1."/>
      <w:lvlJc w:val="left"/>
      <w:pPr>
        <w:ind w:left="357" w:hanging="357"/>
      </w:pPr>
      <w:rPr>
        <w:rFonts w:hint="default"/>
      </w:rPr>
    </w:lvl>
    <w:lvl w:ilvl="1">
      <w:start w:val="1"/>
      <w:numFmt w:val="decimal"/>
      <w:pStyle w:val="Ttulo2"/>
      <w:lvlText w:val="%1.%2."/>
      <w:lvlJc w:val="left"/>
      <w:pPr>
        <w:ind w:left="641" w:hanging="357"/>
      </w:pPr>
      <w:rPr>
        <w:rFonts w:hint="default"/>
      </w:rPr>
    </w:lvl>
    <w:lvl w:ilvl="2">
      <w:start w:val="1"/>
      <w:numFmt w:val="decimal"/>
      <w:pStyle w:val="Ttulo3"/>
      <w:lvlText w:val="%1.%2.%3."/>
      <w:lvlJc w:val="left"/>
      <w:pPr>
        <w:ind w:left="925" w:hanging="357"/>
      </w:pPr>
      <w:rPr>
        <w:rFonts w:hint="default"/>
      </w:rPr>
    </w:lvl>
    <w:lvl w:ilvl="3">
      <w:start w:val="1"/>
      <w:numFmt w:val="decimal"/>
      <w:lvlText w:val="%1.%2.%3.%4."/>
      <w:lvlJc w:val="left"/>
      <w:pPr>
        <w:ind w:left="1209" w:hanging="357"/>
      </w:pPr>
      <w:rPr>
        <w:rFonts w:hint="default"/>
      </w:rPr>
    </w:lvl>
    <w:lvl w:ilvl="4">
      <w:start w:val="1"/>
      <w:numFmt w:val="decimal"/>
      <w:lvlText w:val="%1.%2.%3.%4.%5."/>
      <w:lvlJc w:val="left"/>
      <w:pPr>
        <w:ind w:left="1493" w:hanging="357"/>
      </w:pPr>
      <w:rPr>
        <w:rFonts w:hint="default"/>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num w:numId="1" w16cid:durableId="1926069832">
    <w:abstractNumId w:val="15"/>
  </w:num>
  <w:num w:numId="2" w16cid:durableId="2126803493">
    <w:abstractNumId w:val="8"/>
  </w:num>
  <w:num w:numId="3" w16cid:durableId="593368938">
    <w:abstractNumId w:val="19"/>
  </w:num>
  <w:num w:numId="4" w16cid:durableId="1563246476">
    <w:abstractNumId w:val="0"/>
  </w:num>
  <w:num w:numId="5" w16cid:durableId="755246092">
    <w:abstractNumId w:val="0"/>
    <w:lvlOverride w:ilvl="0">
      <w:startOverride w:val="1"/>
    </w:lvlOverride>
  </w:num>
  <w:num w:numId="6" w16cid:durableId="2141681814">
    <w:abstractNumId w:val="1"/>
  </w:num>
  <w:num w:numId="7" w16cid:durableId="1893735541">
    <w:abstractNumId w:val="9"/>
  </w:num>
  <w:num w:numId="8" w16cid:durableId="1854874980">
    <w:abstractNumId w:val="14"/>
  </w:num>
  <w:num w:numId="9" w16cid:durableId="1510221163">
    <w:abstractNumId w:val="5"/>
  </w:num>
  <w:num w:numId="10" w16cid:durableId="1285888043">
    <w:abstractNumId w:val="18"/>
  </w:num>
  <w:num w:numId="11" w16cid:durableId="721903126">
    <w:abstractNumId w:val="7"/>
  </w:num>
  <w:num w:numId="12" w16cid:durableId="5388561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7921494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137639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5458381">
    <w:abstractNumId w:val="6"/>
  </w:num>
  <w:num w:numId="16" w16cid:durableId="538978077">
    <w:abstractNumId w:val="22"/>
  </w:num>
  <w:num w:numId="17" w16cid:durableId="183523805">
    <w:abstractNumId w:val="23"/>
  </w:num>
  <w:num w:numId="18" w16cid:durableId="1770277546">
    <w:abstractNumId w:val="4"/>
  </w:num>
  <w:num w:numId="19" w16cid:durableId="783891791">
    <w:abstractNumId w:val="23"/>
  </w:num>
  <w:num w:numId="20" w16cid:durableId="518281995">
    <w:abstractNumId w:val="10"/>
  </w:num>
  <w:num w:numId="21" w16cid:durableId="1383869037">
    <w:abstractNumId w:val="21"/>
  </w:num>
  <w:num w:numId="22" w16cid:durableId="18010754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90088446">
    <w:abstractNumId w:val="16"/>
  </w:num>
  <w:num w:numId="24" w16cid:durableId="1013916217">
    <w:abstractNumId w:val="3"/>
  </w:num>
  <w:num w:numId="25" w16cid:durableId="1036613926">
    <w:abstractNumId w:val="11"/>
  </w:num>
  <w:num w:numId="26" w16cid:durableId="1442988407">
    <w:abstractNumId w:val="17"/>
  </w:num>
  <w:num w:numId="27" w16cid:durableId="961230108">
    <w:abstractNumId w:val="12"/>
  </w:num>
  <w:num w:numId="28" w16cid:durableId="1242174969">
    <w:abstractNumId w:val="13"/>
  </w:num>
  <w:num w:numId="29" w16cid:durableId="136341694">
    <w:abstractNumId w:val="20"/>
  </w:num>
  <w:num w:numId="30" w16cid:durableId="11303145">
    <w:abstractNumId w:val="2"/>
  </w:num>
  <w:num w:numId="31" w16cid:durableId="2877811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EP&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2f2ptwsvtrvfweexzlvsw0p2ssf9adxzpxx&quot;&gt;My EndNote Library&lt;record-ids&gt;&lt;item&gt;1&lt;/item&gt;&lt;item&gt;2&lt;/item&gt;&lt;item&gt;3&lt;/item&gt;&lt;item&gt;5&lt;/item&gt;&lt;item&gt;6&lt;/item&gt;&lt;item&gt;10&lt;/item&gt;&lt;item&gt;20&lt;/item&gt;&lt;item&gt;23&lt;/item&gt;&lt;item&gt;26&lt;/item&gt;&lt;item&gt;27&lt;/item&gt;&lt;item&gt;30&lt;/item&gt;&lt;item&gt;31&lt;/item&gt;&lt;item&gt;43&lt;/item&gt;&lt;item&gt;44&lt;/item&gt;&lt;item&gt;45&lt;/item&gt;&lt;item&gt;47&lt;/item&gt;&lt;item&gt;66&lt;/item&gt;&lt;item&gt;68&lt;/item&gt;&lt;item&gt;71&lt;/item&gt;&lt;item&gt;72&lt;/item&gt;&lt;item&gt;73&lt;/item&gt;&lt;item&gt;77&lt;/item&gt;&lt;item&gt;78&lt;/item&gt;&lt;item&gt;79&lt;/item&gt;&lt;item&gt;96&lt;/item&gt;&lt;item&gt;97&lt;/item&gt;&lt;item&gt;101&lt;/item&gt;&lt;/record-ids&gt;&lt;/item&gt;&lt;/Libraries&gt;"/>
  </w:docVars>
  <w:rsids>
    <w:rsidRoot w:val="0023711C"/>
    <w:rsid w:val="00000004"/>
    <w:rsid w:val="0000303C"/>
    <w:rsid w:val="0000339C"/>
    <w:rsid w:val="0000417F"/>
    <w:rsid w:val="00004D02"/>
    <w:rsid w:val="00007492"/>
    <w:rsid w:val="000075AD"/>
    <w:rsid w:val="00007CB9"/>
    <w:rsid w:val="00010C93"/>
    <w:rsid w:val="00013360"/>
    <w:rsid w:val="000173C1"/>
    <w:rsid w:val="00020AA2"/>
    <w:rsid w:val="000228EC"/>
    <w:rsid w:val="0002394C"/>
    <w:rsid w:val="00030E38"/>
    <w:rsid w:val="00031425"/>
    <w:rsid w:val="000326EB"/>
    <w:rsid w:val="00033769"/>
    <w:rsid w:val="00041222"/>
    <w:rsid w:val="00041DDD"/>
    <w:rsid w:val="00042903"/>
    <w:rsid w:val="00043D5E"/>
    <w:rsid w:val="00047DAA"/>
    <w:rsid w:val="00047ECA"/>
    <w:rsid w:val="000505D2"/>
    <w:rsid w:val="00051D98"/>
    <w:rsid w:val="00052B34"/>
    <w:rsid w:val="00053D24"/>
    <w:rsid w:val="00054B48"/>
    <w:rsid w:val="00055BFD"/>
    <w:rsid w:val="00061D16"/>
    <w:rsid w:val="00063716"/>
    <w:rsid w:val="00063D34"/>
    <w:rsid w:val="00063F4C"/>
    <w:rsid w:val="00064BF2"/>
    <w:rsid w:val="000656E5"/>
    <w:rsid w:val="00066129"/>
    <w:rsid w:val="000668FF"/>
    <w:rsid w:val="00071AB8"/>
    <w:rsid w:val="0007263F"/>
    <w:rsid w:val="00072781"/>
    <w:rsid w:val="00073DB8"/>
    <w:rsid w:val="000742F1"/>
    <w:rsid w:val="00074409"/>
    <w:rsid w:val="00075DB2"/>
    <w:rsid w:val="00076C12"/>
    <w:rsid w:val="00082589"/>
    <w:rsid w:val="00083328"/>
    <w:rsid w:val="000855AB"/>
    <w:rsid w:val="00086E82"/>
    <w:rsid w:val="000870D6"/>
    <w:rsid w:val="00087283"/>
    <w:rsid w:val="000904CE"/>
    <w:rsid w:val="00091340"/>
    <w:rsid w:val="000926ED"/>
    <w:rsid w:val="000948BD"/>
    <w:rsid w:val="000976F7"/>
    <w:rsid w:val="000A06A3"/>
    <w:rsid w:val="000A1607"/>
    <w:rsid w:val="000A171E"/>
    <w:rsid w:val="000A2D99"/>
    <w:rsid w:val="000A3540"/>
    <w:rsid w:val="000A3916"/>
    <w:rsid w:val="000B2640"/>
    <w:rsid w:val="000B3059"/>
    <w:rsid w:val="000B3091"/>
    <w:rsid w:val="000B444D"/>
    <w:rsid w:val="000B457D"/>
    <w:rsid w:val="000B6992"/>
    <w:rsid w:val="000B78C1"/>
    <w:rsid w:val="000B7AE0"/>
    <w:rsid w:val="000C0391"/>
    <w:rsid w:val="000C05E9"/>
    <w:rsid w:val="000C13BA"/>
    <w:rsid w:val="000C1EBD"/>
    <w:rsid w:val="000C2E12"/>
    <w:rsid w:val="000C31C2"/>
    <w:rsid w:val="000C4D96"/>
    <w:rsid w:val="000C7639"/>
    <w:rsid w:val="000D1DC0"/>
    <w:rsid w:val="000D4D70"/>
    <w:rsid w:val="000D595F"/>
    <w:rsid w:val="000D623B"/>
    <w:rsid w:val="000D6BE4"/>
    <w:rsid w:val="000D7A07"/>
    <w:rsid w:val="000E058A"/>
    <w:rsid w:val="000E143E"/>
    <w:rsid w:val="000E29D3"/>
    <w:rsid w:val="000E41AF"/>
    <w:rsid w:val="000E5508"/>
    <w:rsid w:val="000E5C0C"/>
    <w:rsid w:val="000E7937"/>
    <w:rsid w:val="000F2F5B"/>
    <w:rsid w:val="000F4C39"/>
    <w:rsid w:val="000F5670"/>
    <w:rsid w:val="000F60A3"/>
    <w:rsid w:val="000F6A9D"/>
    <w:rsid w:val="001002A3"/>
    <w:rsid w:val="00100412"/>
    <w:rsid w:val="00100F49"/>
    <w:rsid w:val="0010144B"/>
    <w:rsid w:val="00101F3E"/>
    <w:rsid w:val="0010218F"/>
    <w:rsid w:val="00102DD3"/>
    <w:rsid w:val="00107FFD"/>
    <w:rsid w:val="00111FAD"/>
    <w:rsid w:val="00112259"/>
    <w:rsid w:val="001122BF"/>
    <w:rsid w:val="00113ECD"/>
    <w:rsid w:val="001154B5"/>
    <w:rsid w:val="00115D28"/>
    <w:rsid w:val="00115DEB"/>
    <w:rsid w:val="00117AFC"/>
    <w:rsid w:val="001207B3"/>
    <w:rsid w:val="00120F39"/>
    <w:rsid w:val="00122A52"/>
    <w:rsid w:val="001231C7"/>
    <w:rsid w:val="00123D88"/>
    <w:rsid w:val="00130F7A"/>
    <w:rsid w:val="00131F31"/>
    <w:rsid w:val="00132F82"/>
    <w:rsid w:val="00136BBA"/>
    <w:rsid w:val="001407B2"/>
    <w:rsid w:val="00141871"/>
    <w:rsid w:val="00141AF8"/>
    <w:rsid w:val="00142828"/>
    <w:rsid w:val="00142D73"/>
    <w:rsid w:val="0014429A"/>
    <w:rsid w:val="00144429"/>
    <w:rsid w:val="00144CD3"/>
    <w:rsid w:val="00144F19"/>
    <w:rsid w:val="00145879"/>
    <w:rsid w:val="00151DE0"/>
    <w:rsid w:val="00151E70"/>
    <w:rsid w:val="00152000"/>
    <w:rsid w:val="00153D4F"/>
    <w:rsid w:val="00155570"/>
    <w:rsid w:val="001559D5"/>
    <w:rsid w:val="00155D81"/>
    <w:rsid w:val="00157A07"/>
    <w:rsid w:val="0016096D"/>
    <w:rsid w:val="00162D3F"/>
    <w:rsid w:val="0016435D"/>
    <w:rsid w:val="0016512F"/>
    <w:rsid w:val="00166A7C"/>
    <w:rsid w:val="00166ACF"/>
    <w:rsid w:val="00166D2D"/>
    <w:rsid w:val="00167289"/>
    <w:rsid w:val="00170B93"/>
    <w:rsid w:val="00171D6F"/>
    <w:rsid w:val="001741E1"/>
    <w:rsid w:val="00177454"/>
    <w:rsid w:val="00181657"/>
    <w:rsid w:val="0018315E"/>
    <w:rsid w:val="00183174"/>
    <w:rsid w:val="00184D7A"/>
    <w:rsid w:val="00185325"/>
    <w:rsid w:val="001938C9"/>
    <w:rsid w:val="00195402"/>
    <w:rsid w:val="00196A02"/>
    <w:rsid w:val="001974FD"/>
    <w:rsid w:val="001A0FE5"/>
    <w:rsid w:val="001A1324"/>
    <w:rsid w:val="001A1AF9"/>
    <w:rsid w:val="001A1B4A"/>
    <w:rsid w:val="001A2308"/>
    <w:rsid w:val="001A288C"/>
    <w:rsid w:val="001A3397"/>
    <w:rsid w:val="001A42CB"/>
    <w:rsid w:val="001A5E38"/>
    <w:rsid w:val="001A6FBE"/>
    <w:rsid w:val="001A7170"/>
    <w:rsid w:val="001B0134"/>
    <w:rsid w:val="001B0A38"/>
    <w:rsid w:val="001B0F9E"/>
    <w:rsid w:val="001B1EE3"/>
    <w:rsid w:val="001B2A16"/>
    <w:rsid w:val="001B4013"/>
    <w:rsid w:val="001B48A9"/>
    <w:rsid w:val="001B5321"/>
    <w:rsid w:val="001B610B"/>
    <w:rsid w:val="001B6A6F"/>
    <w:rsid w:val="001B7499"/>
    <w:rsid w:val="001B7909"/>
    <w:rsid w:val="001C3D70"/>
    <w:rsid w:val="001C404B"/>
    <w:rsid w:val="001D0DF6"/>
    <w:rsid w:val="001D1017"/>
    <w:rsid w:val="001D13EC"/>
    <w:rsid w:val="001D1CD3"/>
    <w:rsid w:val="001D2168"/>
    <w:rsid w:val="001D57AB"/>
    <w:rsid w:val="001D6EC6"/>
    <w:rsid w:val="001D7885"/>
    <w:rsid w:val="001E095B"/>
    <w:rsid w:val="001E1F32"/>
    <w:rsid w:val="001E3495"/>
    <w:rsid w:val="001E57BD"/>
    <w:rsid w:val="001E79D8"/>
    <w:rsid w:val="001E7A1D"/>
    <w:rsid w:val="001F1A6E"/>
    <w:rsid w:val="001F3D09"/>
    <w:rsid w:val="001F5DBF"/>
    <w:rsid w:val="001F669E"/>
    <w:rsid w:val="001F6947"/>
    <w:rsid w:val="001F7472"/>
    <w:rsid w:val="00200897"/>
    <w:rsid w:val="00201591"/>
    <w:rsid w:val="002017F0"/>
    <w:rsid w:val="00204047"/>
    <w:rsid w:val="002051EC"/>
    <w:rsid w:val="00206D7D"/>
    <w:rsid w:val="00207A6E"/>
    <w:rsid w:val="00211B6F"/>
    <w:rsid w:val="00212CA3"/>
    <w:rsid w:val="00215FF0"/>
    <w:rsid w:val="00217D4C"/>
    <w:rsid w:val="00220B70"/>
    <w:rsid w:val="0022191A"/>
    <w:rsid w:val="00223380"/>
    <w:rsid w:val="002239AC"/>
    <w:rsid w:val="00224ED5"/>
    <w:rsid w:val="002255C5"/>
    <w:rsid w:val="00225F4A"/>
    <w:rsid w:val="00226E21"/>
    <w:rsid w:val="002271F9"/>
    <w:rsid w:val="002343BB"/>
    <w:rsid w:val="00234786"/>
    <w:rsid w:val="00234B72"/>
    <w:rsid w:val="0023711C"/>
    <w:rsid w:val="002372DC"/>
    <w:rsid w:val="002405B7"/>
    <w:rsid w:val="00241AFE"/>
    <w:rsid w:val="00242FC3"/>
    <w:rsid w:val="00243E33"/>
    <w:rsid w:val="00244897"/>
    <w:rsid w:val="00246498"/>
    <w:rsid w:val="002505B7"/>
    <w:rsid w:val="00251A4D"/>
    <w:rsid w:val="00252246"/>
    <w:rsid w:val="00252C96"/>
    <w:rsid w:val="00252E52"/>
    <w:rsid w:val="00252F99"/>
    <w:rsid w:val="002537AF"/>
    <w:rsid w:val="00254FDE"/>
    <w:rsid w:val="002558CF"/>
    <w:rsid w:val="00255920"/>
    <w:rsid w:val="00255E99"/>
    <w:rsid w:val="00257BD3"/>
    <w:rsid w:val="00262AE4"/>
    <w:rsid w:val="0026442E"/>
    <w:rsid w:val="0026467F"/>
    <w:rsid w:val="002647E1"/>
    <w:rsid w:val="0026511E"/>
    <w:rsid w:val="00266713"/>
    <w:rsid w:val="002710DB"/>
    <w:rsid w:val="00271D29"/>
    <w:rsid w:val="0027247F"/>
    <w:rsid w:val="00272E24"/>
    <w:rsid w:val="00274374"/>
    <w:rsid w:val="0027624E"/>
    <w:rsid w:val="002772C7"/>
    <w:rsid w:val="00280104"/>
    <w:rsid w:val="0028149B"/>
    <w:rsid w:val="0028153F"/>
    <w:rsid w:val="00282B00"/>
    <w:rsid w:val="0028370C"/>
    <w:rsid w:val="00284419"/>
    <w:rsid w:val="002855F6"/>
    <w:rsid w:val="00286F1D"/>
    <w:rsid w:val="00287D4C"/>
    <w:rsid w:val="00287DBF"/>
    <w:rsid w:val="002904D8"/>
    <w:rsid w:val="00291F02"/>
    <w:rsid w:val="002920C6"/>
    <w:rsid w:val="00292440"/>
    <w:rsid w:val="00292F76"/>
    <w:rsid w:val="002933CB"/>
    <w:rsid w:val="00294120"/>
    <w:rsid w:val="00294AFA"/>
    <w:rsid w:val="002974EE"/>
    <w:rsid w:val="002A103C"/>
    <w:rsid w:val="002A5915"/>
    <w:rsid w:val="002A6528"/>
    <w:rsid w:val="002A6FDF"/>
    <w:rsid w:val="002A7AD6"/>
    <w:rsid w:val="002B077F"/>
    <w:rsid w:val="002B2112"/>
    <w:rsid w:val="002B28CD"/>
    <w:rsid w:val="002B373B"/>
    <w:rsid w:val="002B3E0E"/>
    <w:rsid w:val="002D0210"/>
    <w:rsid w:val="002D2A22"/>
    <w:rsid w:val="002D438D"/>
    <w:rsid w:val="002D463B"/>
    <w:rsid w:val="002D5620"/>
    <w:rsid w:val="002D588F"/>
    <w:rsid w:val="002D6536"/>
    <w:rsid w:val="002D717F"/>
    <w:rsid w:val="002D7E3E"/>
    <w:rsid w:val="002D7F89"/>
    <w:rsid w:val="002E1937"/>
    <w:rsid w:val="002E1DD1"/>
    <w:rsid w:val="002E20DF"/>
    <w:rsid w:val="002E35C8"/>
    <w:rsid w:val="002E3D81"/>
    <w:rsid w:val="002E5865"/>
    <w:rsid w:val="002E5A7C"/>
    <w:rsid w:val="002E722C"/>
    <w:rsid w:val="002F1083"/>
    <w:rsid w:val="002F2A40"/>
    <w:rsid w:val="002F44D7"/>
    <w:rsid w:val="002F5AAE"/>
    <w:rsid w:val="002F6A39"/>
    <w:rsid w:val="0030043F"/>
    <w:rsid w:val="00305527"/>
    <w:rsid w:val="00306AFE"/>
    <w:rsid w:val="003071DA"/>
    <w:rsid w:val="003074A2"/>
    <w:rsid w:val="00307548"/>
    <w:rsid w:val="00307A43"/>
    <w:rsid w:val="00307D1A"/>
    <w:rsid w:val="00307E05"/>
    <w:rsid w:val="00307E3A"/>
    <w:rsid w:val="00307E98"/>
    <w:rsid w:val="003110A8"/>
    <w:rsid w:val="003110CD"/>
    <w:rsid w:val="00312338"/>
    <w:rsid w:val="0031321F"/>
    <w:rsid w:val="00316083"/>
    <w:rsid w:val="003173D9"/>
    <w:rsid w:val="00320DF4"/>
    <w:rsid w:val="003210AC"/>
    <w:rsid w:val="00321C41"/>
    <w:rsid w:val="00321DD6"/>
    <w:rsid w:val="003232D4"/>
    <w:rsid w:val="0032463E"/>
    <w:rsid w:val="0032515A"/>
    <w:rsid w:val="00325FE9"/>
    <w:rsid w:val="003339BB"/>
    <w:rsid w:val="0033409D"/>
    <w:rsid w:val="003352E1"/>
    <w:rsid w:val="00336478"/>
    <w:rsid w:val="00336592"/>
    <w:rsid w:val="00336E38"/>
    <w:rsid w:val="00337338"/>
    <w:rsid w:val="00337584"/>
    <w:rsid w:val="00337EC6"/>
    <w:rsid w:val="00340B6D"/>
    <w:rsid w:val="00341465"/>
    <w:rsid w:val="0034258C"/>
    <w:rsid w:val="0034294B"/>
    <w:rsid w:val="00342AA2"/>
    <w:rsid w:val="00342D25"/>
    <w:rsid w:val="00344474"/>
    <w:rsid w:val="00347B71"/>
    <w:rsid w:val="00350455"/>
    <w:rsid w:val="00350EE9"/>
    <w:rsid w:val="00352F64"/>
    <w:rsid w:val="00354947"/>
    <w:rsid w:val="0035537A"/>
    <w:rsid w:val="00355674"/>
    <w:rsid w:val="00356590"/>
    <w:rsid w:val="00356AD2"/>
    <w:rsid w:val="00357519"/>
    <w:rsid w:val="0036003B"/>
    <w:rsid w:val="00361FED"/>
    <w:rsid w:val="003622E8"/>
    <w:rsid w:val="003647BC"/>
    <w:rsid w:val="003649ED"/>
    <w:rsid w:val="00367E9A"/>
    <w:rsid w:val="00372137"/>
    <w:rsid w:val="00372358"/>
    <w:rsid w:val="003727CA"/>
    <w:rsid w:val="00374BC8"/>
    <w:rsid w:val="00375BDC"/>
    <w:rsid w:val="00376D6E"/>
    <w:rsid w:val="00376EE8"/>
    <w:rsid w:val="00377218"/>
    <w:rsid w:val="0038225D"/>
    <w:rsid w:val="00382C8B"/>
    <w:rsid w:val="0038338F"/>
    <w:rsid w:val="00384841"/>
    <w:rsid w:val="00384E6B"/>
    <w:rsid w:val="00385595"/>
    <w:rsid w:val="00386F99"/>
    <w:rsid w:val="00392068"/>
    <w:rsid w:val="003955A2"/>
    <w:rsid w:val="003975CB"/>
    <w:rsid w:val="003A12EA"/>
    <w:rsid w:val="003A17B9"/>
    <w:rsid w:val="003A2C70"/>
    <w:rsid w:val="003A39D8"/>
    <w:rsid w:val="003A3ED4"/>
    <w:rsid w:val="003A3F69"/>
    <w:rsid w:val="003A507E"/>
    <w:rsid w:val="003A5A4A"/>
    <w:rsid w:val="003A62F6"/>
    <w:rsid w:val="003A66C3"/>
    <w:rsid w:val="003A6A43"/>
    <w:rsid w:val="003A747C"/>
    <w:rsid w:val="003A7492"/>
    <w:rsid w:val="003B0A2A"/>
    <w:rsid w:val="003B2819"/>
    <w:rsid w:val="003B53CA"/>
    <w:rsid w:val="003B5D27"/>
    <w:rsid w:val="003B7CF8"/>
    <w:rsid w:val="003C08F5"/>
    <w:rsid w:val="003C0EB5"/>
    <w:rsid w:val="003C2EBE"/>
    <w:rsid w:val="003C3CAD"/>
    <w:rsid w:val="003C41F0"/>
    <w:rsid w:val="003C44D7"/>
    <w:rsid w:val="003C52B4"/>
    <w:rsid w:val="003C5338"/>
    <w:rsid w:val="003C61A4"/>
    <w:rsid w:val="003D1342"/>
    <w:rsid w:val="003D137D"/>
    <w:rsid w:val="003D2418"/>
    <w:rsid w:val="003D2B3E"/>
    <w:rsid w:val="003D55F2"/>
    <w:rsid w:val="003E09C0"/>
    <w:rsid w:val="003E1BEF"/>
    <w:rsid w:val="003E27BA"/>
    <w:rsid w:val="003E2E9B"/>
    <w:rsid w:val="003E3020"/>
    <w:rsid w:val="003E385A"/>
    <w:rsid w:val="003F290F"/>
    <w:rsid w:val="003F2DFA"/>
    <w:rsid w:val="003F2F5E"/>
    <w:rsid w:val="003F367C"/>
    <w:rsid w:val="003F3CAC"/>
    <w:rsid w:val="003F4DDF"/>
    <w:rsid w:val="003F590C"/>
    <w:rsid w:val="003F60ED"/>
    <w:rsid w:val="003F7455"/>
    <w:rsid w:val="00400950"/>
    <w:rsid w:val="00400A51"/>
    <w:rsid w:val="00400BB1"/>
    <w:rsid w:val="0040240A"/>
    <w:rsid w:val="00402D29"/>
    <w:rsid w:val="004061BA"/>
    <w:rsid w:val="00411110"/>
    <w:rsid w:val="00412305"/>
    <w:rsid w:val="00412DD5"/>
    <w:rsid w:val="0041399E"/>
    <w:rsid w:val="004140DF"/>
    <w:rsid w:val="004142DA"/>
    <w:rsid w:val="0041470F"/>
    <w:rsid w:val="00414951"/>
    <w:rsid w:val="00416D3B"/>
    <w:rsid w:val="00420EBB"/>
    <w:rsid w:val="004214A4"/>
    <w:rsid w:val="00422F58"/>
    <w:rsid w:val="00424283"/>
    <w:rsid w:val="0042460C"/>
    <w:rsid w:val="004264D1"/>
    <w:rsid w:val="00426C02"/>
    <w:rsid w:val="00426D6A"/>
    <w:rsid w:val="00430720"/>
    <w:rsid w:val="004308E5"/>
    <w:rsid w:val="0043152D"/>
    <w:rsid w:val="0043255A"/>
    <w:rsid w:val="00433C00"/>
    <w:rsid w:val="004349C6"/>
    <w:rsid w:val="00435081"/>
    <w:rsid w:val="004364A5"/>
    <w:rsid w:val="004404C1"/>
    <w:rsid w:val="00440942"/>
    <w:rsid w:val="00441318"/>
    <w:rsid w:val="00441616"/>
    <w:rsid w:val="00442E71"/>
    <w:rsid w:val="00444ADC"/>
    <w:rsid w:val="00445BBF"/>
    <w:rsid w:val="004472A4"/>
    <w:rsid w:val="004473FB"/>
    <w:rsid w:val="004503FC"/>
    <w:rsid w:val="00450E84"/>
    <w:rsid w:val="00451691"/>
    <w:rsid w:val="00451DC0"/>
    <w:rsid w:val="004524ED"/>
    <w:rsid w:val="00452C22"/>
    <w:rsid w:val="00453D96"/>
    <w:rsid w:val="004542CB"/>
    <w:rsid w:val="00454BBE"/>
    <w:rsid w:val="004556B4"/>
    <w:rsid w:val="00456893"/>
    <w:rsid w:val="00456C18"/>
    <w:rsid w:val="004578A3"/>
    <w:rsid w:val="00461AB9"/>
    <w:rsid w:val="00463D25"/>
    <w:rsid w:val="0046583F"/>
    <w:rsid w:val="00465FC7"/>
    <w:rsid w:val="0046601B"/>
    <w:rsid w:val="0046670F"/>
    <w:rsid w:val="004670BF"/>
    <w:rsid w:val="00470AE3"/>
    <w:rsid w:val="00471409"/>
    <w:rsid w:val="004714AC"/>
    <w:rsid w:val="00471B33"/>
    <w:rsid w:val="00473B9C"/>
    <w:rsid w:val="00474974"/>
    <w:rsid w:val="00475010"/>
    <w:rsid w:val="004758D3"/>
    <w:rsid w:val="00476675"/>
    <w:rsid w:val="00476C29"/>
    <w:rsid w:val="004775E6"/>
    <w:rsid w:val="004775EB"/>
    <w:rsid w:val="00477DFF"/>
    <w:rsid w:val="00480D48"/>
    <w:rsid w:val="00481607"/>
    <w:rsid w:val="00481850"/>
    <w:rsid w:val="00482368"/>
    <w:rsid w:val="00482CF7"/>
    <w:rsid w:val="00483F8C"/>
    <w:rsid w:val="00486579"/>
    <w:rsid w:val="00486CF1"/>
    <w:rsid w:val="00490CC6"/>
    <w:rsid w:val="00491862"/>
    <w:rsid w:val="00493478"/>
    <w:rsid w:val="00494092"/>
    <w:rsid w:val="004944A4"/>
    <w:rsid w:val="004944D4"/>
    <w:rsid w:val="00494978"/>
    <w:rsid w:val="00494DC2"/>
    <w:rsid w:val="0049794D"/>
    <w:rsid w:val="004979DF"/>
    <w:rsid w:val="00497B27"/>
    <w:rsid w:val="00497CDE"/>
    <w:rsid w:val="004A0228"/>
    <w:rsid w:val="004A2587"/>
    <w:rsid w:val="004A27E7"/>
    <w:rsid w:val="004A36DC"/>
    <w:rsid w:val="004A549F"/>
    <w:rsid w:val="004A66A5"/>
    <w:rsid w:val="004A7F77"/>
    <w:rsid w:val="004B1989"/>
    <w:rsid w:val="004B2FB8"/>
    <w:rsid w:val="004B4E0E"/>
    <w:rsid w:val="004B505B"/>
    <w:rsid w:val="004B5123"/>
    <w:rsid w:val="004B592D"/>
    <w:rsid w:val="004B5EDA"/>
    <w:rsid w:val="004B66EB"/>
    <w:rsid w:val="004C03AE"/>
    <w:rsid w:val="004C088B"/>
    <w:rsid w:val="004C18EE"/>
    <w:rsid w:val="004C1FEC"/>
    <w:rsid w:val="004C370B"/>
    <w:rsid w:val="004C39C1"/>
    <w:rsid w:val="004C7F52"/>
    <w:rsid w:val="004D64F6"/>
    <w:rsid w:val="004E00D5"/>
    <w:rsid w:val="004E0CB4"/>
    <w:rsid w:val="004E36A0"/>
    <w:rsid w:val="004E3CF0"/>
    <w:rsid w:val="004E4392"/>
    <w:rsid w:val="004E44F6"/>
    <w:rsid w:val="004E4AED"/>
    <w:rsid w:val="004E6125"/>
    <w:rsid w:val="004F0F82"/>
    <w:rsid w:val="004F33B3"/>
    <w:rsid w:val="004F6798"/>
    <w:rsid w:val="004F768E"/>
    <w:rsid w:val="0050001C"/>
    <w:rsid w:val="00500134"/>
    <w:rsid w:val="005016A9"/>
    <w:rsid w:val="00502824"/>
    <w:rsid w:val="00502A13"/>
    <w:rsid w:val="00503A4F"/>
    <w:rsid w:val="00504375"/>
    <w:rsid w:val="0050485B"/>
    <w:rsid w:val="0050508D"/>
    <w:rsid w:val="00506A87"/>
    <w:rsid w:val="00506D14"/>
    <w:rsid w:val="00507023"/>
    <w:rsid w:val="00507554"/>
    <w:rsid w:val="00510774"/>
    <w:rsid w:val="00511240"/>
    <w:rsid w:val="00511697"/>
    <w:rsid w:val="00511EF1"/>
    <w:rsid w:val="00512FB2"/>
    <w:rsid w:val="00514996"/>
    <w:rsid w:val="00514C4B"/>
    <w:rsid w:val="0051581B"/>
    <w:rsid w:val="00516733"/>
    <w:rsid w:val="00517540"/>
    <w:rsid w:val="005177E5"/>
    <w:rsid w:val="00517B70"/>
    <w:rsid w:val="00520149"/>
    <w:rsid w:val="00520775"/>
    <w:rsid w:val="00520BC9"/>
    <w:rsid w:val="00520C99"/>
    <w:rsid w:val="0052316C"/>
    <w:rsid w:val="005234F5"/>
    <w:rsid w:val="00523865"/>
    <w:rsid w:val="0052721D"/>
    <w:rsid w:val="005303F3"/>
    <w:rsid w:val="00530C20"/>
    <w:rsid w:val="0053176F"/>
    <w:rsid w:val="00533569"/>
    <w:rsid w:val="0053564C"/>
    <w:rsid w:val="00537F74"/>
    <w:rsid w:val="00540DAC"/>
    <w:rsid w:val="00540DCD"/>
    <w:rsid w:val="00541592"/>
    <w:rsid w:val="00543397"/>
    <w:rsid w:val="0054450A"/>
    <w:rsid w:val="00546D7D"/>
    <w:rsid w:val="00547593"/>
    <w:rsid w:val="0054767B"/>
    <w:rsid w:val="00547887"/>
    <w:rsid w:val="005501F9"/>
    <w:rsid w:val="005502B4"/>
    <w:rsid w:val="0055121D"/>
    <w:rsid w:val="005547AC"/>
    <w:rsid w:val="00555538"/>
    <w:rsid w:val="00556AA0"/>
    <w:rsid w:val="005603B1"/>
    <w:rsid w:val="00560677"/>
    <w:rsid w:val="00560A8D"/>
    <w:rsid w:val="00561378"/>
    <w:rsid w:val="005621DF"/>
    <w:rsid w:val="00563028"/>
    <w:rsid w:val="00565F15"/>
    <w:rsid w:val="005661CB"/>
    <w:rsid w:val="005669F7"/>
    <w:rsid w:val="00567F96"/>
    <w:rsid w:val="00570602"/>
    <w:rsid w:val="00570628"/>
    <w:rsid w:val="00570DE6"/>
    <w:rsid w:val="00570EEF"/>
    <w:rsid w:val="00571318"/>
    <w:rsid w:val="0057138B"/>
    <w:rsid w:val="00571666"/>
    <w:rsid w:val="00571B26"/>
    <w:rsid w:val="00573523"/>
    <w:rsid w:val="005746BF"/>
    <w:rsid w:val="00583A24"/>
    <w:rsid w:val="00583CA4"/>
    <w:rsid w:val="00583FF9"/>
    <w:rsid w:val="00584376"/>
    <w:rsid w:val="00587796"/>
    <w:rsid w:val="00590567"/>
    <w:rsid w:val="00591EB9"/>
    <w:rsid w:val="00592648"/>
    <w:rsid w:val="00593D0B"/>
    <w:rsid w:val="00594693"/>
    <w:rsid w:val="00595197"/>
    <w:rsid w:val="005966CE"/>
    <w:rsid w:val="005A047B"/>
    <w:rsid w:val="005A0800"/>
    <w:rsid w:val="005A1666"/>
    <w:rsid w:val="005A4704"/>
    <w:rsid w:val="005A51CF"/>
    <w:rsid w:val="005A5C9D"/>
    <w:rsid w:val="005A79B9"/>
    <w:rsid w:val="005B185B"/>
    <w:rsid w:val="005B19E9"/>
    <w:rsid w:val="005B1F10"/>
    <w:rsid w:val="005B2BE7"/>
    <w:rsid w:val="005B30CE"/>
    <w:rsid w:val="005B3572"/>
    <w:rsid w:val="005B3EAD"/>
    <w:rsid w:val="005B463B"/>
    <w:rsid w:val="005B5531"/>
    <w:rsid w:val="005B6F4F"/>
    <w:rsid w:val="005B76C1"/>
    <w:rsid w:val="005C0A3C"/>
    <w:rsid w:val="005C0A91"/>
    <w:rsid w:val="005C0AC4"/>
    <w:rsid w:val="005C1729"/>
    <w:rsid w:val="005C3DAC"/>
    <w:rsid w:val="005C582F"/>
    <w:rsid w:val="005C79EC"/>
    <w:rsid w:val="005D0DC6"/>
    <w:rsid w:val="005D2B4B"/>
    <w:rsid w:val="005D5607"/>
    <w:rsid w:val="005D62A9"/>
    <w:rsid w:val="005D694A"/>
    <w:rsid w:val="005D7585"/>
    <w:rsid w:val="005E062A"/>
    <w:rsid w:val="005E06B8"/>
    <w:rsid w:val="005E0779"/>
    <w:rsid w:val="005E1BD0"/>
    <w:rsid w:val="005E3901"/>
    <w:rsid w:val="005E5AE6"/>
    <w:rsid w:val="005F0F7F"/>
    <w:rsid w:val="005F12DB"/>
    <w:rsid w:val="005F2D18"/>
    <w:rsid w:val="005F31F1"/>
    <w:rsid w:val="005F3CF6"/>
    <w:rsid w:val="005F3E23"/>
    <w:rsid w:val="005F4EC0"/>
    <w:rsid w:val="005F572B"/>
    <w:rsid w:val="005F6853"/>
    <w:rsid w:val="005F7226"/>
    <w:rsid w:val="005F7D8E"/>
    <w:rsid w:val="0060065A"/>
    <w:rsid w:val="00602225"/>
    <w:rsid w:val="006024A5"/>
    <w:rsid w:val="006044D3"/>
    <w:rsid w:val="0060535E"/>
    <w:rsid w:val="0060649F"/>
    <w:rsid w:val="006069E3"/>
    <w:rsid w:val="00607FBF"/>
    <w:rsid w:val="00611010"/>
    <w:rsid w:val="006116BB"/>
    <w:rsid w:val="00611E6E"/>
    <w:rsid w:val="00613550"/>
    <w:rsid w:val="006157C2"/>
    <w:rsid w:val="006179B3"/>
    <w:rsid w:val="00617E0B"/>
    <w:rsid w:val="00617F87"/>
    <w:rsid w:val="006216AB"/>
    <w:rsid w:val="00621CF4"/>
    <w:rsid w:val="0062233A"/>
    <w:rsid w:val="0062380D"/>
    <w:rsid w:val="00623CD4"/>
    <w:rsid w:val="00626266"/>
    <w:rsid w:val="00630918"/>
    <w:rsid w:val="00630B16"/>
    <w:rsid w:val="006325D4"/>
    <w:rsid w:val="00633D51"/>
    <w:rsid w:val="00633D8F"/>
    <w:rsid w:val="006347E1"/>
    <w:rsid w:val="00636124"/>
    <w:rsid w:val="00636881"/>
    <w:rsid w:val="00637087"/>
    <w:rsid w:val="00637344"/>
    <w:rsid w:val="00640ACA"/>
    <w:rsid w:val="00643C5B"/>
    <w:rsid w:val="00643FD5"/>
    <w:rsid w:val="00645B3B"/>
    <w:rsid w:val="0065060F"/>
    <w:rsid w:val="00650D5C"/>
    <w:rsid w:val="00653C19"/>
    <w:rsid w:val="00655F62"/>
    <w:rsid w:val="00657256"/>
    <w:rsid w:val="006579D1"/>
    <w:rsid w:val="006614BB"/>
    <w:rsid w:val="00661DC9"/>
    <w:rsid w:val="0066265F"/>
    <w:rsid w:val="00664BF6"/>
    <w:rsid w:val="00666237"/>
    <w:rsid w:val="006675D5"/>
    <w:rsid w:val="00667FB1"/>
    <w:rsid w:val="0067002A"/>
    <w:rsid w:val="006707B4"/>
    <w:rsid w:val="006707F5"/>
    <w:rsid w:val="00670DF7"/>
    <w:rsid w:val="0067186D"/>
    <w:rsid w:val="00671B78"/>
    <w:rsid w:val="00673D69"/>
    <w:rsid w:val="00674734"/>
    <w:rsid w:val="006749E6"/>
    <w:rsid w:val="006750DA"/>
    <w:rsid w:val="0067513F"/>
    <w:rsid w:val="00675845"/>
    <w:rsid w:val="00675C4A"/>
    <w:rsid w:val="00676C34"/>
    <w:rsid w:val="00676E45"/>
    <w:rsid w:val="00677406"/>
    <w:rsid w:val="00680677"/>
    <w:rsid w:val="00681A9F"/>
    <w:rsid w:val="00682C46"/>
    <w:rsid w:val="006843B2"/>
    <w:rsid w:val="006844B6"/>
    <w:rsid w:val="006865AE"/>
    <w:rsid w:val="00690302"/>
    <w:rsid w:val="00692652"/>
    <w:rsid w:val="0069291A"/>
    <w:rsid w:val="006934D1"/>
    <w:rsid w:val="006942B5"/>
    <w:rsid w:val="00694581"/>
    <w:rsid w:val="00695DBA"/>
    <w:rsid w:val="0069616A"/>
    <w:rsid w:val="0069671D"/>
    <w:rsid w:val="0069769E"/>
    <w:rsid w:val="006A01E4"/>
    <w:rsid w:val="006A384C"/>
    <w:rsid w:val="006A4CB7"/>
    <w:rsid w:val="006A606C"/>
    <w:rsid w:val="006A6713"/>
    <w:rsid w:val="006B0DD7"/>
    <w:rsid w:val="006B1124"/>
    <w:rsid w:val="006B1976"/>
    <w:rsid w:val="006B2DD6"/>
    <w:rsid w:val="006B561A"/>
    <w:rsid w:val="006B66B4"/>
    <w:rsid w:val="006B7ED9"/>
    <w:rsid w:val="006C1EBB"/>
    <w:rsid w:val="006C3FF6"/>
    <w:rsid w:val="006C4078"/>
    <w:rsid w:val="006C52A8"/>
    <w:rsid w:val="006C69E4"/>
    <w:rsid w:val="006D25C4"/>
    <w:rsid w:val="006D326C"/>
    <w:rsid w:val="006D3901"/>
    <w:rsid w:val="006D3B36"/>
    <w:rsid w:val="006D660B"/>
    <w:rsid w:val="006D6E02"/>
    <w:rsid w:val="006E1801"/>
    <w:rsid w:val="006E2404"/>
    <w:rsid w:val="006E2796"/>
    <w:rsid w:val="006E2A5A"/>
    <w:rsid w:val="006E351E"/>
    <w:rsid w:val="006E5719"/>
    <w:rsid w:val="006E5B88"/>
    <w:rsid w:val="006E5ED6"/>
    <w:rsid w:val="006E6590"/>
    <w:rsid w:val="006E73BB"/>
    <w:rsid w:val="006E788B"/>
    <w:rsid w:val="006F1146"/>
    <w:rsid w:val="006F1A41"/>
    <w:rsid w:val="006F2147"/>
    <w:rsid w:val="006F383C"/>
    <w:rsid w:val="006F3B71"/>
    <w:rsid w:val="006F3E62"/>
    <w:rsid w:val="006F7BBD"/>
    <w:rsid w:val="007035A9"/>
    <w:rsid w:val="00703D65"/>
    <w:rsid w:val="0070438C"/>
    <w:rsid w:val="00705AB8"/>
    <w:rsid w:val="007061C2"/>
    <w:rsid w:val="007079BC"/>
    <w:rsid w:val="00710BE1"/>
    <w:rsid w:val="00712E61"/>
    <w:rsid w:val="00714BB8"/>
    <w:rsid w:val="00715004"/>
    <w:rsid w:val="00715243"/>
    <w:rsid w:val="00716639"/>
    <w:rsid w:val="007201A4"/>
    <w:rsid w:val="0072154A"/>
    <w:rsid w:val="00721600"/>
    <w:rsid w:val="007245C9"/>
    <w:rsid w:val="00726206"/>
    <w:rsid w:val="007263DE"/>
    <w:rsid w:val="00727DFB"/>
    <w:rsid w:val="00730F37"/>
    <w:rsid w:val="007320DE"/>
    <w:rsid w:val="007322B7"/>
    <w:rsid w:val="00732EB2"/>
    <w:rsid w:val="00733C2C"/>
    <w:rsid w:val="00733F96"/>
    <w:rsid w:val="0073457D"/>
    <w:rsid w:val="00734B8A"/>
    <w:rsid w:val="00734F1C"/>
    <w:rsid w:val="00736748"/>
    <w:rsid w:val="00736B0D"/>
    <w:rsid w:val="00736EA7"/>
    <w:rsid w:val="007422F1"/>
    <w:rsid w:val="0074241D"/>
    <w:rsid w:val="00742C28"/>
    <w:rsid w:val="007470F3"/>
    <w:rsid w:val="00752532"/>
    <w:rsid w:val="00752EF1"/>
    <w:rsid w:val="0075350B"/>
    <w:rsid w:val="0075371A"/>
    <w:rsid w:val="00753C92"/>
    <w:rsid w:val="007560B7"/>
    <w:rsid w:val="007575D5"/>
    <w:rsid w:val="0075793B"/>
    <w:rsid w:val="00762AA1"/>
    <w:rsid w:val="00762B3D"/>
    <w:rsid w:val="007644C5"/>
    <w:rsid w:val="00764C78"/>
    <w:rsid w:val="00766288"/>
    <w:rsid w:val="0076657F"/>
    <w:rsid w:val="007709B0"/>
    <w:rsid w:val="00770AC0"/>
    <w:rsid w:val="00771517"/>
    <w:rsid w:val="00771C2A"/>
    <w:rsid w:val="00774443"/>
    <w:rsid w:val="00775AF6"/>
    <w:rsid w:val="007805D1"/>
    <w:rsid w:val="00780E26"/>
    <w:rsid w:val="00782C9F"/>
    <w:rsid w:val="00783A84"/>
    <w:rsid w:val="0078439C"/>
    <w:rsid w:val="00784ABF"/>
    <w:rsid w:val="00784F1C"/>
    <w:rsid w:val="00785C58"/>
    <w:rsid w:val="007914CC"/>
    <w:rsid w:val="0079330C"/>
    <w:rsid w:val="0079419C"/>
    <w:rsid w:val="00795360"/>
    <w:rsid w:val="00797204"/>
    <w:rsid w:val="007A03DD"/>
    <w:rsid w:val="007A22B6"/>
    <w:rsid w:val="007A26AD"/>
    <w:rsid w:val="007A2F81"/>
    <w:rsid w:val="007A3897"/>
    <w:rsid w:val="007A3D2C"/>
    <w:rsid w:val="007A3F27"/>
    <w:rsid w:val="007A4984"/>
    <w:rsid w:val="007A5A2D"/>
    <w:rsid w:val="007A5CAB"/>
    <w:rsid w:val="007A5F1A"/>
    <w:rsid w:val="007A69D4"/>
    <w:rsid w:val="007B034F"/>
    <w:rsid w:val="007B07D1"/>
    <w:rsid w:val="007B103B"/>
    <w:rsid w:val="007B1560"/>
    <w:rsid w:val="007B367C"/>
    <w:rsid w:val="007B3698"/>
    <w:rsid w:val="007B42A6"/>
    <w:rsid w:val="007B54A1"/>
    <w:rsid w:val="007B7B6D"/>
    <w:rsid w:val="007C04F3"/>
    <w:rsid w:val="007C1389"/>
    <w:rsid w:val="007C1AD1"/>
    <w:rsid w:val="007C1C19"/>
    <w:rsid w:val="007C2558"/>
    <w:rsid w:val="007C4CEC"/>
    <w:rsid w:val="007C4FB7"/>
    <w:rsid w:val="007C548C"/>
    <w:rsid w:val="007C6FF4"/>
    <w:rsid w:val="007C7775"/>
    <w:rsid w:val="007D1772"/>
    <w:rsid w:val="007D26EB"/>
    <w:rsid w:val="007D37A4"/>
    <w:rsid w:val="007D40E1"/>
    <w:rsid w:val="007D47A1"/>
    <w:rsid w:val="007D6ED5"/>
    <w:rsid w:val="007D7AF3"/>
    <w:rsid w:val="007E1670"/>
    <w:rsid w:val="007E19B7"/>
    <w:rsid w:val="007E1C40"/>
    <w:rsid w:val="007E269F"/>
    <w:rsid w:val="007E3C26"/>
    <w:rsid w:val="007E6B15"/>
    <w:rsid w:val="007E6BD0"/>
    <w:rsid w:val="007E7D60"/>
    <w:rsid w:val="007F13CC"/>
    <w:rsid w:val="007F1D9C"/>
    <w:rsid w:val="007F2226"/>
    <w:rsid w:val="007F33AE"/>
    <w:rsid w:val="007F4F6A"/>
    <w:rsid w:val="007F5F31"/>
    <w:rsid w:val="007F604A"/>
    <w:rsid w:val="007F612B"/>
    <w:rsid w:val="0080436D"/>
    <w:rsid w:val="00806DBB"/>
    <w:rsid w:val="0080717E"/>
    <w:rsid w:val="00807BC4"/>
    <w:rsid w:val="008106D0"/>
    <w:rsid w:val="00810AA3"/>
    <w:rsid w:val="00810BF6"/>
    <w:rsid w:val="00811099"/>
    <w:rsid w:val="008123CD"/>
    <w:rsid w:val="008128FB"/>
    <w:rsid w:val="00812E0A"/>
    <w:rsid w:val="00814564"/>
    <w:rsid w:val="008165A9"/>
    <w:rsid w:val="0081711B"/>
    <w:rsid w:val="0082066F"/>
    <w:rsid w:val="0082093F"/>
    <w:rsid w:val="00821DDB"/>
    <w:rsid w:val="00821F39"/>
    <w:rsid w:val="00822689"/>
    <w:rsid w:val="00822AB2"/>
    <w:rsid w:val="00822E42"/>
    <w:rsid w:val="008235DB"/>
    <w:rsid w:val="00824F1D"/>
    <w:rsid w:val="008269FA"/>
    <w:rsid w:val="00830130"/>
    <w:rsid w:val="0083044A"/>
    <w:rsid w:val="00831655"/>
    <w:rsid w:val="00833DFF"/>
    <w:rsid w:val="00835385"/>
    <w:rsid w:val="00835861"/>
    <w:rsid w:val="0083639C"/>
    <w:rsid w:val="0083680E"/>
    <w:rsid w:val="00836A6C"/>
    <w:rsid w:val="00837B86"/>
    <w:rsid w:val="0084073B"/>
    <w:rsid w:val="008412E4"/>
    <w:rsid w:val="00841BBE"/>
    <w:rsid w:val="008420D8"/>
    <w:rsid w:val="00842DAF"/>
    <w:rsid w:val="00843447"/>
    <w:rsid w:val="00843653"/>
    <w:rsid w:val="00843A10"/>
    <w:rsid w:val="00844091"/>
    <w:rsid w:val="008449B3"/>
    <w:rsid w:val="00845A4D"/>
    <w:rsid w:val="00846618"/>
    <w:rsid w:val="00846870"/>
    <w:rsid w:val="00846E21"/>
    <w:rsid w:val="00846F8E"/>
    <w:rsid w:val="008504DB"/>
    <w:rsid w:val="0085087F"/>
    <w:rsid w:val="00851580"/>
    <w:rsid w:val="0085359F"/>
    <w:rsid w:val="008559F0"/>
    <w:rsid w:val="00856613"/>
    <w:rsid w:val="00860656"/>
    <w:rsid w:val="00860B6E"/>
    <w:rsid w:val="00861799"/>
    <w:rsid w:val="008621AE"/>
    <w:rsid w:val="0086386F"/>
    <w:rsid w:val="00865F88"/>
    <w:rsid w:val="00870C7D"/>
    <w:rsid w:val="00872ADE"/>
    <w:rsid w:val="00873D12"/>
    <w:rsid w:val="00875C0A"/>
    <w:rsid w:val="0087616D"/>
    <w:rsid w:val="00877E34"/>
    <w:rsid w:val="00880420"/>
    <w:rsid w:val="00886A4F"/>
    <w:rsid w:val="008873CD"/>
    <w:rsid w:val="00890E4D"/>
    <w:rsid w:val="00891B37"/>
    <w:rsid w:val="00892072"/>
    <w:rsid w:val="008931AC"/>
    <w:rsid w:val="00893C53"/>
    <w:rsid w:val="008A07B4"/>
    <w:rsid w:val="008A0D0F"/>
    <w:rsid w:val="008A1066"/>
    <w:rsid w:val="008A2AE3"/>
    <w:rsid w:val="008A3FCA"/>
    <w:rsid w:val="008B0068"/>
    <w:rsid w:val="008B0E00"/>
    <w:rsid w:val="008B0EE2"/>
    <w:rsid w:val="008B149B"/>
    <w:rsid w:val="008B156F"/>
    <w:rsid w:val="008B220E"/>
    <w:rsid w:val="008B355A"/>
    <w:rsid w:val="008B3FDF"/>
    <w:rsid w:val="008B48CE"/>
    <w:rsid w:val="008B56BB"/>
    <w:rsid w:val="008B695E"/>
    <w:rsid w:val="008C0132"/>
    <w:rsid w:val="008C02BE"/>
    <w:rsid w:val="008C1576"/>
    <w:rsid w:val="008C22A0"/>
    <w:rsid w:val="008C2A9B"/>
    <w:rsid w:val="008C560B"/>
    <w:rsid w:val="008C6E09"/>
    <w:rsid w:val="008C73F5"/>
    <w:rsid w:val="008D3471"/>
    <w:rsid w:val="008D3FAA"/>
    <w:rsid w:val="008D4DD1"/>
    <w:rsid w:val="008D79C4"/>
    <w:rsid w:val="008E2578"/>
    <w:rsid w:val="008E2BB5"/>
    <w:rsid w:val="008E47BA"/>
    <w:rsid w:val="008E4BD6"/>
    <w:rsid w:val="008E6D20"/>
    <w:rsid w:val="008E75ED"/>
    <w:rsid w:val="008F32AF"/>
    <w:rsid w:val="008F3308"/>
    <w:rsid w:val="008F5B34"/>
    <w:rsid w:val="008F6D78"/>
    <w:rsid w:val="00902041"/>
    <w:rsid w:val="009043E2"/>
    <w:rsid w:val="0090576B"/>
    <w:rsid w:val="0090750D"/>
    <w:rsid w:val="009078BF"/>
    <w:rsid w:val="0091090A"/>
    <w:rsid w:val="0091280A"/>
    <w:rsid w:val="0091280B"/>
    <w:rsid w:val="00913CF0"/>
    <w:rsid w:val="00913D7B"/>
    <w:rsid w:val="009143E9"/>
    <w:rsid w:val="00914AB2"/>
    <w:rsid w:val="00914D20"/>
    <w:rsid w:val="00917134"/>
    <w:rsid w:val="0092145E"/>
    <w:rsid w:val="00921615"/>
    <w:rsid w:val="009228B9"/>
    <w:rsid w:val="00922C00"/>
    <w:rsid w:val="00923BBC"/>
    <w:rsid w:val="00923CEF"/>
    <w:rsid w:val="00923D82"/>
    <w:rsid w:val="00924BC4"/>
    <w:rsid w:val="00925204"/>
    <w:rsid w:val="00933AA1"/>
    <w:rsid w:val="0093415F"/>
    <w:rsid w:val="0093515D"/>
    <w:rsid w:val="00943112"/>
    <w:rsid w:val="009463DD"/>
    <w:rsid w:val="009466D2"/>
    <w:rsid w:val="0095111B"/>
    <w:rsid w:val="00952C6E"/>
    <w:rsid w:val="00954198"/>
    <w:rsid w:val="00954E96"/>
    <w:rsid w:val="00955A7F"/>
    <w:rsid w:val="00957210"/>
    <w:rsid w:val="00957DC6"/>
    <w:rsid w:val="00960145"/>
    <w:rsid w:val="009618B4"/>
    <w:rsid w:val="0096208B"/>
    <w:rsid w:val="00964486"/>
    <w:rsid w:val="00964548"/>
    <w:rsid w:val="009648BA"/>
    <w:rsid w:val="009658F2"/>
    <w:rsid w:val="0096615C"/>
    <w:rsid w:val="00967F7B"/>
    <w:rsid w:val="00971279"/>
    <w:rsid w:val="009712BB"/>
    <w:rsid w:val="00971426"/>
    <w:rsid w:val="00972374"/>
    <w:rsid w:val="00972987"/>
    <w:rsid w:val="00973ADE"/>
    <w:rsid w:val="009751D5"/>
    <w:rsid w:val="00976C95"/>
    <w:rsid w:val="00980BEC"/>
    <w:rsid w:val="00980EF7"/>
    <w:rsid w:val="00983DC8"/>
    <w:rsid w:val="00985804"/>
    <w:rsid w:val="009858F8"/>
    <w:rsid w:val="00986257"/>
    <w:rsid w:val="00986886"/>
    <w:rsid w:val="00986F55"/>
    <w:rsid w:val="0099001B"/>
    <w:rsid w:val="00993AEB"/>
    <w:rsid w:val="00994BAD"/>
    <w:rsid w:val="00995873"/>
    <w:rsid w:val="00996758"/>
    <w:rsid w:val="00996EE6"/>
    <w:rsid w:val="009A019A"/>
    <w:rsid w:val="009A04A3"/>
    <w:rsid w:val="009A0AE3"/>
    <w:rsid w:val="009A0E5B"/>
    <w:rsid w:val="009A1762"/>
    <w:rsid w:val="009A4A02"/>
    <w:rsid w:val="009A4A77"/>
    <w:rsid w:val="009A4AA2"/>
    <w:rsid w:val="009A638E"/>
    <w:rsid w:val="009A69C2"/>
    <w:rsid w:val="009A7139"/>
    <w:rsid w:val="009B1B50"/>
    <w:rsid w:val="009B2E7A"/>
    <w:rsid w:val="009B3637"/>
    <w:rsid w:val="009B4D16"/>
    <w:rsid w:val="009B525D"/>
    <w:rsid w:val="009B53A5"/>
    <w:rsid w:val="009B5EE7"/>
    <w:rsid w:val="009C073F"/>
    <w:rsid w:val="009C3083"/>
    <w:rsid w:val="009C399F"/>
    <w:rsid w:val="009C532E"/>
    <w:rsid w:val="009C64D7"/>
    <w:rsid w:val="009C79BE"/>
    <w:rsid w:val="009D15AB"/>
    <w:rsid w:val="009D439B"/>
    <w:rsid w:val="009D48A3"/>
    <w:rsid w:val="009D5C0F"/>
    <w:rsid w:val="009D7AC1"/>
    <w:rsid w:val="009D7CDB"/>
    <w:rsid w:val="009E0CE5"/>
    <w:rsid w:val="009E0CF8"/>
    <w:rsid w:val="009E12BE"/>
    <w:rsid w:val="009E2C9E"/>
    <w:rsid w:val="009E319F"/>
    <w:rsid w:val="009E4F27"/>
    <w:rsid w:val="009E50C0"/>
    <w:rsid w:val="009E6609"/>
    <w:rsid w:val="009E72B7"/>
    <w:rsid w:val="009F1B6B"/>
    <w:rsid w:val="009F3CC0"/>
    <w:rsid w:val="009F5131"/>
    <w:rsid w:val="009F5331"/>
    <w:rsid w:val="009F5B5E"/>
    <w:rsid w:val="009F639C"/>
    <w:rsid w:val="009F64BE"/>
    <w:rsid w:val="009F6E92"/>
    <w:rsid w:val="009F732B"/>
    <w:rsid w:val="00A0406E"/>
    <w:rsid w:val="00A04D05"/>
    <w:rsid w:val="00A060BD"/>
    <w:rsid w:val="00A06BEB"/>
    <w:rsid w:val="00A10400"/>
    <w:rsid w:val="00A1172B"/>
    <w:rsid w:val="00A11890"/>
    <w:rsid w:val="00A12290"/>
    <w:rsid w:val="00A128EE"/>
    <w:rsid w:val="00A14041"/>
    <w:rsid w:val="00A14613"/>
    <w:rsid w:val="00A1497E"/>
    <w:rsid w:val="00A158E9"/>
    <w:rsid w:val="00A20719"/>
    <w:rsid w:val="00A20DF1"/>
    <w:rsid w:val="00A21C03"/>
    <w:rsid w:val="00A22B67"/>
    <w:rsid w:val="00A238E9"/>
    <w:rsid w:val="00A242AD"/>
    <w:rsid w:val="00A25220"/>
    <w:rsid w:val="00A300B4"/>
    <w:rsid w:val="00A300E4"/>
    <w:rsid w:val="00A30585"/>
    <w:rsid w:val="00A30CC4"/>
    <w:rsid w:val="00A3160D"/>
    <w:rsid w:val="00A3379F"/>
    <w:rsid w:val="00A35124"/>
    <w:rsid w:val="00A36179"/>
    <w:rsid w:val="00A36AB8"/>
    <w:rsid w:val="00A37769"/>
    <w:rsid w:val="00A37B5C"/>
    <w:rsid w:val="00A4074E"/>
    <w:rsid w:val="00A41461"/>
    <w:rsid w:val="00A41ABD"/>
    <w:rsid w:val="00A450CE"/>
    <w:rsid w:val="00A466C8"/>
    <w:rsid w:val="00A466DC"/>
    <w:rsid w:val="00A46DB6"/>
    <w:rsid w:val="00A50B0B"/>
    <w:rsid w:val="00A50CAB"/>
    <w:rsid w:val="00A50D41"/>
    <w:rsid w:val="00A5117A"/>
    <w:rsid w:val="00A52A13"/>
    <w:rsid w:val="00A546B7"/>
    <w:rsid w:val="00A55F42"/>
    <w:rsid w:val="00A569EE"/>
    <w:rsid w:val="00A6272E"/>
    <w:rsid w:val="00A631DB"/>
    <w:rsid w:val="00A66983"/>
    <w:rsid w:val="00A70C35"/>
    <w:rsid w:val="00A72760"/>
    <w:rsid w:val="00A729CD"/>
    <w:rsid w:val="00A73F59"/>
    <w:rsid w:val="00A74C46"/>
    <w:rsid w:val="00A77408"/>
    <w:rsid w:val="00A77A15"/>
    <w:rsid w:val="00A8000D"/>
    <w:rsid w:val="00A80516"/>
    <w:rsid w:val="00A86416"/>
    <w:rsid w:val="00A86F40"/>
    <w:rsid w:val="00A87FBC"/>
    <w:rsid w:val="00A900DC"/>
    <w:rsid w:val="00A913E6"/>
    <w:rsid w:val="00A91B61"/>
    <w:rsid w:val="00A93162"/>
    <w:rsid w:val="00A9461B"/>
    <w:rsid w:val="00A97947"/>
    <w:rsid w:val="00AA1993"/>
    <w:rsid w:val="00AA1A21"/>
    <w:rsid w:val="00AA1D1F"/>
    <w:rsid w:val="00AA2352"/>
    <w:rsid w:val="00AA5850"/>
    <w:rsid w:val="00AA6DEE"/>
    <w:rsid w:val="00AB0A21"/>
    <w:rsid w:val="00AB281D"/>
    <w:rsid w:val="00AB2EA2"/>
    <w:rsid w:val="00AB2FE3"/>
    <w:rsid w:val="00AB31D0"/>
    <w:rsid w:val="00AB4BA0"/>
    <w:rsid w:val="00AB500F"/>
    <w:rsid w:val="00AB65B6"/>
    <w:rsid w:val="00AB6870"/>
    <w:rsid w:val="00AB68E3"/>
    <w:rsid w:val="00AB6D59"/>
    <w:rsid w:val="00AB7BCC"/>
    <w:rsid w:val="00AB7CC5"/>
    <w:rsid w:val="00AC3D85"/>
    <w:rsid w:val="00AC439C"/>
    <w:rsid w:val="00AC4637"/>
    <w:rsid w:val="00AC5A8C"/>
    <w:rsid w:val="00AC7A95"/>
    <w:rsid w:val="00AD0A86"/>
    <w:rsid w:val="00AD103C"/>
    <w:rsid w:val="00AD2667"/>
    <w:rsid w:val="00AD40F5"/>
    <w:rsid w:val="00AD53BB"/>
    <w:rsid w:val="00AE17AE"/>
    <w:rsid w:val="00AE1841"/>
    <w:rsid w:val="00AE2B54"/>
    <w:rsid w:val="00AE2B6C"/>
    <w:rsid w:val="00AE4EAF"/>
    <w:rsid w:val="00AE6155"/>
    <w:rsid w:val="00AE66F8"/>
    <w:rsid w:val="00AE7563"/>
    <w:rsid w:val="00AE7A6C"/>
    <w:rsid w:val="00AF26B5"/>
    <w:rsid w:val="00AF31F4"/>
    <w:rsid w:val="00AF3519"/>
    <w:rsid w:val="00AF39B3"/>
    <w:rsid w:val="00AF4AAA"/>
    <w:rsid w:val="00AF4FD7"/>
    <w:rsid w:val="00AF5443"/>
    <w:rsid w:val="00AF5FA0"/>
    <w:rsid w:val="00AF730D"/>
    <w:rsid w:val="00B0127F"/>
    <w:rsid w:val="00B01783"/>
    <w:rsid w:val="00B01964"/>
    <w:rsid w:val="00B0217C"/>
    <w:rsid w:val="00B02EB3"/>
    <w:rsid w:val="00B03B4B"/>
    <w:rsid w:val="00B046B5"/>
    <w:rsid w:val="00B06706"/>
    <w:rsid w:val="00B06C1F"/>
    <w:rsid w:val="00B06E64"/>
    <w:rsid w:val="00B07AC6"/>
    <w:rsid w:val="00B07FC9"/>
    <w:rsid w:val="00B11AD7"/>
    <w:rsid w:val="00B11FA5"/>
    <w:rsid w:val="00B13108"/>
    <w:rsid w:val="00B149ED"/>
    <w:rsid w:val="00B17788"/>
    <w:rsid w:val="00B229F7"/>
    <w:rsid w:val="00B22E8A"/>
    <w:rsid w:val="00B22F74"/>
    <w:rsid w:val="00B25C2D"/>
    <w:rsid w:val="00B26F0D"/>
    <w:rsid w:val="00B31954"/>
    <w:rsid w:val="00B3279B"/>
    <w:rsid w:val="00B340EC"/>
    <w:rsid w:val="00B3644E"/>
    <w:rsid w:val="00B378E2"/>
    <w:rsid w:val="00B379B4"/>
    <w:rsid w:val="00B40578"/>
    <w:rsid w:val="00B41496"/>
    <w:rsid w:val="00B42B75"/>
    <w:rsid w:val="00B43998"/>
    <w:rsid w:val="00B43A9E"/>
    <w:rsid w:val="00B43BFB"/>
    <w:rsid w:val="00B45DFA"/>
    <w:rsid w:val="00B466AE"/>
    <w:rsid w:val="00B46D51"/>
    <w:rsid w:val="00B5092A"/>
    <w:rsid w:val="00B50F6C"/>
    <w:rsid w:val="00B51FE4"/>
    <w:rsid w:val="00B525C8"/>
    <w:rsid w:val="00B54C02"/>
    <w:rsid w:val="00B554C3"/>
    <w:rsid w:val="00B55CAF"/>
    <w:rsid w:val="00B55F97"/>
    <w:rsid w:val="00B55FC1"/>
    <w:rsid w:val="00B5614F"/>
    <w:rsid w:val="00B56577"/>
    <w:rsid w:val="00B56A73"/>
    <w:rsid w:val="00B56BE5"/>
    <w:rsid w:val="00B57527"/>
    <w:rsid w:val="00B60BB5"/>
    <w:rsid w:val="00B6134E"/>
    <w:rsid w:val="00B6298E"/>
    <w:rsid w:val="00B63573"/>
    <w:rsid w:val="00B63F87"/>
    <w:rsid w:val="00B66216"/>
    <w:rsid w:val="00B66EE1"/>
    <w:rsid w:val="00B67EA3"/>
    <w:rsid w:val="00B72DC5"/>
    <w:rsid w:val="00B72E20"/>
    <w:rsid w:val="00B730FC"/>
    <w:rsid w:val="00B7334F"/>
    <w:rsid w:val="00B757A5"/>
    <w:rsid w:val="00B7688A"/>
    <w:rsid w:val="00B80842"/>
    <w:rsid w:val="00B80FBD"/>
    <w:rsid w:val="00B82B8D"/>
    <w:rsid w:val="00B83335"/>
    <w:rsid w:val="00B847ED"/>
    <w:rsid w:val="00B84B92"/>
    <w:rsid w:val="00B86592"/>
    <w:rsid w:val="00B9135A"/>
    <w:rsid w:val="00B914BA"/>
    <w:rsid w:val="00B921D7"/>
    <w:rsid w:val="00B9255A"/>
    <w:rsid w:val="00B92949"/>
    <w:rsid w:val="00B92BD7"/>
    <w:rsid w:val="00B94538"/>
    <w:rsid w:val="00B950CF"/>
    <w:rsid w:val="00B95C83"/>
    <w:rsid w:val="00B95CB9"/>
    <w:rsid w:val="00B96AFA"/>
    <w:rsid w:val="00B97B5D"/>
    <w:rsid w:val="00BA0395"/>
    <w:rsid w:val="00BA07E9"/>
    <w:rsid w:val="00BA11E7"/>
    <w:rsid w:val="00BA172F"/>
    <w:rsid w:val="00BA4102"/>
    <w:rsid w:val="00BA4DBC"/>
    <w:rsid w:val="00BA73E1"/>
    <w:rsid w:val="00BA7A8B"/>
    <w:rsid w:val="00BB1548"/>
    <w:rsid w:val="00BB1E37"/>
    <w:rsid w:val="00BB3FFD"/>
    <w:rsid w:val="00BB4DEC"/>
    <w:rsid w:val="00BB4E93"/>
    <w:rsid w:val="00BB54C0"/>
    <w:rsid w:val="00BB656B"/>
    <w:rsid w:val="00BB72F7"/>
    <w:rsid w:val="00BC080C"/>
    <w:rsid w:val="00BC0BB5"/>
    <w:rsid w:val="00BC1355"/>
    <w:rsid w:val="00BC18A5"/>
    <w:rsid w:val="00BC3789"/>
    <w:rsid w:val="00BC4A56"/>
    <w:rsid w:val="00BC529D"/>
    <w:rsid w:val="00BC5573"/>
    <w:rsid w:val="00BC5C6D"/>
    <w:rsid w:val="00BC7032"/>
    <w:rsid w:val="00BC7EE2"/>
    <w:rsid w:val="00BD018A"/>
    <w:rsid w:val="00BD435A"/>
    <w:rsid w:val="00BD5737"/>
    <w:rsid w:val="00BD5BD0"/>
    <w:rsid w:val="00BD604A"/>
    <w:rsid w:val="00BD6D70"/>
    <w:rsid w:val="00BE237C"/>
    <w:rsid w:val="00BE27EC"/>
    <w:rsid w:val="00BE2A5D"/>
    <w:rsid w:val="00BE2E8A"/>
    <w:rsid w:val="00BE3AAA"/>
    <w:rsid w:val="00BF0B87"/>
    <w:rsid w:val="00BF1478"/>
    <w:rsid w:val="00BF1A1C"/>
    <w:rsid w:val="00BF38A7"/>
    <w:rsid w:val="00BF3D61"/>
    <w:rsid w:val="00BF421D"/>
    <w:rsid w:val="00BF5AEC"/>
    <w:rsid w:val="00C01552"/>
    <w:rsid w:val="00C03DEB"/>
    <w:rsid w:val="00C05440"/>
    <w:rsid w:val="00C059DF"/>
    <w:rsid w:val="00C05B8B"/>
    <w:rsid w:val="00C0655D"/>
    <w:rsid w:val="00C10ECA"/>
    <w:rsid w:val="00C11006"/>
    <w:rsid w:val="00C12987"/>
    <w:rsid w:val="00C13736"/>
    <w:rsid w:val="00C14D1D"/>
    <w:rsid w:val="00C14FD4"/>
    <w:rsid w:val="00C16153"/>
    <w:rsid w:val="00C20209"/>
    <w:rsid w:val="00C23B31"/>
    <w:rsid w:val="00C23C11"/>
    <w:rsid w:val="00C244C2"/>
    <w:rsid w:val="00C258D2"/>
    <w:rsid w:val="00C25B6C"/>
    <w:rsid w:val="00C25C92"/>
    <w:rsid w:val="00C25EF1"/>
    <w:rsid w:val="00C2614F"/>
    <w:rsid w:val="00C26C09"/>
    <w:rsid w:val="00C30321"/>
    <w:rsid w:val="00C32545"/>
    <w:rsid w:val="00C32711"/>
    <w:rsid w:val="00C3658F"/>
    <w:rsid w:val="00C366CA"/>
    <w:rsid w:val="00C36877"/>
    <w:rsid w:val="00C374A0"/>
    <w:rsid w:val="00C409D4"/>
    <w:rsid w:val="00C41CBC"/>
    <w:rsid w:val="00C4332D"/>
    <w:rsid w:val="00C449E4"/>
    <w:rsid w:val="00C450C3"/>
    <w:rsid w:val="00C4650B"/>
    <w:rsid w:val="00C51AB2"/>
    <w:rsid w:val="00C554EE"/>
    <w:rsid w:val="00C55DBA"/>
    <w:rsid w:val="00C55F9B"/>
    <w:rsid w:val="00C56142"/>
    <w:rsid w:val="00C615CF"/>
    <w:rsid w:val="00C61950"/>
    <w:rsid w:val="00C63411"/>
    <w:rsid w:val="00C63ADC"/>
    <w:rsid w:val="00C65061"/>
    <w:rsid w:val="00C6536E"/>
    <w:rsid w:val="00C67164"/>
    <w:rsid w:val="00C67E88"/>
    <w:rsid w:val="00C700B4"/>
    <w:rsid w:val="00C70222"/>
    <w:rsid w:val="00C7040D"/>
    <w:rsid w:val="00C722D4"/>
    <w:rsid w:val="00C739B3"/>
    <w:rsid w:val="00C768E6"/>
    <w:rsid w:val="00C77452"/>
    <w:rsid w:val="00C77943"/>
    <w:rsid w:val="00C77E97"/>
    <w:rsid w:val="00C8461E"/>
    <w:rsid w:val="00C857CE"/>
    <w:rsid w:val="00C85C0C"/>
    <w:rsid w:val="00C864D0"/>
    <w:rsid w:val="00C867B0"/>
    <w:rsid w:val="00C908AB"/>
    <w:rsid w:val="00C90A30"/>
    <w:rsid w:val="00C90C8C"/>
    <w:rsid w:val="00C919FF"/>
    <w:rsid w:val="00C944D1"/>
    <w:rsid w:val="00C963B4"/>
    <w:rsid w:val="00C96CA1"/>
    <w:rsid w:val="00CA1F93"/>
    <w:rsid w:val="00CA202A"/>
    <w:rsid w:val="00CA22EA"/>
    <w:rsid w:val="00CA43D6"/>
    <w:rsid w:val="00CA5A20"/>
    <w:rsid w:val="00CA6C03"/>
    <w:rsid w:val="00CA73F7"/>
    <w:rsid w:val="00CA7D96"/>
    <w:rsid w:val="00CA7EE7"/>
    <w:rsid w:val="00CB22E5"/>
    <w:rsid w:val="00CB29AB"/>
    <w:rsid w:val="00CB3081"/>
    <w:rsid w:val="00CB32A2"/>
    <w:rsid w:val="00CB4C53"/>
    <w:rsid w:val="00CB5EF7"/>
    <w:rsid w:val="00CB6350"/>
    <w:rsid w:val="00CB7140"/>
    <w:rsid w:val="00CB7881"/>
    <w:rsid w:val="00CC0D64"/>
    <w:rsid w:val="00CC1E41"/>
    <w:rsid w:val="00CC41F3"/>
    <w:rsid w:val="00CC45AF"/>
    <w:rsid w:val="00CC6146"/>
    <w:rsid w:val="00CC644B"/>
    <w:rsid w:val="00CC7E72"/>
    <w:rsid w:val="00CD4083"/>
    <w:rsid w:val="00CD5DDC"/>
    <w:rsid w:val="00CD645E"/>
    <w:rsid w:val="00CE0A1B"/>
    <w:rsid w:val="00CE110F"/>
    <w:rsid w:val="00CE2011"/>
    <w:rsid w:val="00CE2D6E"/>
    <w:rsid w:val="00CE30CB"/>
    <w:rsid w:val="00CF138A"/>
    <w:rsid w:val="00CF4A9E"/>
    <w:rsid w:val="00CF56FE"/>
    <w:rsid w:val="00CF6305"/>
    <w:rsid w:val="00CF6CE6"/>
    <w:rsid w:val="00CF7DB9"/>
    <w:rsid w:val="00D01066"/>
    <w:rsid w:val="00D01F3F"/>
    <w:rsid w:val="00D043E3"/>
    <w:rsid w:val="00D04FCD"/>
    <w:rsid w:val="00D06F8A"/>
    <w:rsid w:val="00D10376"/>
    <w:rsid w:val="00D1083E"/>
    <w:rsid w:val="00D11A0B"/>
    <w:rsid w:val="00D11C1C"/>
    <w:rsid w:val="00D11D18"/>
    <w:rsid w:val="00D13165"/>
    <w:rsid w:val="00D1351D"/>
    <w:rsid w:val="00D13AEF"/>
    <w:rsid w:val="00D14853"/>
    <w:rsid w:val="00D14F5D"/>
    <w:rsid w:val="00D16FB8"/>
    <w:rsid w:val="00D202BD"/>
    <w:rsid w:val="00D20B42"/>
    <w:rsid w:val="00D20BED"/>
    <w:rsid w:val="00D22840"/>
    <w:rsid w:val="00D27659"/>
    <w:rsid w:val="00D33102"/>
    <w:rsid w:val="00D336CF"/>
    <w:rsid w:val="00D340FA"/>
    <w:rsid w:val="00D35C08"/>
    <w:rsid w:val="00D36CC1"/>
    <w:rsid w:val="00D400B9"/>
    <w:rsid w:val="00D4207A"/>
    <w:rsid w:val="00D42B82"/>
    <w:rsid w:val="00D432BE"/>
    <w:rsid w:val="00D43B78"/>
    <w:rsid w:val="00D44183"/>
    <w:rsid w:val="00D5121C"/>
    <w:rsid w:val="00D5441D"/>
    <w:rsid w:val="00D56A59"/>
    <w:rsid w:val="00D57939"/>
    <w:rsid w:val="00D622E8"/>
    <w:rsid w:val="00D63298"/>
    <w:rsid w:val="00D634A3"/>
    <w:rsid w:val="00D6357B"/>
    <w:rsid w:val="00D63AD3"/>
    <w:rsid w:val="00D6552E"/>
    <w:rsid w:val="00D7006F"/>
    <w:rsid w:val="00D70534"/>
    <w:rsid w:val="00D71763"/>
    <w:rsid w:val="00D72CA5"/>
    <w:rsid w:val="00D731C9"/>
    <w:rsid w:val="00D73AFB"/>
    <w:rsid w:val="00D74AF3"/>
    <w:rsid w:val="00D75001"/>
    <w:rsid w:val="00D75313"/>
    <w:rsid w:val="00D75A11"/>
    <w:rsid w:val="00D75A42"/>
    <w:rsid w:val="00D76387"/>
    <w:rsid w:val="00D77354"/>
    <w:rsid w:val="00D77582"/>
    <w:rsid w:val="00D776EA"/>
    <w:rsid w:val="00D777C7"/>
    <w:rsid w:val="00D80610"/>
    <w:rsid w:val="00D8270A"/>
    <w:rsid w:val="00D8379F"/>
    <w:rsid w:val="00D86AAB"/>
    <w:rsid w:val="00D87AFE"/>
    <w:rsid w:val="00D9004F"/>
    <w:rsid w:val="00D90083"/>
    <w:rsid w:val="00D90806"/>
    <w:rsid w:val="00D9297B"/>
    <w:rsid w:val="00D94F24"/>
    <w:rsid w:val="00D95666"/>
    <w:rsid w:val="00D976EA"/>
    <w:rsid w:val="00DA01C6"/>
    <w:rsid w:val="00DA0C7F"/>
    <w:rsid w:val="00DA26F2"/>
    <w:rsid w:val="00DA430A"/>
    <w:rsid w:val="00DA4E4C"/>
    <w:rsid w:val="00DA5E70"/>
    <w:rsid w:val="00DA6039"/>
    <w:rsid w:val="00DA748D"/>
    <w:rsid w:val="00DB00C4"/>
    <w:rsid w:val="00DB29A2"/>
    <w:rsid w:val="00DB38A8"/>
    <w:rsid w:val="00DB3BBC"/>
    <w:rsid w:val="00DB4942"/>
    <w:rsid w:val="00DB50B0"/>
    <w:rsid w:val="00DB529A"/>
    <w:rsid w:val="00DB5728"/>
    <w:rsid w:val="00DB70C8"/>
    <w:rsid w:val="00DB7ECE"/>
    <w:rsid w:val="00DC12BC"/>
    <w:rsid w:val="00DC1315"/>
    <w:rsid w:val="00DC35EB"/>
    <w:rsid w:val="00DC4227"/>
    <w:rsid w:val="00DC6FE2"/>
    <w:rsid w:val="00DD005C"/>
    <w:rsid w:val="00DD0E33"/>
    <w:rsid w:val="00DD19B3"/>
    <w:rsid w:val="00DD22D1"/>
    <w:rsid w:val="00DD4C2D"/>
    <w:rsid w:val="00DD4DCD"/>
    <w:rsid w:val="00DD67C0"/>
    <w:rsid w:val="00DE0C67"/>
    <w:rsid w:val="00DE1500"/>
    <w:rsid w:val="00DE3D4F"/>
    <w:rsid w:val="00DE4DD4"/>
    <w:rsid w:val="00DE5847"/>
    <w:rsid w:val="00DE5AF6"/>
    <w:rsid w:val="00DE64CB"/>
    <w:rsid w:val="00DF1851"/>
    <w:rsid w:val="00DF210F"/>
    <w:rsid w:val="00DF38A5"/>
    <w:rsid w:val="00DF3DEB"/>
    <w:rsid w:val="00DF46DD"/>
    <w:rsid w:val="00DF6C8B"/>
    <w:rsid w:val="00E02B8B"/>
    <w:rsid w:val="00E0374E"/>
    <w:rsid w:val="00E0430F"/>
    <w:rsid w:val="00E05295"/>
    <w:rsid w:val="00E10C59"/>
    <w:rsid w:val="00E12F9C"/>
    <w:rsid w:val="00E16DFC"/>
    <w:rsid w:val="00E20A96"/>
    <w:rsid w:val="00E20DE4"/>
    <w:rsid w:val="00E219B4"/>
    <w:rsid w:val="00E2472E"/>
    <w:rsid w:val="00E24942"/>
    <w:rsid w:val="00E26B71"/>
    <w:rsid w:val="00E2743E"/>
    <w:rsid w:val="00E274BD"/>
    <w:rsid w:val="00E303BE"/>
    <w:rsid w:val="00E3126A"/>
    <w:rsid w:val="00E31359"/>
    <w:rsid w:val="00E3280B"/>
    <w:rsid w:val="00E34281"/>
    <w:rsid w:val="00E34A19"/>
    <w:rsid w:val="00E35BE5"/>
    <w:rsid w:val="00E35E5A"/>
    <w:rsid w:val="00E3609A"/>
    <w:rsid w:val="00E36866"/>
    <w:rsid w:val="00E373B2"/>
    <w:rsid w:val="00E40751"/>
    <w:rsid w:val="00E40BFE"/>
    <w:rsid w:val="00E40D97"/>
    <w:rsid w:val="00E41EAD"/>
    <w:rsid w:val="00E4254E"/>
    <w:rsid w:val="00E42703"/>
    <w:rsid w:val="00E42DBD"/>
    <w:rsid w:val="00E43338"/>
    <w:rsid w:val="00E446D8"/>
    <w:rsid w:val="00E4581D"/>
    <w:rsid w:val="00E462C1"/>
    <w:rsid w:val="00E50544"/>
    <w:rsid w:val="00E52643"/>
    <w:rsid w:val="00E54901"/>
    <w:rsid w:val="00E5538C"/>
    <w:rsid w:val="00E567CD"/>
    <w:rsid w:val="00E6090E"/>
    <w:rsid w:val="00E61274"/>
    <w:rsid w:val="00E623B5"/>
    <w:rsid w:val="00E62C41"/>
    <w:rsid w:val="00E62EDC"/>
    <w:rsid w:val="00E64877"/>
    <w:rsid w:val="00E667EB"/>
    <w:rsid w:val="00E70FE5"/>
    <w:rsid w:val="00E71D5D"/>
    <w:rsid w:val="00E71F52"/>
    <w:rsid w:val="00E7214C"/>
    <w:rsid w:val="00E732EB"/>
    <w:rsid w:val="00E76138"/>
    <w:rsid w:val="00E819D4"/>
    <w:rsid w:val="00E820BD"/>
    <w:rsid w:val="00E82FF4"/>
    <w:rsid w:val="00E83AAF"/>
    <w:rsid w:val="00E83D35"/>
    <w:rsid w:val="00E853DD"/>
    <w:rsid w:val="00E85A95"/>
    <w:rsid w:val="00E86903"/>
    <w:rsid w:val="00E86BA6"/>
    <w:rsid w:val="00E873AC"/>
    <w:rsid w:val="00E90672"/>
    <w:rsid w:val="00E9128D"/>
    <w:rsid w:val="00E94291"/>
    <w:rsid w:val="00E96B98"/>
    <w:rsid w:val="00EA14CE"/>
    <w:rsid w:val="00EA1B6C"/>
    <w:rsid w:val="00EA2507"/>
    <w:rsid w:val="00EA3E78"/>
    <w:rsid w:val="00EA4F60"/>
    <w:rsid w:val="00EA5DE5"/>
    <w:rsid w:val="00EA6881"/>
    <w:rsid w:val="00EA7DE8"/>
    <w:rsid w:val="00EB03DA"/>
    <w:rsid w:val="00EB0674"/>
    <w:rsid w:val="00EB0EE3"/>
    <w:rsid w:val="00EB20A5"/>
    <w:rsid w:val="00EB3041"/>
    <w:rsid w:val="00EB399B"/>
    <w:rsid w:val="00EB6889"/>
    <w:rsid w:val="00EB6C2B"/>
    <w:rsid w:val="00EB76FD"/>
    <w:rsid w:val="00EC0E60"/>
    <w:rsid w:val="00EC5C9F"/>
    <w:rsid w:val="00EC7CBE"/>
    <w:rsid w:val="00ED1389"/>
    <w:rsid w:val="00ED1B3C"/>
    <w:rsid w:val="00ED4691"/>
    <w:rsid w:val="00ED5D0C"/>
    <w:rsid w:val="00ED66C4"/>
    <w:rsid w:val="00ED7313"/>
    <w:rsid w:val="00ED7473"/>
    <w:rsid w:val="00ED7BA2"/>
    <w:rsid w:val="00EE0CC1"/>
    <w:rsid w:val="00EE2E9B"/>
    <w:rsid w:val="00EE5F1F"/>
    <w:rsid w:val="00EE6297"/>
    <w:rsid w:val="00EE7094"/>
    <w:rsid w:val="00EE77CC"/>
    <w:rsid w:val="00EE7E42"/>
    <w:rsid w:val="00EF1AC3"/>
    <w:rsid w:val="00EF315E"/>
    <w:rsid w:val="00EF408F"/>
    <w:rsid w:val="00EF461D"/>
    <w:rsid w:val="00EF670D"/>
    <w:rsid w:val="00EF72DB"/>
    <w:rsid w:val="00F00D47"/>
    <w:rsid w:val="00F0157A"/>
    <w:rsid w:val="00F0213B"/>
    <w:rsid w:val="00F03B58"/>
    <w:rsid w:val="00F04071"/>
    <w:rsid w:val="00F05518"/>
    <w:rsid w:val="00F06C4A"/>
    <w:rsid w:val="00F102CC"/>
    <w:rsid w:val="00F10A39"/>
    <w:rsid w:val="00F10CB2"/>
    <w:rsid w:val="00F111EB"/>
    <w:rsid w:val="00F12524"/>
    <w:rsid w:val="00F13104"/>
    <w:rsid w:val="00F13CC8"/>
    <w:rsid w:val="00F13D2B"/>
    <w:rsid w:val="00F14E90"/>
    <w:rsid w:val="00F172BB"/>
    <w:rsid w:val="00F21476"/>
    <w:rsid w:val="00F22904"/>
    <w:rsid w:val="00F24011"/>
    <w:rsid w:val="00F25BEF"/>
    <w:rsid w:val="00F269BE"/>
    <w:rsid w:val="00F26B8C"/>
    <w:rsid w:val="00F3047C"/>
    <w:rsid w:val="00F33660"/>
    <w:rsid w:val="00F33EF0"/>
    <w:rsid w:val="00F35004"/>
    <w:rsid w:val="00F35E9D"/>
    <w:rsid w:val="00F37D77"/>
    <w:rsid w:val="00F4039C"/>
    <w:rsid w:val="00F428A9"/>
    <w:rsid w:val="00F431D3"/>
    <w:rsid w:val="00F43E78"/>
    <w:rsid w:val="00F44C33"/>
    <w:rsid w:val="00F44DEB"/>
    <w:rsid w:val="00F46377"/>
    <w:rsid w:val="00F472ED"/>
    <w:rsid w:val="00F51C7E"/>
    <w:rsid w:val="00F52A2D"/>
    <w:rsid w:val="00F52D95"/>
    <w:rsid w:val="00F53549"/>
    <w:rsid w:val="00F54238"/>
    <w:rsid w:val="00F545F1"/>
    <w:rsid w:val="00F54DB4"/>
    <w:rsid w:val="00F55556"/>
    <w:rsid w:val="00F560BD"/>
    <w:rsid w:val="00F5760C"/>
    <w:rsid w:val="00F57668"/>
    <w:rsid w:val="00F600C6"/>
    <w:rsid w:val="00F61167"/>
    <w:rsid w:val="00F62061"/>
    <w:rsid w:val="00F62327"/>
    <w:rsid w:val="00F62AB8"/>
    <w:rsid w:val="00F653D4"/>
    <w:rsid w:val="00F65CF8"/>
    <w:rsid w:val="00F671FE"/>
    <w:rsid w:val="00F67A23"/>
    <w:rsid w:val="00F707E9"/>
    <w:rsid w:val="00F70CBD"/>
    <w:rsid w:val="00F70D7C"/>
    <w:rsid w:val="00F807B0"/>
    <w:rsid w:val="00F808C2"/>
    <w:rsid w:val="00F82957"/>
    <w:rsid w:val="00F83807"/>
    <w:rsid w:val="00F86977"/>
    <w:rsid w:val="00F87C97"/>
    <w:rsid w:val="00F87CD7"/>
    <w:rsid w:val="00F90F7C"/>
    <w:rsid w:val="00F93244"/>
    <w:rsid w:val="00F932A2"/>
    <w:rsid w:val="00F9635D"/>
    <w:rsid w:val="00F972B0"/>
    <w:rsid w:val="00F976EE"/>
    <w:rsid w:val="00FA0787"/>
    <w:rsid w:val="00FA0D74"/>
    <w:rsid w:val="00FA1E11"/>
    <w:rsid w:val="00FA37EE"/>
    <w:rsid w:val="00FA58F9"/>
    <w:rsid w:val="00FB103D"/>
    <w:rsid w:val="00FB2C0E"/>
    <w:rsid w:val="00FB3829"/>
    <w:rsid w:val="00FB4627"/>
    <w:rsid w:val="00FB7902"/>
    <w:rsid w:val="00FC04B8"/>
    <w:rsid w:val="00FC0E7B"/>
    <w:rsid w:val="00FC187D"/>
    <w:rsid w:val="00FC21BD"/>
    <w:rsid w:val="00FC2750"/>
    <w:rsid w:val="00FC4B59"/>
    <w:rsid w:val="00FC51D8"/>
    <w:rsid w:val="00FC7F58"/>
    <w:rsid w:val="00FD02F3"/>
    <w:rsid w:val="00FD4E87"/>
    <w:rsid w:val="00FD5130"/>
    <w:rsid w:val="00FD5762"/>
    <w:rsid w:val="00FD60D0"/>
    <w:rsid w:val="00FD7ACD"/>
    <w:rsid w:val="00FD7D2D"/>
    <w:rsid w:val="00FE001A"/>
    <w:rsid w:val="00FE056E"/>
    <w:rsid w:val="00FE0DD0"/>
    <w:rsid w:val="00FE4DDB"/>
    <w:rsid w:val="00FE5AE2"/>
    <w:rsid w:val="00FE7B42"/>
    <w:rsid w:val="00FF0B33"/>
    <w:rsid w:val="00FF0CD2"/>
    <w:rsid w:val="00FF3C8A"/>
    <w:rsid w:val="00FF57D5"/>
    <w:rsid w:val="00FF62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324CA2"/>
  <w15:chartTrackingRefBased/>
  <w15:docId w15:val="{42D7EE85-A562-4B93-B522-A2D7C526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083"/>
    <w:pPr>
      <w:spacing w:after="120" w:line="360" w:lineRule="auto"/>
    </w:pPr>
    <w:rPr>
      <w:rFonts w:asciiTheme="minorHAnsi" w:hAnsiTheme="minorHAnsi"/>
      <w:sz w:val="24"/>
    </w:rPr>
  </w:style>
  <w:style w:type="paragraph" w:styleId="Ttulo1">
    <w:name w:val="heading 1"/>
    <w:basedOn w:val="Texto"/>
    <w:next w:val="Normal"/>
    <w:link w:val="Ttulo1Carter"/>
    <w:uiPriority w:val="9"/>
    <w:qFormat/>
    <w:rsid w:val="001F3D09"/>
    <w:pPr>
      <w:numPr>
        <w:numId w:val="31"/>
      </w:numPr>
      <w:outlineLvl w:val="0"/>
    </w:pPr>
    <w:rPr>
      <w:b/>
      <w:sz w:val="32"/>
      <w:szCs w:val="32"/>
    </w:rPr>
  </w:style>
  <w:style w:type="paragraph" w:styleId="Ttulo2">
    <w:name w:val="heading 2"/>
    <w:basedOn w:val="Texto"/>
    <w:next w:val="Normal"/>
    <w:link w:val="Ttulo2Carter"/>
    <w:uiPriority w:val="9"/>
    <w:unhideWhenUsed/>
    <w:qFormat/>
    <w:rsid w:val="00DB70C8"/>
    <w:pPr>
      <w:numPr>
        <w:ilvl w:val="1"/>
        <w:numId w:val="31"/>
      </w:numPr>
      <w:ind w:left="426" w:hanging="284"/>
      <w:outlineLvl w:val="1"/>
    </w:pPr>
    <w:rPr>
      <w:b/>
      <w:sz w:val="28"/>
      <w:szCs w:val="28"/>
    </w:rPr>
  </w:style>
  <w:style w:type="paragraph" w:styleId="Ttulo3">
    <w:name w:val="heading 3"/>
    <w:basedOn w:val="Texto"/>
    <w:next w:val="Normal"/>
    <w:link w:val="Ttulo3Carter"/>
    <w:uiPriority w:val="9"/>
    <w:unhideWhenUsed/>
    <w:qFormat/>
    <w:rsid w:val="00DB70C8"/>
    <w:pPr>
      <w:numPr>
        <w:ilvl w:val="2"/>
        <w:numId w:val="31"/>
      </w:numPr>
      <w:ind w:hanging="641"/>
      <w:outlineLvl w:val="2"/>
    </w:pPr>
    <w:rPr>
      <w:b/>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F3D09"/>
    <w:rPr>
      <w:rFonts w:asciiTheme="minorHAnsi" w:hAnsiTheme="minorHAnsi"/>
      <w:b/>
      <w:noProof/>
      <w:sz w:val="32"/>
      <w:szCs w:val="32"/>
    </w:rPr>
  </w:style>
  <w:style w:type="paragraph" w:styleId="PargrafodaLista">
    <w:name w:val="List Paragraph"/>
    <w:basedOn w:val="Normal"/>
    <w:uiPriority w:val="34"/>
    <w:qFormat/>
    <w:rsid w:val="00B40578"/>
    <w:pPr>
      <w:ind w:left="720"/>
      <w:contextualSpacing/>
    </w:pPr>
  </w:style>
  <w:style w:type="character" w:customStyle="1" w:styleId="Ttulo2Carter">
    <w:name w:val="Título 2 Caráter"/>
    <w:basedOn w:val="Tipodeletrapredefinidodopargrafo"/>
    <w:link w:val="Ttulo2"/>
    <w:uiPriority w:val="9"/>
    <w:rsid w:val="00DB70C8"/>
    <w:rPr>
      <w:rFonts w:asciiTheme="minorHAnsi" w:hAnsiTheme="minorHAnsi"/>
      <w:b/>
      <w:noProof/>
      <w:sz w:val="28"/>
      <w:szCs w:val="28"/>
    </w:rPr>
  </w:style>
  <w:style w:type="character" w:customStyle="1" w:styleId="Ttulo3Carter">
    <w:name w:val="Título 3 Caráter"/>
    <w:basedOn w:val="Tipodeletrapredefinidodopargrafo"/>
    <w:link w:val="Ttulo3"/>
    <w:uiPriority w:val="9"/>
    <w:rsid w:val="00DB70C8"/>
    <w:rPr>
      <w:rFonts w:asciiTheme="minorHAnsi" w:hAnsiTheme="minorHAnsi"/>
      <w:b/>
      <w:noProof/>
      <w:sz w:val="24"/>
      <w:szCs w:val="20"/>
    </w:rPr>
  </w:style>
  <w:style w:type="paragraph" w:styleId="Textodenotaderodap">
    <w:name w:val="footnote text"/>
    <w:basedOn w:val="Normal"/>
    <w:link w:val="TextodenotaderodapCarter"/>
    <w:uiPriority w:val="99"/>
    <w:unhideWhenUsed/>
    <w:rsid w:val="00D94F2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D94F24"/>
    <w:rPr>
      <w:sz w:val="20"/>
      <w:szCs w:val="20"/>
    </w:rPr>
  </w:style>
  <w:style w:type="character" w:styleId="Refdenotaderodap">
    <w:name w:val="footnote reference"/>
    <w:basedOn w:val="Tipodeletrapredefinidodopargrafo"/>
    <w:uiPriority w:val="99"/>
    <w:semiHidden/>
    <w:unhideWhenUsed/>
    <w:rsid w:val="00D94F24"/>
    <w:rPr>
      <w:vertAlign w:val="superscript"/>
    </w:rPr>
  </w:style>
  <w:style w:type="character" w:styleId="nfaseDiscreta">
    <w:name w:val="Subtle Emphasis"/>
    <w:basedOn w:val="Tipodeletrapredefinidodopargrafo"/>
    <w:uiPriority w:val="19"/>
    <w:rsid w:val="003A3F69"/>
    <w:rPr>
      <w:i/>
      <w:iCs/>
      <w:color w:val="404040" w:themeColor="text1" w:themeTint="BF"/>
    </w:rPr>
  </w:style>
  <w:style w:type="paragraph" w:customStyle="1" w:styleId="Ttulo10">
    <w:name w:val="Título1"/>
    <w:basedOn w:val="Ttulo1"/>
    <w:autoRedefine/>
    <w:qFormat/>
    <w:rsid w:val="006C4078"/>
    <w:pPr>
      <w:spacing w:before="480"/>
    </w:pPr>
    <w:rPr>
      <w:b w:val="0"/>
      <w:sz w:val="28"/>
    </w:rPr>
  </w:style>
  <w:style w:type="paragraph" w:customStyle="1" w:styleId="Ttulo20">
    <w:name w:val="Título2"/>
    <w:basedOn w:val="Ttulo2"/>
    <w:autoRedefine/>
    <w:qFormat/>
    <w:rsid w:val="006C4078"/>
    <w:pPr>
      <w:spacing w:before="480"/>
    </w:pPr>
    <w:rPr>
      <w:b w:val="0"/>
    </w:rPr>
  </w:style>
  <w:style w:type="paragraph" w:customStyle="1" w:styleId="Ttulo30">
    <w:name w:val="Título3"/>
    <w:basedOn w:val="Ttulo3"/>
    <w:autoRedefine/>
    <w:qFormat/>
    <w:rsid w:val="006C4078"/>
    <w:pPr>
      <w:spacing w:before="360"/>
    </w:pPr>
    <w:rPr>
      <w:b w:val="0"/>
    </w:rPr>
  </w:style>
  <w:style w:type="character" w:styleId="Hiperligao">
    <w:name w:val="Hyperlink"/>
    <w:basedOn w:val="Tipodeletrapredefinidodopargrafo"/>
    <w:uiPriority w:val="99"/>
    <w:unhideWhenUsed/>
    <w:rsid w:val="009A019A"/>
    <w:rPr>
      <w:rFonts w:asciiTheme="minorHAnsi" w:hAnsiTheme="minorHAnsi"/>
      <w:color w:val="0563C1" w:themeColor="hyperlink"/>
      <w:u w:val="single"/>
    </w:rPr>
  </w:style>
  <w:style w:type="paragraph" w:styleId="Legenda">
    <w:name w:val="caption"/>
    <w:basedOn w:val="Normal"/>
    <w:next w:val="Normal"/>
    <w:autoRedefine/>
    <w:uiPriority w:val="35"/>
    <w:unhideWhenUsed/>
    <w:qFormat/>
    <w:rsid w:val="00E76138"/>
    <w:pPr>
      <w:keepNext/>
      <w:spacing w:before="320"/>
    </w:pPr>
    <w:rPr>
      <w:b/>
      <w:iCs/>
      <w:sz w:val="22"/>
    </w:rPr>
  </w:style>
  <w:style w:type="paragraph" w:styleId="ndice1">
    <w:name w:val="toc 1"/>
    <w:basedOn w:val="Normal"/>
    <w:next w:val="Normal"/>
    <w:autoRedefine/>
    <w:uiPriority w:val="39"/>
    <w:unhideWhenUsed/>
    <w:rsid w:val="00100412"/>
    <w:pPr>
      <w:tabs>
        <w:tab w:val="left" w:pos="170"/>
        <w:tab w:val="left" w:pos="284"/>
        <w:tab w:val="left" w:pos="454"/>
        <w:tab w:val="left" w:pos="480"/>
        <w:tab w:val="right" w:leader="dot" w:pos="8494"/>
      </w:tabs>
      <w:spacing w:after="0"/>
      <w:contextualSpacing/>
    </w:pPr>
    <w:rPr>
      <w:rFonts w:cstheme="majorHAnsi"/>
      <w:bCs/>
      <w:noProof/>
      <w:sz w:val="22"/>
      <w:szCs w:val="24"/>
    </w:rPr>
  </w:style>
  <w:style w:type="paragraph" w:styleId="ndice2">
    <w:name w:val="toc 2"/>
    <w:basedOn w:val="Normal"/>
    <w:next w:val="Normal"/>
    <w:autoRedefine/>
    <w:uiPriority w:val="39"/>
    <w:unhideWhenUsed/>
    <w:rsid w:val="00100412"/>
    <w:pPr>
      <w:tabs>
        <w:tab w:val="left" w:pos="480"/>
        <w:tab w:val="right" w:leader="dot" w:pos="8494"/>
      </w:tabs>
      <w:spacing w:after="0"/>
      <w:ind w:left="113"/>
      <w:contextualSpacing/>
    </w:pPr>
    <w:rPr>
      <w:rFonts w:cstheme="minorHAnsi"/>
      <w:bCs/>
      <w:noProof/>
      <w:sz w:val="22"/>
      <w:szCs w:val="20"/>
    </w:rPr>
  </w:style>
  <w:style w:type="paragraph" w:styleId="ndicedeilustraes">
    <w:name w:val="table of figures"/>
    <w:basedOn w:val="Normal"/>
    <w:next w:val="Normal"/>
    <w:uiPriority w:val="99"/>
    <w:unhideWhenUsed/>
    <w:rsid w:val="00A9461B"/>
    <w:pPr>
      <w:tabs>
        <w:tab w:val="right" w:leader="dot" w:pos="8494"/>
      </w:tabs>
      <w:spacing w:after="0"/>
      <w:ind w:left="440" w:hanging="440"/>
    </w:pPr>
    <w:rPr>
      <w:smallCaps/>
      <w:noProof/>
      <w:sz w:val="22"/>
      <w:szCs w:val="20"/>
    </w:rPr>
  </w:style>
  <w:style w:type="paragraph" w:styleId="Cabealho">
    <w:name w:val="header"/>
    <w:basedOn w:val="Normal"/>
    <w:link w:val="CabealhoCarter"/>
    <w:uiPriority w:val="99"/>
    <w:unhideWhenUsed/>
    <w:rsid w:val="00C6195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61950"/>
  </w:style>
  <w:style w:type="paragraph" w:styleId="Rodap">
    <w:name w:val="footer"/>
    <w:basedOn w:val="Normal"/>
    <w:link w:val="RodapCarter"/>
    <w:autoRedefine/>
    <w:uiPriority w:val="99"/>
    <w:unhideWhenUsed/>
    <w:rsid w:val="001A5E38"/>
    <w:pPr>
      <w:tabs>
        <w:tab w:val="center" w:pos="4252"/>
        <w:tab w:val="right" w:pos="8504"/>
      </w:tabs>
      <w:spacing w:after="0" w:line="240" w:lineRule="auto"/>
      <w:jc w:val="center"/>
    </w:pPr>
    <w:rPr>
      <w:sz w:val="22"/>
      <w:szCs w:val="24"/>
      <w:lang w:eastAsia="zh-CN" w:bidi="hi-IN"/>
    </w:rPr>
  </w:style>
  <w:style w:type="character" w:customStyle="1" w:styleId="RodapCarter">
    <w:name w:val="Rodapé Caráter"/>
    <w:basedOn w:val="Tipodeletrapredefinidodopargrafo"/>
    <w:link w:val="Rodap"/>
    <w:uiPriority w:val="99"/>
    <w:rsid w:val="001A5E38"/>
    <w:rPr>
      <w:rFonts w:asciiTheme="minorHAnsi" w:hAnsiTheme="minorHAnsi"/>
      <w:szCs w:val="24"/>
      <w:lang w:eastAsia="zh-CN" w:bidi="hi-IN"/>
    </w:rPr>
  </w:style>
  <w:style w:type="paragraph" w:styleId="ndice3">
    <w:name w:val="toc 3"/>
    <w:basedOn w:val="Normal"/>
    <w:next w:val="Normal"/>
    <w:autoRedefine/>
    <w:uiPriority w:val="39"/>
    <w:unhideWhenUsed/>
    <w:rsid w:val="00100412"/>
    <w:pPr>
      <w:tabs>
        <w:tab w:val="left" w:pos="851"/>
        <w:tab w:val="left" w:pos="960"/>
        <w:tab w:val="right" w:leader="dot" w:pos="8494"/>
      </w:tabs>
      <w:spacing w:after="0"/>
      <w:ind w:left="284"/>
      <w:contextualSpacing/>
    </w:pPr>
    <w:rPr>
      <w:rFonts w:cstheme="minorHAnsi"/>
      <w:sz w:val="22"/>
      <w:szCs w:val="20"/>
    </w:rPr>
  </w:style>
  <w:style w:type="paragraph" w:styleId="ndice4">
    <w:name w:val="toc 4"/>
    <w:basedOn w:val="Normal"/>
    <w:next w:val="Normal"/>
    <w:autoRedefine/>
    <w:uiPriority w:val="39"/>
    <w:unhideWhenUsed/>
    <w:rsid w:val="008128FB"/>
    <w:pPr>
      <w:spacing w:after="0"/>
      <w:ind w:left="480"/>
    </w:pPr>
    <w:rPr>
      <w:rFonts w:cstheme="minorHAnsi"/>
      <w:sz w:val="20"/>
      <w:szCs w:val="20"/>
    </w:rPr>
  </w:style>
  <w:style w:type="paragraph" w:customStyle="1" w:styleId="Parte">
    <w:name w:val="Parte"/>
    <w:basedOn w:val="Normal"/>
    <w:qFormat/>
    <w:rsid w:val="007422F1"/>
    <w:pPr>
      <w:keepNext/>
      <w:keepLines/>
      <w:numPr>
        <w:numId w:val="6"/>
      </w:numPr>
      <w:spacing w:before="480" w:after="0"/>
      <w:ind w:left="57" w:hanging="57"/>
      <w:outlineLvl w:val="0"/>
    </w:pPr>
    <w:rPr>
      <w:rFonts w:eastAsiaTheme="majorEastAsia" w:cstheme="majorBidi"/>
      <w:b/>
      <w:sz w:val="28"/>
      <w:szCs w:val="32"/>
      <w:lang w:val="en-US"/>
    </w:rPr>
  </w:style>
  <w:style w:type="table" w:styleId="TabelacomGrelha">
    <w:name w:val="Table Grid"/>
    <w:basedOn w:val="Tabelanormal"/>
    <w:uiPriority w:val="39"/>
    <w:rsid w:val="00042903"/>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788B"/>
    <w:pPr>
      <w:spacing w:before="100" w:beforeAutospacing="1" w:after="100" w:afterAutospacing="1" w:line="240" w:lineRule="auto"/>
    </w:pPr>
    <w:rPr>
      <w:rFonts w:eastAsia="Times New Roman" w:cs="Times New Roman"/>
      <w:szCs w:val="24"/>
      <w:lang w:eastAsia="pt-PT"/>
    </w:rPr>
  </w:style>
  <w:style w:type="character" w:styleId="TextodoMarcadordePosio">
    <w:name w:val="Placeholder Text"/>
    <w:basedOn w:val="Tipodeletrapredefinidodopargrafo"/>
    <w:uiPriority w:val="99"/>
    <w:semiHidden/>
    <w:rsid w:val="00517540"/>
    <w:rPr>
      <w:color w:val="808080"/>
    </w:rPr>
  </w:style>
  <w:style w:type="paragraph" w:customStyle="1" w:styleId="Fonte">
    <w:name w:val="Fonte"/>
    <w:basedOn w:val="Normal"/>
    <w:link w:val="FonteCarter"/>
    <w:qFormat/>
    <w:rsid w:val="00E76138"/>
    <w:pPr>
      <w:spacing w:before="120" w:after="320"/>
    </w:pPr>
    <w:rPr>
      <w:sz w:val="22"/>
    </w:rPr>
  </w:style>
  <w:style w:type="character" w:customStyle="1" w:styleId="FonteCarter">
    <w:name w:val="Fonte Caráter"/>
    <w:basedOn w:val="Tipodeletrapredefinidodopargrafo"/>
    <w:link w:val="Fonte"/>
    <w:rsid w:val="00E76138"/>
    <w:rPr>
      <w:rFonts w:asciiTheme="minorHAnsi" w:hAnsiTheme="minorHAnsi"/>
    </w:rPr>
  </w:style>
  <w:style w:type="paragraph" w:styleId="Textodebalo">
    <w:name w:val="Balloon Text"/>
    <w:basedOn w:val="Normal"/>
    <w:link w:val="TextodebaloCarter"/>
    <w:uiPriority w:val="99"/>
    <w:semiHidden/>
    <w:unhideWhenUsed/>
    <w:rsid w:val="0085087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85087F"/>
    <w:rPr>
      <w:rFonts w:ascii="Segoe UI" w:hAnsi="Segoe UI" w:cs="Segoe UI"/>
      <w:sz w:val="18"/>
      <w:szCs w:val="18"/>
    </w:rPr>
  </w:style>
  <w:style w:type="paragraph" w:customStyle="1" w:styleId="Cabealho0">
    <w:name w:val="Cabeçalho 0"/>
    <w:basedOn w:val="Ttulo1"/>
    <w:link w:val="Cabealho0Carter"/>
    <w:qFormat/>
    <w:rsid w:val="00E76138"/>
    <w:pPr>
      <w:numPr>
        <w:numId w:val="0"/>
      </w:numPr>
    </w:pPr>
  </w:style>
  <w:style w:type="character" w:customStyle="1" w:styleId="Cabealho0Carter">
    <w:name w:val="Cabeçalho 0 Caráter"/>
    <w:basedOn w:val="Ttulo1Carter"/>
    <w:link w:val="Cabealho0"/>
    <w:rsid w:val="00E76138"/>
    <w:rPr>
      <w:rFonts w:asciiTheme="minorHAnsi" w:hAnsiTheme="minorHAnsi"/>
      <w:b/>
      <w:noProof/>
      <w:sz w:val="32"/>
      <w:szCs w:val="32"/>
    </w:rPr>
  </w:style>
  <w:style w:type="paragraph" w:customStyle="1" w:styleId="AnexosApndices">
    <w:name w:val="Anexos_Apêndices"/>
    <w:basedOn w:val="Ttulo2"/>
    <w:link w:val="AnexosApndicesCarter"/>
    <w:rsid w:val="00E76138"/>
    <w:pPr>
      <w:numPr>
        <w:numId w:val="0"/>
      </w:numPr>
      <w:ind w:firstLine="284"/>
    </w:pPr>
  </w:style>
  <w:style w:type="character" w:customStyle="1" w:styleId="AnexosApndicesCarter">
    <w:name w:val="Anexos_Apêndices Caráter"/>
    <w:basedOn w:val="Ttulo2Carter"/>
    <w:link w:val="AnexosApndices"/>
    <w:rsid w:val="00E76138"/>
    <w:rPr>
      <w:rFonts w:asciiTheme="minorHAnsi" w:hAnsiTheme="minorHAnsi"/>
      <w:b/>
      <w:noProof/>
      <w:sz w:val="28"/>
      <w:szCs w:val="28"/>
    </w:rPr>
  </w:style>
  <w:style w:type="character" w:styleId="Refdecomentrio">
    <w:name w:val="annotation reference"/>
    <w:basedOn w:val="Tipodeletrapredefinidodopargrafo"/>
    <w:uiPriority w:val="99"/>
    <w:semiHidden/>
    <w:unhideWhenUsed/>
    <w:rsid w:val="0057138B"/>
    <w:rPr>
      <w:sz w:val="16"/>
      <w:szCs w:val="16"/>
    </w:rPr>
  </w:style>
  <w:style w:type="paragraph" w:styleId="Textodecomentrio">
    <w:name w:val="annotation text"/>
    <w:basedOn w:val="Normal"/>
    <w:link w:val="TextodecomentrioCarter"/>
    <w:uiPriority w:val="99"/>
    <w:semiHidden/>
    <w:unhideWhenUsed/>
    <w:rsid w:val="0057138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57138B"/>
    <w:rPr>
      <w:sz w:val="20"/>
      <w:szCs w:val="20"/>
    </w:rPr>
  </w:style>
  <w:style w:type="paragraph" w:customStyle="1" w:styleId="Estilo1">
    <w:name w:val="Estilo1"/>
    <w:basedOn w:val="Estilo2"/>
    <w:link w:val="Estilo1Carter"/>
    <w:rsid w:val="00E76138"/>
    <w:rPr>
      <w:sz w:val="44"/>
      <w:szCs w:val="44"/>
    </w:rPr>
  </w:style>
  <w:style w:type="paragraph" w:customStyle="1" w:styleId="Estilo2">
    <w:name w:val="Estilo2"/>
    <w:basedOn w:val="Normal"/>
    <w:link w:val="Estilo2Carter"/>
    <w:qFormat/>
    <w:rsid w:val="00E76138"/>
    <w:pPr>
      <w:widowControl w:val="0"/>
      <w:suppressAutoHyphens/>
      <w:spacing w:after="0" w:line="240" w:lineRule="auto"/>
      <w:contextualSpacing/>
    </w:pPr>
    <w:rPr>
      <w:rFonts w:eastAsia="Arial Unicode MS" w:cs="Times New Roman"/>
      <w:b/>
      <w:sz w:val="36"/>
      <w:szCs w:val="36"/>
      <w:lang w:eastAsia="zh-CN" w:bidi="hi-IN"/>
    </w:rPr>
  </w:style>
  <w:style w:type="character" w:customStyle="1" w:styleId="Estilo2Carter">
    <w:name w:val="Estilo2 Caráter"/>
    <w:basedOn w:val="Tipodeletrapredefinidodopargrafo"/>
    <w:link w:val="Estilo2"/>
    <w:rsid w:val="00E76138"/>
    <w:rPr>
      <w:rFonts w:asciiTheme="minorHAnsi" w:eastAsia="Arial Unicode MS" w:hAnsiTheme="minorHAnsi" w:cs="Times New Roman"/>
      <w:b/>
      <w:sz w:val="36"/>
      <w:szCs w:val="36"/>
      <w:lang w:eastAsia="zh-CN" w:bidi="hi-IN"/>
    </w:rPr>
  </w:style>
  <w:style w:type="character" w:customStyle="1" w:styleId="Estilo1Carter">
    <w:name w:val="Estilo1 Caráter"/>
    <w:basedOn w:val="Tipodeletrapredefinidodopargrafo"/>
    <w:link w:val="Estilo1"/>
    <w:rsid w:val="00E76138"/>
    <w:rPr>
      <w:rFonts w:asciiTheme="minorHAnsi" w:eastAsia="Arial Unicode MS" w:hAnsiTheme="minorHAnsi" w:cs="Times New Roman"/>
      <w:b/>
      <w:sz w:val="44"/>
      <w:szCs w:val="44"/>
      <w:lang w:eastAsia="zh-CN" w:bidi="hi-IN"/>
    </w:rPr>
  </w:style>
  <w:style w:type="paragraph" w:customStyle="1" w:styleId="M">
    <w:name w:val="M"/>
    <w:basedOn w:val="Normal"/>
    <w:link w:val="MCarter"/>
    <w:qFormat/>
    <w:rsid w:val="001F669E"/>
    <w:pPr>
      <w:spacing w:after="0" w:line="240" w:lineRule="auto"/>
    </w:pPr>
    <w:rPr>
      <w:b/>
      <w:sz w:val="100"/>
      <w:szCs w:val="100"/>
    </w:rPr>
  </w:style>
  <w:style w:type="character" w:customStyle="1" w:styleId="MCarter">
    <w:name w:val="M Caráter"/>
    <w:basedOn w:val="Tipodeletrapredefinidodopargrafo"/>
    <w:link w:val="M"/>
    <w:rsid w:val="001F669E"/>
    <w:rPr>
      <w:rFonts w:asciiTheme="minorHAnsi" w:hAnsiTheme="minorHAnsi"/>
      <w:b/>
      <w:sz w:val="100"/>
      <w:szCs w:val="100"/>
    </w:rPr>
  </w:style>
  <w:style w:type="paragraph" w:customStyle="1" w:styleId="Estilo3">
    <w:name w:val="Estilo3"/>
    <w:basedOn w:val="Normal"/>
    <w:link w:val="Estilo3Carter"/>
    <w:qFormat/>
    <w:rsid w:val="00E76138"/>
    <w:pPr>
      <w:spacing w:line="240" w:lineRule="auto"/>
      <w:contextualSpacing/>
    </w:pPr>
    <w:rPr>
      <w:b/>
      <w:smallCaps/>
      <w:sz w:val="28"/>
      <w:szCs w:val="28"/>
    </w:rPr>
  </w:style>
  <w:style w:type="character" w:customStyle="1" w:styleId="Estilo3Carter">
    <w:name w:val="Estilo3 Caráter"/>
    <w:basedOn w:val="Estilo2Carter"/>
    <w:link w:val="Estilo3"/>
    <w:rsid w:val="00E76138"/>
    <w:rPr>
      <w:rFonts w:asciiTheme="minorHAnsi" w:eastAsia="Arial Unicode MS" w:hAnsiTheme="minorHAnsi" w:cs="Times New Roman"/>
      <w:b/>
      <w:smallCaps/>
      <w:sz w:val="28"/>
      <w:szCs w:val="28"/>
      <w:lang w:eastAsia="zh-CN" w:bidi="hi-IN"/>
    </w:rPr>
  </w:style>
  <w:style w:type="paragraph" w:customStyle="1" w:styleId="Estilo4">
    <w:name w:val="Estilo4"/>
    <w:basedOn w:val="Estilo1"/>
    <w:link w:val="Estilo4Carter"/>
    <w:qFormat/>
    <w:rsid w:val="00207A6E"/>
    <w:pPr>
      <w:spacing w:after="120"/>
      <w:contextualSpacing w:val="0"/>
    </w:pPr>
    <w:rPr>
      <w:b w:val="0"/>
    </w:rPr>
  </w:style>
  <w:style w:type="character" w:customStyle="1" w:styleId="Estilo4Carter">
    <w:name w:val="Estilo4 Caráter"/>
    <w:basedOn w:val="Tipodeletrapredefinidodopargrafo"/>
    <w:link w:val="Estilo4"/>
    <w:rsid w:val="00207A6E"/>
    <w:rPr>
      <w:rFonts w:asciiTheme="minorHAnsi" w:eastAsia="Arial Unicode MS" w:hAnsiTheme="minorHAnsi" w:cs="Times New Roman"/>
      <w:sz w:val="44"/>
      <w:szCs w:val="44"/>
      <w:lang w:eastAsia="zh-CN" w:bidi="hi-IN"/>
    </w:rPr>
  </w:style>
  <w:style w:type="paragraph" w:styleId="ndiceremissivo1">
    <w:name w:val="index 1"/>
    <w:basedOn w:val="Normal"/>
    <w:next w:val="Normal"/>
    <w:autoRedefine/>
    <w:uiPriority w:val="99"/>
    <w:semiHidden/>
    <w:unhideWhenUsed/>
    <w:rsid w:val="005F572B"/>
    <w:pPr>
      <w:spacing w:after="0" w:line="240" w:lineRule="auto"/>
      <w:ind w:left="240" w:hanging="240"/>
    </w:pPr>
  </w:style>
  <w:style w:type="paragraph" w:customStyle="1" w:styleId="Notaderodap">
    <w:name w:val="Nota de rodapé"/>
    <w:basedOn w:val="Textodenotaderodap"/>
    <w:link w:val="NotaderodapCarter"/>
    <w:autoRedefine/>
    <w:qFormat/>
    <w:rsid w:val="00C615CF"/>
    <w:pPr>
      <w:spacing w:after="120"/>
    </w:pPr>
  </w:style>
  <w:style w:type="character" w:customStyle="1" w:styleId="NotaderodapCarter">
    <w:name w:val="Nota de rodapé Caráter"/>
    <w:basedOn w:val="TextodenotaderodapCarter"/>
    <w:link w:val="Notaderodap"/>
    <w:rsid w:val="00C615CF"/>
    <w:rPr>
      <w:sz w:val="20"/>
      <w:szCs w:val="20"/>
    </w:rPr>
  </w:style>
  <w:style w:type="paragraph" w:customStyle="1" w:styleId="Texto">
    <w:name w:val="Texto"/>
    <w:basedOn w:val="Normal"/>
    <w:link w:val="TextoCarter"/>
    <w:autoRedefine/>
    <w:qFormat/>
    <w:rsid w:val="00783A84"/>
    <w:pPr>
      <w:autoSpaceDE w:val="0"/>
      <w:autoSpaceDN w:val="0"/>
      <w:adjustRightInd w:val="0"/>
    </w:pPr>
    <w:rPr>
      <w:noProof/>
      <w:szCs w:val="100"/>
    </w:rPr>
  </w:style>
  <w:style w:type="character" w:customStyle="1" w:styleId="TextoCarter">
    <w:name w:val="Texto Caráter"/>
    <w:basedOn w:val="Tipodeletrapredefinidodopargrafo"/>
    <w:link w:val="Texto"/>
    <w:rsid w:val="00783A84"/>
    <w:rPr>
      <w:rFonts w:asciiTheme="minorHAnsi" w:hAnsiTheme="minorHAnsi"/>
      <w:noProof/>
      <w:sz w:val="24"/>
      <w:szCs w:val="100"/>
    </w:rPr>
  </w:style>
  <w:style w:type="paragraph" w:customStyle="1" w:styleId="Textoindentado">
    <w:name w:val="Texto_indentado"/>
    <w:basedOn w:val="Texto"/>
    <w:link w:val="TextoindentadoCarter"/>
    <w:qFormat/>
    <w:rsid w:val="0034258C"/>
    <w:pPr>
      <w:ind w:left="709"/>
    </w:pPr>
  </w:style>
  <w:style w:type="character" w:customStyle="1" w:styleId="TextoindentadoCarter">
    <w:name w:val="Texto_indentado Caráter"/>
    <w:basedOn w:val="TextoCarter"/>
    <w:link w:val="Textoindentado"/>
    <w:rsid w:val="0034258C"/>
    <w:rPr>
      <w:rFonts w:asciiTheme="minorHAnsi" w:hAnsiTheme="minorHAnsi"/>
      <w:noProof/>
      <w:sz w:val="24"/>
      <w:szCs w:val="20"/>
    </w:rPr>
  </w:style>
  <w:style w:type="paragraph" w:customStyle="1" w:styleId="Textolista">
    <w:name w:val="Texto_lista"/>
    <w:basedOn w:val="Texto"/>
    <w:link w:val="TextolistaCarter"/>
    <w:qFormat/>
    <w:rsid w:val="00B67EA3"/>
    <w:pPr>
      <w:numPr>
        <w:numId w:val="21"/>
      </w:numPr>
    </w:pPr>
  </w:style>
  <w:style w:type="character" w:customStyle="1" w:styleId="TextolistaCarter">
    <w:name w:val="Texto_lista Caráter"/>
    <w:basedOn w:val="TextoCarter"/>
    <w:link w:val="Textolista"/>
    <w:rsid w:val="00B67EA3"/>
    <w:rPr>
      <w:rFonts w:asciiTheme="minorHAnsi" w:hAnsiTheme="minorHAnsi"/>
      <w:noProof/>
      <w:sz w:val="24"/>
      <w:szCs w:val="20"/>
    </w:rPr>
  </w:style>
  <w:style w:type="paragraph" w:styleId="Assuntodecomentrio">
    <w:name w:val="annotation subject"/>
    <w:basedOn w:val="Textodecomentrio"/>
    <w:next w:val="Textodecomentrio"/>
    <w:link w:val="AssuntodecomentrioCarter"/>
    <w:uiPriority w:val="99"/>
    <w:semiHidden/>
    <w:unhideWhenUsed/>
    <w:rsid w:val="0057138B"/>
    <w:rPr>
      <w:b/>
      <w:bCs/>
    </w:rPr>
  </w:style>
  <w:style w:type="character" w:customStyle="1" w:styleId="AssuntodecomentrioCarter">
    <w:name w:val="Assunto de comentário Caráter"/>
    <w:basedOn w:val="TextodecomentrioCarter"/>
    <w:link w:val="Assuntodecomentrio"/>
    <w:uiPriority w:val="99"/>
    <w:semiHidden/>
    <w:rsid w:val="0057138B"/>
    <w:rPr>
      <w:b/>
      <w:bCs/>
      <w:sz w:val="20"/>
      <w:szCs w:val="20"/>
    </w:rPr>
  </w:style>
  <w:style w:type="paragraph" w:customStyle="1" w:styleId="Abrev">
    <w:name w:val="Abrev"/>
    <w:basedOn w:val="Normal"/>
    <w:link w:val="AbrevCarter"/>
    <w:qFormat/>
    <w:rsid w:val="00E76138"/>
    <w:pPr>
      <w:tabs>
        <w:tab w:val="left" w:leader="dot" w:pos="4395"/>
      </w:tabs>
      <w:spacing w:after="160" w:line="276" w:lineRule="auto"/>
    </w:pPr>
    <w:rPr>
      <w:smallCaps/>
      <w:sz w:val="22"/>
      <w:lang w:val="en-US"/>
    </w:rPr>
  </w:style>
  <w:style w:type="character" w:customStyle="1" w:styleId="AbrevCarter">
    <w:name w:val="Abrev Caráter"/>
    <w:basedOn w:val="Tipodeletrapredefinidodopargrafo"/>
    <w:link w:val="Abrev"/>
    <w:rsid w:val="00E76138"/>
    <w:rPr>
      <w:rFonts w:asciiTheme="minorHAnsi" w:hAnsiTheme="minorHAnsi"/>
      <w:smallCaps/>
      <w:lang w:val="en-US"/>
    </w:rPr>
  </w:style>
  <w:style w:type="paragraph" w:customStyle="1" w:styleId="Dedicatria">
    <w:name w:val="Dedicatória"/>
    <w:basedOn w:val="Texto"/>
    <w:link w:val="DedicatriaCarter"/>
    <w:qFormat/>
    <w:rsid w:val="003A3F69"/>
    <w:pPr>
      <w:jc w:val="right"/>
    </w:pPr>
    <w:rPr>
      <w:i/>
    </w:rPr>
  </w:style>
  <w:style w:type="paragraph" w:customStyle="1" w:styleId="Localdatanome">
    <w:name w:val="Local_data_nome"/>
    <w:basedOn w:val="Dedicatria"/>
    <w:link w:val="LocaldatanomeCarter"/>
    <w:qFormat/>
    <w:rsid w:val="003A3F69"/>
    <w:rPr>
      <w:i w:val="0"/>
    </w:rPr>
  </w:style>
  <w:style w:type="character" w:customStyle="1" w:styleId="DedicatriaCarter">
    <w:name w:val="Dedicatória Caráter"/>
    <w:basedOn w:val="TextoCarter"/>
    <w:link w:val="Dedicatria"/>
    <w:rsid w:val="003A3F69"/>
    <w:rPr>
      <w:rFonts w:asciiTheme="minorHAnsi" w:hAnsiTheme="minorHAnsi"/>
      <w:i/>
      <w:noProof/>
      <w:sz w:val="24"/>
      <w:szCs w:val="20"/>
    </w:rPr>
  </w:style>
  <w:style w:type="character" w:customStyle="1" w:styleId="LocaldatanomeCarter">
    <w:name w:val="Local_data_nome Caráter"/>
    <w:basedOn w:val="DedicatriaCarter"/>
    <w:link w:val="Localdatanome"/>
    <w:rsid w:val="003A3F69"/>
    <w:rPr>
      <w:rFonts w:asciiTheme="minorHAnsi" w:hAnsiTheme="minorHAnsi"/>
      <w:i w:val="0"/>
      <w:noProof/>
      <w:sz w:val="24"/>
      <w:szCs w:val="20"/>
    </w:rPr>
  </w:style>
  <w:style w:type="character" w:styleId="MenoNoResolvida">
    <w:name w:val="Unresolved Mention"/>
    <w:basedOn w:val="Tipodeletrapredefinidodopargrafo"/>
    <w:uiPriority w:val="99"/>
    <w:semiHidden/>
    <w:unhideWhenUsed/>
    <w:rsid w:val="00F03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0586">
      <w:bodyDiv w:val="1"/>
      <w:marLeft w:val="0"/>
      <w:marRight w:val="0"/>
      <w:marTop w:val="0"/>
      <w:marBottom w:val="0"/>
      <w:divBdr>
        <w:top w:val="none" w:sz="0" w:space="0" w:color="auto"/>
        <w:left w:val="none" w:sz="0" w:space="0" w:color="auto"/>
        <w:bottom w:val="none" w:sz="0" w:space="0" w:color="auto"/>
        <w:right w:val="none" w:sz="0" w:space="0" w:color="auto"/>
      </w:divBdr>
    </w:div>
    <w:div w:id="106780146">
      <w:bodyDiv w:val="1"/>
      <w:marLeft w:val="0"/>
      <w:marRight w:val="0"/>
      <w:marTop w:val="0"/>
      <w:marBottom w:val="0"/>
      <w:divBdr>
        <w:top w:val="none" w:sz="0" w:space="0" w:color="auto"/>
        <w:left w:val="none" w:sz="0" w:space="0" w:color="auto"/>
        <w:bottom w:val="none" w:sz="0" w:space="0" w:color="auto"/>
        <w:right w:val="none" w:sz="0" w:space="0" w:color="auto"/>
      </w:divBdr>
      <w:divsChild>
        <w:div w:id="561717864">
          <w:marLeft w:val="446"/>
          <w:marRight w:val="0"/>
          <w:marTop w:val="106"/>
          <w:marBottom w:val="120"/>
          <w:divBdr>
            <w:top w:val="none" w:sz="0" w:space="0" w:color="auto"/>
            <w:left w:val="none" w:sz="0" w:space="0" w:color="auto"/>
            <w:bottom w:val="none" w:sz="0" w:space="0" w:color="auto"/>
            <w:right w:val="none" w:sz="0" w:space="0" w:color="auto"/>
          </w:divBdr>
        </w:div>
        <w:div w:id="904340695">
          <w:marLeft w:val="446"/>
          <w:marRight w:val="0"/>
          <w:marTop w:val="106"/>
          <w:marBottom w:val="120"/>
          <w:divBdr>
            <w:top w:val="none" w:sz="0" w:space="0" w:color="auto"/>
            <w:left w:val="none" w:sz="0" w:space="0" w:color="auto"/>
            <w:bottom w:val="none" w:sz="0" w:space="0" w:color="auto"/>
            <w:right w:val="none" w:sz="0" w:space="0" w:color="auto"/>
          </w:divBdr>
        </w:div>
        <w:div w:id="909120310">
          <w:marLeft w:val="446"/>
          <w:marRight w:val="0"/>
          <w:marTop w:val="106"/>
          <w:marBottom w:val="120"/>
          <w:divBdr>
            <w:top w:val="none" w:sz="0" w:space="0" w:color="auto"/>
            <w:left w:val="none" w:sz="0" w:space="0" w:color="auto"/>
            <w:bottom w:val="none" w:sz="0" w:space="0" w:color="auto"/>
            <w:right w:val="none" w:sz="0" w:space="0" w:color="auto"/>
          </w:divBdr>
        </w:div>
        <w:div w:id="1130828914">
          <w:marLeft w:val="446"/>
          <w:marRight w:val="0"/>
          <w:marTop w:val="106"/>
          <w:marBottom w:val="120"/>
          <w:divBdr>
            <w:top w:val="none" w:sz="0" w:space="0" w:color="auto"/>
            <w:left w:val="none" w:sz="0" w:space="0" w:color="auto"/>
            <w:bottom w:val="none" w:sz="0" w:space="0" w:color="auto"/>
            <w:right w:val="none" w:sz="0" w:space="0" w:color="auto"/>
          </w:divBdr>
        </w:div>
        <w:div w:id="1688481368">
          <w:marLeft w:val="446"/>
          <w:marRight w:val="0"/>
          <w:marTop w:val="106"/>
          <w:marBottom w:val="120"/>
          <w:divBdr>
            <w:top w:val="none" w:sz="0" w:space="0" w:color="auto"/>
            <w:left w:val="none" w:sz="0" w:space="0" w:color="auto"/>
            <w:bottom w:val="none" w:sz="0" w:space="0" w:color="auto"/>
            <w:right w:val="none" w:sz="0" w:space="0" w:color="auto"/>
          </w:divBdr>
        </w:div>
      </w:divsChild>
    </w:div>
    <w:div w:id="176969022">
      <w:bodyDiv w:val="1"/>
      <w:marLeft w:val="0"/>
      <w:marRight w:val="0"/>
      <w:marTop w:val="0"/>
      <w:marBottom w:val="0"/>
      <w:divBdr>
        <w:top w:val="none" w:sz="0" w:space="0" w:color="auto"/>
        <w:left w:val="none" w:sz="0" w:space="0" w:color="auto"/>
        <w:bottom w:val="none" w:sz="0" w:space="0" w:color="auto"/>
        <w:right w:val="none" w:sz="0" w:space="0" w:color="auto"/>
      </w:divBdr>
    </w:div>
    <w:div w:id="326640013">
      <w:bodyDiv w:val="1"/>
      <w:marLeft w:val="0"/>
      <w:marRight w:val="0"/>
      <w:marTop w:val="0"/>
      <w:marBottom w:val="0"/>
      <w:divBdr>
        <w:top w:val="none" w:sz="0" w:space="0" w:color="auto"/>
        <w:left w:val="none" w:sz="0" w:space="0" w:color="auto"/>
        <w:bottom w:val="none" w:sz="0" w:space="0" w:color="auto"/>
        <w:right w:val="none" w:sz="0" w:space="0" w:color="auto"/>
      </w:divBdr>
    </w:div>
    <w:div w:id="636686183">
      <w:bodyDiv w:val="1"/>
      <w:marLeft w:val="0"/>
      <w:marRight w:val="0"/>
      <w:marTop w:val="0"/>
      <w:marBottom w:val="0"/>
      <w:divBdr>
        <w:top w:val="none" w:sz="0" w:space="0" w:color="auto"/>
        <w:left w:val="none" w:sz="0" w:space="0" w:color="auto"/>
        <w:bottom w:val="none" w:sz="0" w:space="0" w:color="auto"/>
        <w:right w:val="none" w:sz="0" w:space="0" w:color="auto"/>
      </w:divBdr>
    </w:div>
    <w:div w:id="655693322">
      <w:bodyDiv w:val="1"/>
      <w:marLeft w:val="0"/>
      <w:marRight w:val="0"/>
      <w:marTop w:val="0"/>
      <w:marBottom w:val="0"/>
      <w:divBdr>
        <w:top w:val="none" w:sz="0" w:space="0" w:color="auto"/>
        <w:left w:val="none" w:sz="0" w:space="0" w:color="auto"/>
        <w:bottom w:val="none" w:sz="0" w:space="0" w:color="auto"/>
        <w:right w:val="none" w:sz="0" w:space="0" w:color="auto"/>
      </w:divBdr>
    </w:div>
    <w:div w:id="713700068">
      <w:bodyDiv w:val="1"/>
      <w:marLeft w:val="0"/>
      <w:marRight w:val="0"/>
      <w:marTop w:val="0"/>
      <w:marBottom w:val="0"/>
      <w:divBdr>
        <w:top w:val="none" w:sz="0" w:space="0" w:color="auto"/>
        <w:left w:val="none" w:sz="0" w:space="0" w:color="auto"/>
        <w:bottom w:val="none" w:sz="0" w:space="0" w:color="auto"/>
        <w:right w:val="none" w:sz="0" w:space="0" w:color="auto"/>
      </w:divBdr>
    </w:div>
    <w:div w:id="785975781">
      <w:bodyDiv w:val="1"/>
      <w:marLeft w:val="0"/>
      <w:marRight w:val="0"/>
      <w:marTop w:val="0"/>
      <w:marBottom w:val="0"/>
      <w:divBdr>
        <w:top w:val="none" w:sz="0" w:space="0" w:color="auto"/>
        <w:left w:val="none" w:sz="0" w:space="0" w:color="auto"/>
        <w:bottom w:val="none" w:sz="0" w:space="0" w:color="auto"/>
        <w:right w:val="none" w:sz="0" w:space="0" w:color="auto"/>
      </w:divBdr>
      <w:divsChild>
        <w:div w:id="230890383">
          <w:marLeft w:val="0"/>
          <w:marRight w:val="0"/>
          <w:marTop w:val="0"/>
          <w:marBottom w:val="0"/>
          <w:divBdr>
            <w:top w:val="none" w:sz="0" w:space="0" w:color="auto"/>
            <w:left w:val="none" w:sz="0" w:space="0" w:color="auto"/>
            <w:bottom w:val="none" w:sz="0" w:space="0" w:color="auto"/>
            <w:right w:val="none" w:sz="0" w:space="0" w:color="auto"/>
          </w:divBdr>
        </w:div>
        <w:div w:id="301466559">
          <w:marLeft w:val="0"/>
          <w:marRight w:val="0"/>
          <w:marTop w:val="0"/>
          <w:marBottom w:val="0"/>
          <w:divBdr>
            <w:top w:val="none" w:sz="0" w:space="0" w:color="auto"/>
            <w:left w:val="none" w:sz="0" w:space="0" w:color="auto"/>
            <w:bottom w:val="none" w:sz="0" w:space="0" w:color="auto"/>
            <w:right w:val="none" w:sz="0" w:space="0" w:color="auto"/>
          </w:divBdr>
        </w:div>
        <w:div w:id="588271287">
          <w:marLeft w:val="0"/>
          <w:marRight w:val="0"/>
          <w:marTop w:val="0"/>
          <w:marBottom w:val="0"/>
          <w:divBdr>
            <w:top w:val="none" w:sz="0" w:space="0" w:color="auto"/>
            <w:left w:val="none" w:sz="0" w:space="0" w:color="auto"/>
            <w:bottom w:val="none" w:sz="0" w:space="0" w:color="auto"/>
            <w:right w:val="none" w:sz="0" w:space="0" w:color="auto"/>
          </w:divBdr>
        </w:div>
        <w:div w:id="747579382">
          <w:marLeft w:val="0"/>
          <w:marRight w:val="0"/>
          <w:marTop w:val="0"/>
          <w:marBottom w:val="0"/>
          <w:divBdr>
            <w:top w:val="none" w:sz="0" w:space="0" w:color="auto"/>
            <w:left w:val="none" w:sz="0" w:space="0" w:color="auto"/>
            <w:bottom w:val="none" w:sz="0" w:space="0" w:color="auto"/>
            <w:right w:val="none" w:sz="0" w:space="0" w:color="auto"/>
          </w:divBdr>
        </w:div>
        <w:div w:id="748581755">
          <w:marLeft w:val="0"/>
          <w:marRight w:val="0"/>
          <w:marTop w:val="0"/>
          <w:marBottom w:val="0"/>
          <w:divBdr>
            <w:top w:val="none" w:sz="0" w:space="0" w:color="auto"/>
            <w:left w:val="none" w:sz="0" w:space="0" w:color="auto"/>
            <w:bottom w:val="none" w:sz="0" w:space="0" w:color="auto"/>
            <w:right w:val="none" w:sz="0" w:space="0" w:color="auto"/>
          </w:divBdr>
        </w:div>
        <w:div w:id="880093957">
          <w:marLeft w:val="0"/>
          <w:marRight w:val="0"/>
          <w:marTop w:val="0"/>
          <w:marBottom w:val="0"/>
          <w:divBdr>
            <w:top w:val="none" w:sz="0" w:space="0" w:color="auto"/>
            <w:left w:val="none" w:sz="0" w:space="0" w:color="auto"/>
            <w:bottom w:val="none" w:sz="0" w:space="0" w:color="auto"/>
            <w:right w:val="none" w:sz="0" w:space="0" w:color="auto"/>
          </w:divBdr>
        </w:div>
        <w:div w:id="999118828">
          <w:marLeft w:val="0"/>
          <w:marRight w:val="0"/>
          <w:marTop w:val="0"/>
          <w:marBottom w:val="0"/>
          <w:divBdr>
            <w:top w:val="none" w:sz="0" w:space="0" w:color="auto"/>
            <w:left w:val="none" w:sz="0" w:space="0" w:color="auto"/>
            <w:bottom w:val="none" w:sz="0" w:space="0" w:color="auto"/>
            <w:right w:val="none" w:sz="0" w:space="0" w:color="auto"/>
          </w:divBdr>
        </w:div>
        <w:div w:id="1098672563">
          <w:marLeft w:val="0"/>
          <w:marRight w:val="0"/>
          <w:marTop w:val="0"/>
          <w:marBottom w:val="0"/>
          <w:divBdr>
            <w:top w:val="none" w:sz="0" w:space="0" w:color="auto"/>
            <w:left w:val="none" w:sz="0" w:space="0" w:color="auto"/>
            <w:bottom w:val="none" w:sz="0" w:space="0" w:color="auto"/>
            <w:right w:val="none" w:sz="0" w:space="0" w:color="auto"/>
          </w:divBdr>
        </w:div>
        <w:div w:id="1103066708">
          <w:marLeft w:val="0"/>
          <w:marRight w:val="0"/>
          <w:marTop w:val="0"/>
          <w:marBottom w:val="0"/>
          <w:divBdr>
            <w:top w:val="none" w:sz="0" w:space="0" w:color="auto"/>
            <w:left w:val="none" w:sz="0" w:space="0" w:color="auto"/>
            <w:bottom w:val="none" w:sz="0" w:space="0" w:color="auto"/>
            <w:right w:val="none" w:sz="0" w:space="0" w:color="auto"/>
          </w:divBdr>
        </w:div>
        <w:div w:id="1305351654">
          <w:marLeft w:val="0"/>
          <w:marRight w:val="0"/>
          <w:marTop w:val="0"/>
          <w:marBottom w:val="0"/>
          <w:divBdr>
            <w:top w:val="none" w:sz="0" w:space="0" w:color="auto"/>
            <w:left w:val="none" w:sz="0" w:space="0" w:color="auto"/>
            <w:bottom w:val="none" w:sz="0" w:space="0" w:color="auto"/>
            <w:right w:val="none" w:sz="0" w:space="0" w:color="auto"/>
          </w:divBdr>
        </w:div>
        <w:div w:id="1390348747">
          <w:marLeft w:val="0"/>
          <w:marRight w:val="0"/>
          <w:marTop w:val="0"/>
          <w:marBottom w:val="0"/>
          <w:divBdr>
            <w:top w:val="none" w:sz="0" w:space="0" w:color="auto"/>
            <w:left w:val="none" w:sz="0" w:space="0" w:color="auto"/>
            <w:bottom w:val="none" w:sz="0" w:space="0" w:color="auto"/>
            <w:right w:val="none" w:sz="0" w:space="0" w:color="auto"/>
          </w:divBdr>
        </w:div>
        <w:div w:id="1396003011">
          <w:marLeft w:val="0"/>
          <w:marRight w:val="0"/>
          <w:marTop w:val="0"/>
          <w:marBottom w:val="0"/>
          <w:divBdr>
            <w:top w:val="none" w:sz="0" w:space="0" w:color="auto"/>
            <w:left w:val="none" w:sz="0" w:space="0" w:color="auto"/>
            <w:bottom w:val="none" w:sz="0" w:space="0" w:color="auto"/>
            <w:right w:val="none" w:sz="0" w:space="0" w:color="auto"/>
          </w:divBdr>
        </w:div>
        <w:div w:id="1597134780">
          <w:marLeft w:val="0"/>
          <w:marRight w:val="0"/>
          <w:marTop w:val="0"/>
          <w:marBottom w:val="0"/>
          <w:divBdr>
            <w:top w:val="none" w:sz="0" w:space="0" w:color="auto"/>
            <w:left w:val="none" w:sz="0" w:space="0" w:color="auto"/>
            <w:bottom w:val="none" w:sz="0" w:space="0" w:color="auto"/>
            <w:right w:val="none" w:sz="0" w:space="0" w:color="auto"/>
          </w:divBdr>
        </w:div>
        <w:div w:id="1747534063">
          <w:marLeft w:val="0"/>
          <w:marRight w:val="0"/>
          <w:marTop w:val="0"/>
          <w:marBottom w:val="0"/>
          <w:divBdr>
            <w:top w:val="none" w:sz="0" w:space="0" w:color="auto"/>
            <w:left w:val="none" w:sz="0" w:space="0" w:color="auto"/>
            <w:bottom w:val="none" w:sz="0" w:space="0" w:color="auto"/>
            <w:right w:val="none" w:sz="0" w:space="0" w:color="auto"/>
          </w:divBdr>
        </w:div>
        <w:div w:id="1826776096">
          <w:marLeft w:val="0"/>
          <w:marRight w:val="0"/>
          <w:marTop w:val="0"/>
          <w:marBottom w:val="0"/>
          <w:divBdr>
            <w:top w:val="none" w:sz="0" w:space="0" w:color="auto"/>
            <w:left w:val="none" w:sz="0" w:space="0" w:color="auto"/>
            <w:bottom w:val="none" w:sz="0" w:space="0" w:color="auto"/>
            <w:right w:val="none" w:sz="0" w:space="0" w:color="auto"/>
          </w:divBdr>
        </w:div>
        <w:div w:id="1917009933">
          <w:marLeft w:val="0"/>
          <w:marRight w:val="0"/>
          <w:marTop w:val="0"/>
          <w:marBottom w:val="0"/>
          <w:divBdr>
            <w:top w:val="none" w:sz="0" w:space="0" w:color="auto"/>
            <w:left w:val="none" w:sz="0" w:space="0" w:color="auto"/>
            <w:bottom w:val="none" w:sz="0" w:space="0" w:color="auto"/>
            <w:right w:val="none" w:sz="0" w:space="0" w:color="auto"/>
          </w:divBdr>
        </w:div>
        <w:div w:id="2066760150">
          <w:marLeft w:val="0"/>
          <w:marRight w:val="0"/>
          <w:marTop w:val="0"/>
          <w:marBottom w:val="0"/>
          <w:divBdr>
            <w:top w:val="none" w:sz="0" w:space="0" w:color="auto"/>
            <w:left w:val="none" w:sz="0" w:space="0" w:color="auto"/>
            <w:bottom w:val="none" w:sz="0" w:space="0" w:color="auto"/>
            <w:right w:val="none" w:sz="0" w:space="0" w:color="auto"/>
          </w:divBdr>
        </w:div>
      </w:divsChild>
    </w:div>
    <w:div w:id="786117973">
      <w:bodyDiv w:val="1"/>
      <w:marLeft w:val="0"/>
      <w:marRight w:val="0"/>
      <w:marTop w:val="0"/>
      <w:marBottom w:val="0"/>
      <w:divBdr>
        <w:top w:val="none" w:sz="0" w:space="0" w:color="auto"/>
        <w:left w:val="none" w:sz="0" w:space="0" w:color="auto"/>
        <w:bottom w:val="none" w:sz="0" w:space="0" w:color="auto"/>
        <w:right w:val="none" w:sz="0" w:space="0" w:color="auto"/>
      </w:divBdr>
    </w:div>
    <w:div w:id="808937101">
      <w:bodyDiv w:val="1"/>
      <w:marLeft w:val="0"/>
      <w:marRight w:val="0"/>
      <w:marTop w:val="0"/>
      <w:marBottom w:val="0"/>
      <w:divBdr>
        <w:top w:val="none" w:sz="0" w:space="0" w:color="auto"/>
        <w:left w:val="none" w:sz="0" w:space="0" w:color="auto"/>
        <w:bottom w:val="none" w:sz="0" w:space="0" w:color="auto"/>
        <w:right w:val="none" w:sz="0" w:space="0" w:color="auto"/>
      </w:divBdr>
      <w:divsChild>
        <w:div w:id="867253234">
          <w:marLeft w:val="1166"/>
          <w:marRight w:val="0"/>
          <w:marTop w:val="96"/>
          <w:marBottom w:val="120"/>
          <w:divBdr>
            <w:top w:val="none" w:sz="0" w:space="0" w:color="auto"/>
            <w:left w:val="none" w:sz="0" w:space="0" w:color="auto"/>
            <w:bottom w:val="none" w:sz="0" w:space="0" w:color="auto"/>
            <w:right w:val="none" w:sz="0" w:space="0" w:color="auto"/>
          </w:divBdr>
        </w:div>
        <w:div w:id="1162966329">
          <w:marLeft w:val="1166"/>
          <w:marRight w:val="0"/>
          <w:marTop w:val="96"/>
          <w:marBottom w:val="120"/>
          <w:divBdr>
            <w:top w:val="none" w:sz="0" w:space="0" w:color="auto"/>
            <w:left w:val="none" w:sz="0" w:space="0" w:color="auto"/>
            <w:bottom w:val="none" w:sz="0" w:space="0" w:color="auto"/>
            <w:right w:val="none" w:sz="0" w:space="0" w:color="auto"/>
          </w:divBdr>
        </w:div>
        <w:div w:id="1327394211">
          <w:marLeft w:val="446"/>
          <w:marRight w:val="0"/>
          <w:marTop w:val="115"/>
          <w:marBottom w:val="120"/>
          <w:divBdr>
            <w:top w:val="none" w:sz="0" w:space="0" w:color="auto"/>
            <w:left w:val="none" w:sz="0" w:space="0" w:color="auto"/>
            <w:bottom w:val="none" w:sz="0" w:space="0" w:color="auto"/>
            <w:right w:val="none" w:sz="0" w:space="0" w:color="auto"/>
          </w:divBdr>
        </w:div>
        <w:div w:id="2037732523">
          <w:marLeft w:val="1166"/>
          <w:marRight w:val="0"/>
          <w:marTop w:val="96"/>
          <w:marBottom w:val="120"/>
          <w:divBdr>
            <w:top w:val="none" w:sz="0" w:space="0" w:color="auto"/>
            <w:left w:val="none" w:sz="0" w:space="0" w:color="auto"/>
            <w:bottom w:val="none" w:sz="0" w:space="0" w:color="auto"/>
            <w:right w:val="none" w:sz="0" w:space="0" w:color="auto"/>
          </w:divBdr>
        </w:div>
      </w:divsChild>
    </w:div>
    <w:div w:id="815955451">
      <w:bodyDiv w:val="1"/>
      <w:marLeft w:val="0"/>
      <w:marRight w:val="0"/>
      <w:marTop w:val="0"/>
      <w:marBottom w:val="0"/>
      <w:divBdr>
        <w:top w:val="none" w:sz="0" w:space="0" w:color="auto"/>
        <w:left w:val="none" w:sz="0" w:space="0" w:color="auto"/>
        <w:bottom w:val="none" w:sz="0" w:space="0" w:color="auto"/>
        <w:right w:val="none" w:sz="0" w:space="0" w:color="auto"/>
      </w:divBdr>
    </w:div>
    <w:div w:id="1106998602">
      <w:bodyDiv w:val="1"/>
      <w:marLeft w:val="0"/>
      <w:marRight w:val="0"/>
      <w:marTop w:val="0"/>
      <w:marBottom w:val="0"/>
      <w:divBdr>
        <w:top w:val="none" w:sz="0" w:space="0" w:color="auto"/>
        <w:left w:val="none" w:sz="0" w:space="0" w:color="auto"/>
        <w:bottom w:val="none" w:sz="0" w:space="0" w:color="auto"/>
        <w:right w:val="none" w:sz="0" w:space="0" w:color="auto"/>
      </w:divBdr>
      <w:divsChild>
        <w:div w:id="69159475">
          <w:marLeft w:val="0"/>
          <w:marRight w:val="0"/>
          <w:marTop w:val="0"/>
          <w:marBottom w:val="0"/>
          <w:divBdr>
            <w:top w:val="none" w:sz="0" w:space="0" w:color="auto"/>
            <w:left w:val="none" w:sz="0" w:space="0" w:color="auto"/>
            <w:bottom w:val="none" w:sz="0" w:space="0" w:color="auto"/>
            <w:right w:val="none" w:sz="0" w:space="0" w:color="auto"/>
          </w:divBdr>
        </w:div>
        <w:div w:id="587152235">
          <w:marLeft w:val="0"/>
          <w:marRight w:val="0"/>
          <w:marTop w:val="0"/>
          <w:marBottom w:val="0"/>
          <w:divBdr>
            <w:top w:val="none" w:sz="0" w:space="0" w:color="auto"/>
            <w:left w:val="none" w:sz="0" w:space="0" w:color="auto"/>
            <w:bottom w:val="none" w:sz="0" w:space="0" w:color="auto"/>
            <w:right w:val="none" w:sz="0" w:space="0" w:color="auto"/>
          </w:divBdr>
        </w:div>
        <w:div w:id="836458118">
          <w:marLeft w:val="0"/>
          <w:marRight w:val="0"/>
          <w:marTop w:val="0"/>
          <w:marBottom w:val="0"/>
          <w:divBdr>
            <w:top w:val="none" w:sz="0" w:space="0" w:color="auto"/>
            <w:left w:val="none" w:sz="0" w:space="0" w:color="auto"/>
            <w:bottom w:val="none" w:sz="0" w:space="0" w:color="auto"/>
            <w:right w:val="none" w:sz="0" w:space="0" w:color="auto"/>
          </w:divBdr>
        </w:div>
        <w:div w:id="1737629343">
          <w:marLeft w:val="0"/>
          <w:marRight w:val="0"/>
          <w:marTop w:val="0"/>
          <w:marBottom w:val="0"/>
          <w:divBdr>
            <w:top w:val="none" w:sz="0" w:space="0" w:color="auto"/>
            <w:left w:val="none" w:sz="0" w:space="0" w:color="auto"/>
            <w:bottom w:val="none" w:sz="0" w:space="0" w:color="auto"/>
            <w:right w:val="none" w:sz="0" w:space="0" w:color="auto"/>
          </w:divBdr>
        </w:div>
      </w:divsChild>
    </w:div>
    <w:div w:id="1366785393">
      <w:bodyDiv w:val="1"/>
      <w:marLeft w:val="0"/>
      <w:marRight w:val="0"/>
      <w:marTop w:val="0"/>
      <w:marBottom w:val="0"/>
      <w:divBdr>
        <w:top w:val="none" w:sz="0" w:space="0" w:color="auto"/>
        <w:left w:val="none" w:sz="0" w:space="0" w:color="auto"/>
        <w:bottom w:val="none" w:sz="0" w:space="0" w:color="auto"/>
        <w:right w:val="none" w:sz="0" w:space="0" w:color="auto"/>
      </w:divBdr>
    </w:div>
    <w:div w:id="1424910261">
      <w:bodyDiv w:val="1"/>
      <w:marLeft w:val="0"/>
      <w:marRight w:val="0"/>
      <w:marTop w:val="0"/>
      <w:marBottom w:val="0"/>
      <w:divBdr>
        <w:top w:val="none" w:sz="0" w:space="0" w:color="auto"/>
        <w:left w:val="none" w:sz="0" w:space="0" w:color="auto"/>
        <w:bottom w:val="none" w:sz="0" w:space="0" w:color="auto"/>
        <w:right w:val="none" w:sz="0" w:space="0" w:color="auto"/>
      </w:divBdr>
    </w:div>
    <w:div w:id="1461999118">
      <w:bodyDiv w:val="1"/>
      <w:marLeft w:val="0"/>
      <w:marRight w:val="0"/>
      <w:marTop w:val="0"/>
      <w:marBottom w:val="0"/>
      <w:divBdr>
        <w:top w:val="none" w:sz="0" w:space="0" w:color="auto"/>
        <w:left w:val="none" w:sz="0" w:space="0" w:color="auto"/>
        <w:bottom w:val="none" w:sz="0" w:space="0" w:color="auto"/>
        <w:right w:val="none" w:sz="0" w:space="0" w:color="auto"/>
      </w:divBdr>
    </w:div>
    <w:div w:id="1480683776">
      <w:bodyDiv w:val="1"/>
      <w:marLeft w:val="0"/>
      <w:marRight w:val="0"/>
      <w:marTop w:val="0"/>
      <w:marBottom w:val="0"/>
      <w:divBdr>
        <w:top w:val="none" w:sz="0" w:space="0" w:color="auto"/>
        <w:left w:val="none" w:sz="0" w:space="0" w:color="auto"/>
        <w:bottom w:val="none" w:sz="0" w:space="0" w:color="auto"/>
        <w:right w:val="none" w:sz="0" w:space="0" w:color="auto"/>
      </w:divBdr>
    </w:div>
    <w:div w:id="1500273214">
      <w:bodyDiv w:val="1"/>
      <w:marLeft w:val="0"/>
      <w:marRight w:val="0"/>
      <w:marTop w:val="0"/>
      <w:marBottom w:val="0"/>
      <w:divBdr>
        <w:top w:val="none" w:sz="0" w:space="0" w:color="auto"/>
        <w:left w:val="none" w:sz="0" w:space="0" w:color="auto"/>
        <w:bottom w:val="none" w:sz="0" w:space="0" w:color="auto"/>
        <w:right w:val="none" w:sz="0" w:space="0" w:color="auto"/>
      </w:divBdr>
    </w:div>
    <w:div w:id="1507555124">
      <w:bodyDiv w:val="1"/>
      <w:marLeft w:val="0"/>
      <w:marRight w:val="0"/>
      <w:marTop w:val="0"/>
      <w:marBottom w:val="0"/>
      <w:divBdr>
        <w:top w:val="none" w:sz="0" w:space="0" w:color="auto"/>
        <w:left w:val="none" w:sz="0" w:space="0" w:color="auto"/>
        <w:bottom w:val="none" w:sz="0" w:space="0" w:color="auto"/>
        <w:right w:val="none" w:sz="0" w:space="0" w:color="auto"/>
      </w:divBdr>
      <w:divsChild>
        <w:div w:id="710230106">
          <w:marLeft w:val="0"/>
          <w:marRight w:val="0"/>
          <w:marTop w:val="0"/>
          <w:marBottom w:val="0"/>
          <w:divBdr>
            <w:top w:val="none" w:sz="0" w:space="0" w:color="auto"/>
            <w:left w:val="none" w:sz="0" w:space="0" w:color="auto"/>
            <w:bottom w:val="none" w:sz="0" w:space="0" w:color="auto"/>
            <w:right w:val="none" w:sz="0" w:space="0" w:color="auto"/>
          </w:divBdr>
        </w:div>
        <w:div w:id="1060785208">
          <w:marLeft w:val="0"/>
          <w:marRight w:val="0"/>
          <w:marTop w:val="0"/>
          <w:marBottom w:val="0"/>
          <w:divBdr>
            <w:top w:val="none" w:sz="0" w:space="0" w:color="auto"/>
            <w:left w:val="none" w:sz="0" w:space="0" w:color="auto"/>
            <w:bottom w:val="none" w:sz="0" w:space="0" w:color="auto"/>
            <w:right w:val="none" w:sz="0" w:space="0" w:color="auto"/>
          </w:divBdr>
        </w:div>
        <w:div w:id="1667199743">
          <w:marLeft w:val="0"/>
          <w:marRight w:val="0"/>
          <w:marTop w:val="0"/>
          <w:marBottom w:val="0"/>
          <w:divBdr>
            <w:top w:val="none" w:sz="0" w:space="0" w:color="auto"/>
            <w:left w:val="none" w:sz="0" w:space="0" w:color="auto"/>
            <w:bottom w:val="none" w:sz="0" w:space="0" w:color="auto"/>
            <w:right w:val="none" w:sz="0" w:space="0" w:color="auto"/>
          </w:divBdr>
        </w:div>
      </w:divsChild>
    </w:div>
    <w:div w:id="1588341410">
      <w:bodyDiv w:val="1"/>
      <w:marLeft w:val="0"/>
      <w:marRight w:val="0"/>
      <w:marTop w:val="0"/>
      <w:marBottom w:val="0"/>
      <w:divBdr>
        <w:top w:val="none" w:sz="0" w:space="0" w:color="auto"/>
        <w:left w:val="none" w:sz="0" w:space="0" w:color="auto"/>
        <w:bottom w:val="none" w:sz="0" w:space="0" w:color="auto"/>
        <w:right w:val="none" w:sz="0" w:space="0" w:color="auto"/>
      </w:divBdr>
    </w:div>
    <w:div w:id="158880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FaculdadeLetrasUniversidadePor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zador\Desktop\Teletrabalho\PROPOSTA%20TEMPLATES%20DISSERTA&#199;&#195;O\PROPOSTAS\TEMPLATE_3.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Exemplo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Série 1</c:v>
                </c:pt>
              </c:strCache>
            </c:strRef>
          </c:tx>
          <c:spPr>
            <a:solidFill>
              <a:schemeClr val="accent1"/>
            </a:solidFill>
            <a:ln>
              <a:noFill/>
            </a:ln>
            <a:effectLst/>
          </c:spPr>
          <c:invertIfNegative val="0"/>
          <c:cat>
            <c:strRef>
              <c:f>Folha1!$A$2:$A$5</c:f>
              <c:strCache>
                <c:ptCount val="4"/>
                <c:pt idx="0">
                  <c:v>Categoria 1</c:v>
                </c:pt>
                <c:pt idx="1">
                  <c:v>Categoria 2</c:v>
                </c:pt>
                <c:pt idx="2">
                  <c:v>Categoria 3</c:v>
                </c:pt>
                <c:pt idx="3">
                  <c:v>Categoria 4</c:v>
                </c:pt>
              </c:strCache>
            </c:strRef>
          </c:cat>
          <c:val>
            <c:numRef>
              <c:f>Folha1!$B$2:$B$5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4318-43FF-B045-FC3BC3F3C143}"/>
            </c:ext>
          </c:extLst>
        </c:ser>
        <c:ser>
          <c:idx val="1"/>
          <c:order val="1"/>
          <c:tx>
            <c:strRef>
              <c:f>Folha1!$C$1</c:f>
              <c:strCache>
                <c:ptCount val="1"/>
                <c:pt idx="0">
                  <c:v>Série 2</c:v>
                </c:pt>
              </c:strCache>
            </c:strRef>
          </c:tx>
          <c:spPr>
            <a:solidFill>
              <a:schemeClr val="accent2"/>
            </a:solidFill>
            <a:ln>
              <a:noFill/>
            </a:ln>
            <a:effectLst/>
          </c:spPr>
          <c:invertIfNegative val="0"/>
          <c:cat>
            <c:strRef>
              <c:f>Folha1!$A$2:$A$5</c:f>
              <c:strCache>
                <c:ptCount val="4"/>
                <c:pt idx="0">
                  <c:v>Categoria 1</c:v>
                </c:pt>
                <c:pt idx="1">
                  <c:v>Categoria 2</c:v>
                </c:pt>
                <c:pt idx="2">
                  <c:v>Categoria 3</c:v>
                </c:pt>
                <c:pt idx="3">
                  <c:v>Categoria 4</c:v>
                </c:pt>
              </c:strCache>
            </c:strRef>
          </c:cat>
          <c:val>
            <c:numRef>
              <c:f>Folha1!$C$2:$C$5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4318-43FF-B045-FC3BC3F3C143}"/>
            </c:ext>
          </c:extLst>
        </c:ser>
        <c:ser>
          <c:idx val="2"/>
          <c:order val="2"/>
          <c:tx>
            <c:strRef>
              <c:f>Folha1!$D$1</c:f>
              <c:strCache>
                <c:ptCount val="1"/>
                <c:pt idx="0">
                  <c:v>Série 3</c:v>
                </c:pt>
              </c:strCache>
            </c:strRef>
          </c:tx>
          <c:spPr>
            <a:solidFill>
              <a:schemeClr val="accent3"/>
            </a:solidFill>
            <a:ln>
              <a:noFill/>
            </a:ln>
            <a:effectLst/>
          </c:spPr>
          <c:invertIfNegative val="0"/>
          <c:cat>
            <c:strRef>
              <c:f>Folha1!$A$2:$A$5</c:f>
              <c:strCache>
                <c:ptCount val="4"/>
                <c:pt idx="0">
                  <c:v>Categoria 1</c:v>
                </c:pt>
                <c:pt idx="1">
                  <c:v>Categoria 2</c:v>
                </c:pt>
                <c:pt idx="2">
                  <c:v>Categoria 3</c:v>
                </c:pt>
                <c:pt idx="3">
                  <c:v>Categoria 4</c:v>
                </c:pt>
              </c:strCache>
            </c:strRef>
          </c:cat>
          <c:val>
            <c:numRef>
              <c:f>Folha1!$D$2:$D$5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4318-43FF-B045-FC3BC3F3C143}"/>
            </c:ext>
          </c:extLst>
        </c:ser>
        <c:dLbls>
          <c:showLegendKey val="0"/>
          <c:showVal val="0"/>
          <c:showCatName val="0"/>
          <c:showSerName val="0"/>
          <c:showPercent val="0"/>
          <c:showBubbleSize val="0"/>
        </c:dLbls>
        <c:gapWidth val="219"/>
        <c:overlap val="-27"/>
        <c:axId val="1113223967"/>
        <c:axId val="1113208575"/>
      </c:barChart>
      <c:catAx>
        <c:axId val="1113223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13208575"/>
        <c:crosses val="autoZero"/>
        <c:auto val="1"/>
        <c:lblAlgn val="ctr"/>
        <c:lblOffset val="100"/>
        <c:noMultiLvlLbl val="0"/>
      </c:catAx>
      <c:valAx>
        <c:axId val="1113208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13223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A865E-BA77-492A-9615-976C99BA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TEMPLATE_3</Template>
  <TotalTime>16</TotalTime>
  <Pages>25</Pages>
  <Words>2049</Words>
  <Characters>11070</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Faculdade de Letras</dc:creator>
  <cp:keywords/>
  <dc:description/>
  <cp:lastModifiedBy>Bruno Furtado Silva</cp:lastModifiedBy>
  <cp:revision>1</cp:revision>
  <cp:lastPrinted>2013-01-18T16:33:00Z</cp:lastPrinted>
  <dcterms:created xsi:type="dcterms:W3CDTF">2020-05-05T10:28:00Z</dcterms:created>
  <dcterms:modified xsi:type="dcterms:W3CDTF">2025-02-08T21:45:00Z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c54763ab2b863d935261bf26492ed3febb3e9f5454d6109456cc85f13ead3d55</vt:lpwstr>
  </property>
</Properties>
</file>